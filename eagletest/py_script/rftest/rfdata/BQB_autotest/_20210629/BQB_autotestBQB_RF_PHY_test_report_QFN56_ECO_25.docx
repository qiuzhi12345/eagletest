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9.089874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9.349304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8.685669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9.017883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9.322113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9.637329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9.775482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9.089966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4.222962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3.959808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4.591095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3.532135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3.241856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-23.12921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6.86838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5.79257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3.244475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3.545959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4.606659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9.092072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8.68634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3.912048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3.7823792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4.5305178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3.700439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3.281986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r>
              <w:t>-23.13864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6.87613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5.74743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3.282078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3.717377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4.555542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8.695038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9.317383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4.225495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3.798461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4.330933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3.710449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3.248383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r>
              <w:t>-22.63416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6.9134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5.728359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3.256195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3.675415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4.346741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9.331177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-432.3545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480.6619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913.0163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-434.3033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481.6451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915.9484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-432.8237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480.7148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913.5385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-51.02094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-47.84399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-19.6235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8.37204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-19.17184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-47.38342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-50.56131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-52.49713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-53.79007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-55.2319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-55.52881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-56.82455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-56.81671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-57.52719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-57.36374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-58.29611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-58.66113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-57.96741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-59.39807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-58.46719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-59.04361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-58.85699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-58.91849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-58.24683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-58.82706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-58.63547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-58.61005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-58.01022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-59.26794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-58.32272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-58.82446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-58.82108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-58.94147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-58.43011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-58.78677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-58.16547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-58.86032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-58.97662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-58.42587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-57.98685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-58.64111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-58.0798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-58.80576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-58.00592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-58.61279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-58.7179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-57.89413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-47.52124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-58.22409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-58.46872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-58.80731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-58.23459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-58.10794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-57.36942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-57.97565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-57.75668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-58.52014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-58.46179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-57.58902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-57.65598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-56.77069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-56.69055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-56.84418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-56.62201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-54.35245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-53.66107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-55.06403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-55.94098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-53.93497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-56.87518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-57.76526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-52.41663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-57.9718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-57.49557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-57.34879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-57.47147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-58.36331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-56.98489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-57.3508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-57.73175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-57.88892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-58.47131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-57.95163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-58.27759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-57.31067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-57.81125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-57.78314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-57.89496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-57.64355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-57.79248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-57.53854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-57.59897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-57.79532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-57.81812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-57.66318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-57.97415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-57.79117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-56.81851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-57.93527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-57.22153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-57.30991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-57.67239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-57.82498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-57.04724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-56.89276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-55.56854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-55.60452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-53.95465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-52.95123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-51.36227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-48.3446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-19.49701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8.011292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-19.1991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-47.97214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-51.74707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-52.8526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-54.52393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-56.26431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-55.74326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-57.41934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-57.30682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-58.23083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-58.05112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-58.0542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-58.02734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-58.45892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-58.00998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-58.69595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-58.94824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-58.52167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-59.37302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-58.58914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-59.01685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-58.40579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-58.71051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-58.29065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-58.57687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-58.62112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-58.86163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-58.46811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-58.77811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-58.52805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-58.31668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-58.64554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-57.75214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-58.39651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-57.68707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-58.7923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-58.28528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-57.53986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-57.29831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-57.48914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-57.58652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-52.92792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-58.11783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-56.34485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-53.31161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-55.3508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-54.72769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-54.98672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-54.13773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-56.47284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-57.3812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-56.61618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-57.36374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-57.44064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-56.98242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-58.10309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-57.11386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-57.63019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-57.48462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-57.64481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-57.06406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-58.0249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-57.80804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-57.65152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-47.59512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-58.44235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-57.36032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-58.75684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-58.40067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-57.61685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-58.60257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-58.22894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-58.79523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-58.96561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-57.94971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-58.10172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-57.73743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-58.41394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-58.33932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-57.93994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-58.25079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-58.11798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-58.81873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-58.2337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-58.30322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-58.14615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-58.32648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-58.16275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-58.45898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-58.57071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-58.39758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-58.10291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-58.37848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-58.47983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-57.24356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-58.28159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-57.0354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-57.32755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-57.34537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-57.79468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-56.34933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-56.68231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-54.90341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-55.27148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-53.66278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-52.19424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-50.62634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-47.65994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-18.96625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8.639984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-19.14056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-47.8208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-50.80276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155.9684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117.382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0.826738621413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r>
              <w:t>154.4075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106.8928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0.86257338536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r>
              <w:t>155.7195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112.4871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0.859179486192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9.0518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5.319834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10.46968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-47.76782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-47.54407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-47.68231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-18.14081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6.462585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-16.95801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-37.28574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-32.42188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-19.18542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0.70755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14.69641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1.426208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-18.33286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-33.54721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-41.10956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-44.46051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-46.33521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-46.77533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-47.86972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-48.08023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-48.28915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-48.4856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-48.10812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-48.07794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-46.60349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-45.03531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-43.56952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-37.28925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-32.32999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-18.39899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0.3561401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14.33258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1.208923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-17.784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-33.08743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-42.58914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-45.0625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-47.22375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-47.11023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-48.17953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-48.70053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-49.33148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-17.81735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6.135986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-16.85632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-48.19238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-48.05283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-47.74207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-46.39545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-44.16547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-43.39063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-36.90387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-32.25684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-18.78998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1.068573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15.0853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1.716248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-17.79214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-33.22528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-42.3194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-44.59174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-46.41068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-46.85791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-48.41891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-48.76846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-48.74539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-17.89587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6.8909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-16.98947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-48.35715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-47.48013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-46.67947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-17.96225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6.674042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-16.32117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-38.10266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-31.76682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-17.0704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1.141815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14.92944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1.063965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-17.72437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-31.61411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-37.35614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-40.26489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-41.46277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-44.2175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-47.21771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-47.90314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-48.16336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-48.23853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-47.67288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-47.13177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-44.72952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-41.03821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-38.83597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-37.70218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-30.0174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-16.37128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0.9082031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14.55463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0.9912109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-17.42734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-30.10556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-38.2702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-40.55713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-42.10455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-45.00949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-47.19412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-47.99203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-48.85327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-17.50073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6.186462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-16.39954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-48.09741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-47.21741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-46.50937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-43.97986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-40.8053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-38.59183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-38.20511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-30.85977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-16.81964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1.465179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15.25876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1.555176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-17.42139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-30.90463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-37.61362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-39.95569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-41.62372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-44.9649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-47.38138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-48.13895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-49.21609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-17.58588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6.444214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-16.45816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  <w:bookmarkStart w:id="92" w:name="_GoBack"/>
            <w:bookmarkEnd w:id="92"/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8.490173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0.4496765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8.118408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0.4874268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8.625336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0.4732971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-49.8685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-49.33899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-48.58688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-44.97028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-14.34216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7.690125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-12.72119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-44.67987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-48.13947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-49.3916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-49.66873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-50.61462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-50.73111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-51.06003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-50.79224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-50.89972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-50.83133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-51.09607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-51.16379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-50.91733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-50.97626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-51.03619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-50.29321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-50.85333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-50.71411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-50.81427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-50.80557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-50.84085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-50.87601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-50.68524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-50.83112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-46.48804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-50.66724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-50.92435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-50.77744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-50.74722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-50.58249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-50.65842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-50.88269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-50.73749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-50.44324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-50.42822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-50.29074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-49.93082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-49.99725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-49.73508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-49.49564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-50.51758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-50.28351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-49.69574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-50.46014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-50.61212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-49.20389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-50.78809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-50.60895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-51.37912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-51.00336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-51.24963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-50.83215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-50.62411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-50.45737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-50.73178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-50.53061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-50.25043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-50.22681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-50.18188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-49.61758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-48.3472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-44.20416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-14.4519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7.290314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-12.64429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-44.73737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-48.08572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-48.94489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-49.73138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-50.32922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-50.50906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-50.98795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-51.12668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-50.68427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-50.77863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-50.56253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-50.65982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-50.44669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-50.69888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-50.93207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-50.64905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-50.55652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-50.71152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-50.81168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-50.58447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-50.77472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-50.55612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-51.00464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-50.54221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-50.76709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-50.56805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-51.02179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-50.96857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-50.83807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-50.81714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-50.80569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-49.52203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-50.64737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-50.23581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-49.66769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-50.4538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-50.39096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-49.95624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-50.23727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-50.75095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-51.04102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-50.74176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-50.62183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-50.59692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-50.74454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-46.01718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-50.70242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-50.69006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-50.73926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-50.88638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-50.8786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-51.08557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-50.99799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-50.74118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-50.94269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-51.00269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-50.90747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-50.77817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-50.37766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-50.59521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-50.18741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-50.73257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-50.65378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-50.67587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-50.78018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-50.93137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-50.90808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-50.24493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-50.50766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-50.61151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-50.61618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-50.43558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-49.99429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-50.18823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-49.30804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-48.80835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-47.81369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-43.91992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-14.07333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7.975983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-12.23251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-44.50583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-47.78906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-48.76141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251.9348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195.4534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0.840916379952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249.7535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191.3576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0.868294538415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247.8921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182.6665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0.852739558865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6.912708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1.773357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0.2043247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0.9105206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7.234335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1.421928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-0.1561642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1.045465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8.474827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-0.430584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-0.5085468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-0.1554489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-99.5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-99.5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-100.0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r>
              <w:t>-71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r>
              <w:t>-19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r>
              <w:t>-71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r>
              <w:t>-19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8.422943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0.4287415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8.027679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0.4258423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8.519135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0.4739075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-50.01038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-49.67004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-44.7543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-35.70172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-6.579926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3.191742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-8.561432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-33.57852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-45.43088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-49.68851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-50.0466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-50.60892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-50.90048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-50.87674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-50.88315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-50.73129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-51.19638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-50.90375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-51.2092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-50.80609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-50.82397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-51.02167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-50.82761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-51.03387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-50.83047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-50.9241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-50.79959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-50.70288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-48.02621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-50.80423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-50.66605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-50.76434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-50.60013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-50.31525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-50.28238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-50.20377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-50.33063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-50.28976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-50.32809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-50.56049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-50.04578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-50.33084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-50.51682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-49.58139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-50.88345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-51.36423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-50.87567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-51.06509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-50.81519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-50.78952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-50.43066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-50.72653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-50.58716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-50.30438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-50.02701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-49.50085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-43.68991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-34.14151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-6.895813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2.851074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-8.907959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-34.45602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-45.14954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-49.21265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-50.07855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-50.36255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-50.51187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-50.92908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-50.72021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-50.73166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-50.81808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-50.93576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-50.84369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-51.06073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-50.93399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-51.02533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-51.06583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-51.06879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-50.93814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-51.23221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-50.95172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-50.68204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-50.55899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-50.73993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-51.10464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-51.00027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-50.91183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-50.54401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-50.18195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-50.70407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-50.55856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-51.05698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-50.67197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-51.07529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-51.62137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-51.06033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-50.83548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-50.64871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-47.8208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-50.45407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-51.39487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-51.12949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-51.06693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-51.19534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-51.00034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-50.98419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-51.10812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-50.94513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-51.17599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-51.13068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-51.10641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-51.20886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-50.55426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-50.63028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-50.70148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-50.83878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-50.77954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-50.80768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-50.92862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-51.06198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-51.06897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-50.83105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-50.21359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-50.50293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-50.48029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-50.69214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-50.53156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-50.21143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-50.09146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-49.69519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-49.10037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-43.19165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-32.80396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-6.261749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3.505829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-8.276581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-33.63901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-44.82233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-48.98013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-49.72543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499.1565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329.7696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0.708906124632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498.9414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329.7696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0.728351666148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497.1771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309.1908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0.720527152196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6.167889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1.968384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-0.2884865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1.233101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5.978584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2.392292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0.1449585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1.705647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7.959843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-0.4835129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-0.4496574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-0.1149178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-97.0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-96.0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-97.0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205C85"/>
    <w:rsid w:val="0324257A"/>
    <w:rsid w:val="0420372B"/>
    <w:rsid w:val="04BE18ED"/>
    <w:rsid w:val="058616E4"/>
    <w:rsid w:val="05FC1978"/>
    <w:rsid w:val="0642795F"/>
    <w:rsid w:val="066545F5"/>
    <w:rsid w:val="068C1552"/>
    <w:rsid w:val="06A4261C"/>
    <w:rsid w:val="06BC2287"/>
    <w:rsid w:val="084046B6"/>
    <w:rsid w:val="08E3501B"/>
    <w:rsid w:val="09D634A2"/>
    <w:rsid w:val="09EC14C0"/>
    <w:rsid w:val="0A540CE6"/>
    <w:rsid w:val="0AD7130E"/>
    <w:rsid w:val="0AF11262"/>
    <w:rsid w:val="0B4C3F46"/>
    <w:rsid w:val="0B883F9F"/>
    <w:rsid w:val="0C3E0D3A"/>
    <w:rsid w:val="0D617BF1"/>
    <w:rsid w:val="0E3A6739"/>
    <w:rsid w:val="0E5540A1"/>
    <w:rsid w:val="0EAE49E6"/>
    <w:rsid w:val="107A0FB1"/>
    <w:rsid w:val="10FE2BC9"/>
    <w:rsid w:val="113F3C15"/>
    <w:rsid w:val="1186077E"/>
    <w:rsid w:val="12950E03"/>
    <w:rsid w:val="135432F8"/>
    <w:rsid w:val="13943405"/>
    <w:rsid w:val="13EC48A7"/>
    <w:rsid w:val="14054802"/>
    <w:rsid w:val="149E76CA"/>
    <w:rsid w:val="14F80962"/>
    <w:rsid w:val="157D1634"/>
    <w:rsid w:val="15BC184B"/>
    <w:rsid w:val="15C44420"/>
    <w:rsid w:val="163A04E9"/>
    <w:rsid w:val="17F61E41"/>
    <w:rsid w:val="184B16F5"/>
    <w:rsid w:val="19541620"/>
    <w:rsid w:val="19EC4465"/>
    <w:rsid w:val="1A7B1235"/>
    <w:rsid w:val="1AD86D82"/>
    <w:rsid w:val="1B5D3A26"/>
    <w:rsid w:val="1B9B0731"/>
    <w:rsid w:val="1BAE72BB"/>
    <w:rsid w:val="1C8B3F3B"/>
    <w:rsid w:val="1E182510"/>
    <w:rsid w:val="1E5E2E94"/>
    <w:rsid w:val="1E7A5E79"/>
    <w:rsid w:val="1EB56845"/>
    <w:rsid w:val="1F7C4742"/>
    <w:rsid w:val="1F896C89"/>
    <w:rsid w:val="20132D6C"/>
    <w:rsid w:val="2095198C"/>
    <w:rsid w:val="20B74F3A"/>
    <w:rsid w:val="2100498F"/>
    <w:rsid w:val="21192BBD"/>
    <w:rsid w:val="21512F01"/>
    <w:rsid w:val="21E447E3"/>
    <w:rsid w:val="224B176A"/>
    <w:rsid w:val="23067B97"/>
    <w:rsid w:val="230F48DA"/>
    <w:rsid w:val="246F1520"/>
    <w:rsid w:val="24CA6E0A"/>
    <w:rsid w:val="267465B6"/>
    <w:rsid w:val="271378C4"/>
    <w:rsid w:val="27826F0C"/>
    <w:rsid w:val="280910B8"/>
    <w:rsid w:val="280D2F94"/>
    <w:rsid w:val="289A2485"/>
    <w:rsid w:val="29416695"/>
    <w:rsid w:val="29C82F4F"/>
    <w:rsid w:val="2AFC52EE"/>
    <w:rsid w:val="2B300883"/>
    <w:rsid w:val="2B65398A"/>
    <w:rsid w:val="2B90305E"/>
    <w:rsid w:val="2BA142E8"/>
    <w:rsid w:val="2BDB71E0"/>
    <w:rsid w:val="2D14101D"/>
    <w:rsid w:val="2D4C5399"/>
    <w:rsid w:val="2D9645F6"/>
    <w:rsid w:val="2EBC4C89"/>
    <w:rsid w:val="2EE441A9"/>
    <w:rsid w:val="2F667C0D"/>
    <w:rsid w:val="2F7417E0"/>
    <w:rsid w:val="3037255D"/>
    <w:rsid w:val="30EE60C1"/>
    <w:rsid w:val="31914C16"/>
    <w:rsid w:val="31A01518"/>
    <w:rsid w:val="329120FA"/>
    <w:rsid w:val="32B753AC"/>
    <w:rsid w:val="32F6325C"/>
    <w:rsid w:val="33107516"/>
    <w:rsid w:val="33B42BB0"/>
    <w:rsid w:val="33DA7A95"/>
    <w:rsid w:val="33E61C34"/>
    <w:rsid w:val="34127726"/>
    <w:rsid w:val="35275520"/>
    <w:rsid w:val="36FF6FF6"/>
    <w:rsid w:val="37651590"/>
    <w:rsid w:val="37AA5643"/>
    <w:rsid w:val="37EC0BC5"/>
    <w:rsid w:val="38713BEC"/>
    <w:rsid w:val="391C282D"/>
    <w:rsid w:val="39D51147"/>
    <w:rsid w:val="3A70561D"/>
    <w:rsid w:val="3ABB1E6C"/>
    <w:rsid w:val="3B221654"/>
    <w:rsid w:val="3C1641C0"/>
    <w:rsid w:val="3C2F7CF1"/>
    <w:rsid w:val="3C6009E4"/>
    <w:rsid w:val="3CAA3443"/>
    <w:rsid w:val="3CCF6EDF"/>
    <w:rsid w:val="3CFF3556"/>
    <w:rsid w:val="3D175028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192EC3"/>
    <w:rsid w:val="42B961E2"/>
    <w:rsid w:val="434A79AB"/>
    <w:rsid w:val="43D31FB5"/>
    <w:rsid w:val="44106173"/>
    <w:rsid w:val="445C2DB5"/>
    <w:rsid w:val="449D1975"/>
    <w:rsid w:val="4516358E"/>
    <w:rsid w:val="46436585"/>
    <w:rsid w:val="46541758"/>
    <w:rsid w:val="469C444A"/>
    <w:rsid w:val="46E7291A"/>
    <w:rsid w:val="474B0856"/>
    <w:rsid w:val="47DF3C42"/>
    <w:rsid w:val="48FB6DA1"/>
    <w:rsid w:val="493B2228"/>
    <w:rsid w:val="49850839"/>
    <w:rsid w:val="49DC7AE8"/>
    <w:rsid w:val="4A304FFE"/>
    <w:rsid w:val="4AD779E2"/>
    <w:rsid w:val="4BE45BEB"/>
    <w:rsid w:val="4BF013A5"/>
    <w:rsid w:val="4C0461E3"/>
    <w:rsid w:val="4C475409"/>
    <w:rsid w:val="4CEA558E"/>
    <w:rsid w:val="4D6757C5"/>
    <w:rsid w:val="4D8E6B8B"/>
    <w:rsid w:val="4E44423B"/>
    <w:rsid w:val="4E510DAB"/>
    <w:rsid w:val="4EB236B9"/>
    <w:rsid w:val="4EDC2210"/>
    <w:rsid w:val="4F0B598F"/>
    <w:rsid w:val="4F48092D"/>
    <w:rsid w:val="4FC21B8F"/>
    <w:rsid w:val="4FE9177D"/>
    <w:rsid w:val="50ED0403"/>
    <w:rsid w:val="519468AB"/>
    <w:rsid w:val="534D770C"/>
    <w:rsid w:val="53A23FDC"/>
    <w:rsid w:val="54314895"/>
    <w:rsid w:val="547D05C4"/>
    <w:rsid w:val="552C0322"/>
    <w:rsid w:val="556F0D78"/>
    <w:rsid w:val="5618232C"/>
    <w:rsid w:val="569E0252"/>
    <w:rsid w:val="56D40F7B"/>
    <w:rsid w:val="58F100B2"/>
    <w:rsid w:val="5906199F"/>
    <w:rsid w:val="590A6194"/>
    <w:rsid w:val="593D0C7A"/>
    <w:rsid w:val="5A143116"/>
    <w:rsid w:val="5A5F2A3E"/>
    <w:rsid w:val="5AD05759"/>
    <w:rsid w:val="5B9F2A57"/>
    <w:rsid w:val="5BDB4DC1"/>
    <w:rsid w:val="5C0533FB"/>
    <w:rsid w:val="5C53675A"/>
    <w:rsid w:val="5C584C1F"/>
    <w:rsid w:val="5E845716"/>
    <w:rsid w:val="5F750BFF"/>
    <w:rsid w:val="5FB2087B"/>
    <w:rsid w:val="60307A12"/>
    <w:rsid w:val="60B25A0D"/>
    <w:rsid w:val="60D41BE5"/>
    <w:rsid w:val="61016938"/>
    <w:rsid w:val="61A53734"/>
    <w:rsid w:val="61BD5FE5"/>
    <w:rsid w:val="61E26618"/>
    <w:rsid w:val="6207425B"/>
    <w:rsid w:val="635E3E59"/>
    <w:rsid w:val="63BC7808"/>
    <w:rsid w:val="64E20302"/>
    <w:rsid w:val="65DF1A51"/>
    <w:rsid w:val="66395075"/>
    <w:rsid w:val="676A252B"/>
    <w:rsid w:val="68242784"/>
    <w:rsid w:val="682878E6"/>
    <w:rsid w:val="683A125B"/>
    <w:rsid w:val="68B85BC6"/>
    <w:rsid w:val="6905760E"/>
    <w:rsid w:val="6A8C3C98"/>
    <w:rsid w:val="6B145286"/>
    <w:rsid w:val="6B2E44C3"/>
    <w:rsid w:val="6BEA3569"/>
    <w:rsid w:val="6C380694"/>
    <w:rsid w:val="6CAB2141"/>
    <w:rsid w:val="6DEF04FF"/>
    <w:rsid w:val="6DFB6BDF"/>
    <w:rsid w:val="6E357AC9"/>
    <w:rsid w:val="6EE6446D"/>
    <w:rsid w:val="6EFB0690"/>
    <w:rsid w:val="6FCF7596"/>
    <w:rsid w:val="6FDD6758"/>
    <w:rsid w:val="702264F6"/>
    <w:rsid w:val="70882E00"/>
    <w:rsid w:val="717C3BAB"/>
    <w:rsid w:val="71A57811"/>
    <w:rsid w:val="72E4339F"/>
    <w:rsid w:val="73E02E5D"/>
    <w:rsid w:val="751C3138"/>
    <w:rsid w:val="7564025F"/>
    <w:rsid w:val="75E475C9"/>
    <w:rsid w:val="76D9489C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A1A7567"/>
    <w:rsid w:val="7A2422DC"/>
    <w:rsid w:val="7A9A02AD"/>
    <w:rsid w:val="7B09346A"/>
    <w:rsid w:val="7B140222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D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12" Type="http://schemas.openxmlformats.org/officeDocument/2006/relationships/header" Target="header4.xml"/><Relationship Id="rId10" Type="http://schemas.openxmlformats.org/officeDocument/2006/relationships/header" Target="header3.xml"/><Relationship Id="rId11" Type="http://schemas.openxmlformats.org/officeDocument/2006/relationships/footer" Target="footer6.xml"/><Relationship Id="rId14" Type="http://schemas.openxmlformats.org/officeDocument/2006/relationships/theme" Target="theme/theme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3" Type="http://schemas.openxmlformats.org/officeDocument/2006/relationships/footer" Target="footer7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5" Type="http://schemas.openxmlformats.org/officeDocument/2006/relationships/image" Target="media/image3.png"/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20" Type="http://schemas.openxmlformats.org/officeDocument/2006/relationships/customXml" Target="../customXml/item2.xml"/><Relationship Id="rId21" Type="http://schemas.openxmlformats.org/officeDocument/2006/relationships/fontTable" Target="fontTable.xm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123</cp:lastModifiedBy>
  <dcterms:modified xsi:type="dcterms:W3CDTF">2021-06-29T04:48:56Z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