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  <w:bookmarkStart w:id="92" w:name="_GoBack"/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9.149506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9.454987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8.773773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9.116974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9.135468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9.482971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9.70163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9.15033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4.274689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3.9626771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4.6094969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3.514099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3.258578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-23.11176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6.86533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5.78333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3.262783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3.528045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4.6129153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9.160248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8.778259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4.00296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3.7984313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4.5347597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3.695556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3.274992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-23.14868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5.74182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3.295962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3.692108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4.552673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8.788513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9.137634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4.162079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3.770172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4.340179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3.731751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3.253993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-22.75983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6.92643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5.71627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3.267215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3.689179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4.358642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9.145355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2400.655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2481.46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-388.6595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433.9881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822.6476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-435.2145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480.8645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916.079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-388.0267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477.4747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865.5014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-51.02094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-47.84399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-19.6235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8.37204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-19.17184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-47.38342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-50.56131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-52.49713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-53.79007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-55.2319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-55.52881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-56.82455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-56.81671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-57.52719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-59.39807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-59.04361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-58.85699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-58.24683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-58.61005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-59.26794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-58.78677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-58.42587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-57.98685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-58.64111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-58.80576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-58.00592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-58.61279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-58.7179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-57.89413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-47.52124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-58.23459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-57.75668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-57.65598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-56.77069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-56.69055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-56.62201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-53.66107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-55.06403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-55.94098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-53.93497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-56.87518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-57.76526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-57.49557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-56.98489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-57.73175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-58.47131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-57.95163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-58.27759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-57.31067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-57.78314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-57.89496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-57.64355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-57.53854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-57.59897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-57.66318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-56.81851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-57.30991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-57.67239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-57.82498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-57.04724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-56.89276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-55.56854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-55.60452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-53.95465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-52.95123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-19.49701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8.011292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-19.1991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-47.97214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-54.52393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-56.26431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-55.74326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-57.41934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-57.30682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-58.23083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-58.69595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-59.37302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-59.01685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-58.40579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-58.71051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-58.31668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-58.64554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-57.75214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-58.39651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-58.28528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-57.53986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-57.29831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-52.92792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-58.11783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-56.34485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-53.31161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-54.72769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-54.98672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-54.13773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-56.47284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-56.98242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-57.11386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-57.63019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-57.64481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-57.06406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-57.80804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-57.65152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-47.59512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-57.36032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-58.75684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-58.40067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-57.61685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-58.60257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-58.10172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-57.73743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-58.41394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-58.33932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-57.93994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-58.25079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-58.11798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-58.81873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-58.14615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-58.37848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-58.47983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-57.24356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-56.68231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-54.90341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-53.66278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-50.62634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-47.65994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-18.96625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8.639984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-19.14056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-50.80276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155.9751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117.6817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0.835694287101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155.5567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103.0967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0.846630842645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155.4112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111.588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0.86490291562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8.218288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4.096031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8.776665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-0.1447201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-1.125813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-0.5700588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-0.1447201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-1.125813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-0.5700588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4.038095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4.209995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5.225658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4.038095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4.209995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5.225658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-1.948595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-2.919912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-2.837896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-1.948595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-2.919912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-2.837896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-0.65271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9.130402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8.477722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-0.6598816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9.133759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8.473938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-0.604248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8.754913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8.150696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-0.6167297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8.757935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8.141235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-0.6206665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9.110718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8.490112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-0.6323242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9.115662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8.483398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7.177353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8.042336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0.6556511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038308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</w:t>
            </w:r>
            <w:r>
              <w:rPr>
                <w:rFonts w:hint="eastAsia"/>
                <w:lang w:val="en-US" w:eastAsia="zh-CN"/>
              </w:rPr>
              <w:t>.</w:t>
            </w:r>
            <w:r>
              <w:t>74577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</w:t>
            </w:r>
            <w:r>
              <w:rPr>
                <w:rFonts w:hint="eastAsia"/>
                <w:lang w:val="en-US" w:eastAsia="zh-CN"/>
              </w:rPr>
              <w:t>.</w:t>
            </w:r>
            <w:r>
              <w:t>10052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7.486582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8.163452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0.5118847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056058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  <w:r>
              <w:rPr>
                <w:rFonts w:hint="eastAsia"/>
                <w:lang w:val="en-US" w:eastAsia="zh-CN"/>
              </w:rPr>
              <w:t>.</w:t>
            </w:r>
            <w:r>
              <w:t>12389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</w:t>
            </w:r>
            <w:r>
              <w:rPr>
                <w:rFonts w:hint="eastAsia"/>
                <w:lang w:val="en-US" w:eastAsia="zh-CN"/>
              </w:rPr>
              <w:t>.</w:t>
            </w:r>
            <w:r>
              <w:t>30053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6.978512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8.163452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1.08099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634712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16</w:t>
            </w:r>
            <w:r>
              <w:rPr>
                <w:rFonts w:hint="eastAsia"/>
                <w:lang w:val="en-US" w:eastAsia="zh-CN"/>
              </w:rPr>
              <w:t>.</w:t>
            </w:r>
            <w:r>
              <w:t>06138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  <w:lang w:val="en-US" w:eastAsia="zh-CN"/>
              </w:rPr>
              <w:t>.</w:t>
            </w:r>
            <w:r>
              <w:t>10057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7.906199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8.306503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-0.2532005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879008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17</w:t>
            </w:r>
            <w:r>
              <w:rPr>
                <w:rFonts w:hint="eastAsia"/>
                <w:lang w:val="en-US" w:eastAsia="zh-CN"/>
              </w:rPr>
              <w:t>.</w:t>
            </w:r>
            <w:r>
              <w:t>40984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  <w:lang w:val="en-US" w:eastAsia="zh-CN"/>
              </w:rPr>
              <w:t>.</w:t>
            </w:r>
            <w:r>
              <w:t>60059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8.235931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8.297443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-0.3321171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  <w:r>
              <w:rPr>
                <w:rFonts w:hint="eastAsia"/>
                <w:lang w:val="en-US" w:eastAsia="zh-CN"/>
              </w:rPr>
              <w:t>.</w:t>
            </w:r>
            <w:r>
              <w:t>097578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  <w:r>
              <w:rPr>
                <w:rFonts w:hint="eastAsia"/>
                <w:lang w:val="en-US" w:eastAsia="zh-CN"/>
              </w:rPr>
              <w:t>.</w:t>
            </w:r>
            <w:r>
              <w:t>58844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  <w:lang w:val="en-US" w:eastAsia="zh-CN"/>
              </w:rPr>
              <w:t>.</w:t>
            </w:r>
            <w:r>
              <w:t>60059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8.100033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8.465767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-0.1423359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  <w:lang w:val="en-US" w:eastAsia="zh-CN"/>
              </w:rPr>
              <w:t>.</w:t>
            </w:r>
            <w:r>
              <w:t>926537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17</w:t>
            </w:r>
            <w:r>
              <w:rPr>
                <w:rFonts w:hint="eastAsia"/>
                <w:lang w:val="en-US" w:eastAsia="zh-CN"/>
              </w:rPr>
              <w:t>.</w:t>
            </w:r>
            <w:r>
              <w:t>46305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  <w:lang w:val="en-US" w:eastAsia="zh-CN"/>
              </w:rPr>
              <w:t>.</w:t>
            </w:r>
            <w:r>
              <w:t>9006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-40.1366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-30.15231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-33.09204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1.623413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-31.46857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-30.68713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-39.84381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-46.37265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-47.68079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-50.34503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-52.91772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-43.96121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-49.70407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-48.04868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-47.46033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-48.79907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-49.01334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-49.46384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-49.99588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-49.81491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-45.94519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-49.85431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-49.99799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-50.75668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-50.14343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-48.73502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-45.28146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-40.47635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-29.26395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-32.42422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1.584625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-30.81924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-31.04382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-39.87277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-45.76193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-48.38675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-50.35489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-50.41312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-50.97388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-50.29544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-47.86227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-49.98788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-50.35254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-49.76218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-48.84769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-48.41357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-47.92654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-48.19229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-48.79712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-49.98401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-44.36417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-52.44904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-50.05347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-49.77234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-49.78107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-47.89252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-44.92981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-40.00192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-29.82376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1.966858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-30.52145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-30.83701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-39.77869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-39.73349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-29.25949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-32.47269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2.442688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-31.16516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-30.1416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-40.03952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-45.5755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-46.11459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-47.86246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-49.68411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-44.01196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-50.48312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-49.84576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-48.06137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-47.69427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-49.06961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-49.52533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-49.94327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-49.87561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-46.45245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-50.52875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-50.64523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-50.12799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-49.32941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-47.54938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-45.64264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-44.17361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-39.32239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-29.2428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-31.81747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2.217957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-30.25284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-30.30234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-39.69162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-45.37723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-47.18228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-48.33743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-49.44339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-50.59341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-50.75311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-47.88531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-50.07797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-49.30518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-48.79263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-48.55997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-48.05774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-47.80667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-49.31152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-50.09235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-44.99405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-52.82489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-52.29504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-48.93393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-47.78906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-44.96326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-44.89844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-39.07574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-29.37524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-31.61618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2.338959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-30.40298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-30.55539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-40.71149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8.530334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4.604949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4.0536199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4.3929441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3.53067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3.252901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-23.98343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6.85532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5.81985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3.220461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3.568878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4.3842164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8.528961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8.185181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4.333374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3.94808996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4.26757804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3.734497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3.274782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-24.00089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6.85935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3.290621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3.707703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4.3008117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8.18634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8.526367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4.536865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3.95294194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4.11264006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3.674744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3.248936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-23.62653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5.72271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3.239201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3.701843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4.10916153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8.524048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-94.0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-87.5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-88.5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-94.0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9.106781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0.4186707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8.777374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0.4762878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9.07019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0.4902954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-50.70316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-50.12274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-48.83975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-44.43744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-13.85645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8.287445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-12.30804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-44.39905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-47.97238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-49.30679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-50.86615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-51.47525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-51.70782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-51.63739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-51.57672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-51.44022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-50.62732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-51.21353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-51.60529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-51.55649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-51.55301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-46.70624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-50.32709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-50.99542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-50.25867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-51.30099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-51.09863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-51.52469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-49.99533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-49.71686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-49.09824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-44.16632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-13.84244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7.914276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-12.02435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-44.21701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-48.53513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-49.84616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-50.41501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-51.21036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-51.35168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-51.03415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-49.91574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-50.52094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-46.36432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-49.18857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-48.45084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-43.69415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-13.58365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8.453064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-11.67657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-44.98639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-47.83694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-49.54572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-50.39349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250.5343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195.4534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0.837398711474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250.5739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194.2546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0.863282249269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247.7329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183.2659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0.859690416574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6.624699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1.704454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-0.6430149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0.7274151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6.89888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1.621008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-0.5245209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0.8337498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8.177042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-0.8866787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0.418663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-0.03457069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9.108551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0.4142456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8.780365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0.4136047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9.062775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0.4108276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-50.37631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-49.80603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-45.39444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-35.56815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-5.888672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3.899994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-7.887512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-32.92862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-45.66254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-50.18951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-51.32559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-51.39166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-51.61612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-51.64957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-52.01047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-51.91458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-51.99265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-51.62555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-51.12735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-51.68692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-52.29123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-50.80002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-51.01392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-50.82669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-43.50562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-33.91498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-6.238251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3.547424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-8.213959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-33.95996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-45.48422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-49.76959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-50.63208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-51.09525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-51.40936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-48.63959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-50.76645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-49.44772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-42.90387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-32.45007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-5.700073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4.051086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-7.718414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-33.52219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-45.19846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-50.47202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498.385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327.1723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0.700783330156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500.2322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334.1651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0.72537773458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497.6845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312.3875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0.723595370159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7.17926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1.144409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0.009536743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0.9303093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5.761623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2.928257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-0.146389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2.342224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8.176327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-0.08106232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-0.3523827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-0.1382828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-97.0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-96.0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-97.0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60CDB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3F23819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850FD2"/>
    <w:rsid w:val="08E3501B"/>
    <w:rsid w:val="08E857E9"/>
    <w:rsid w:val="09856C32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3B20A0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CE81F3F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E447E3"/>
    <w:rsid w:val="224B176A"/>
    <w:rsid w:val="23067B97"/>
    <w:rsid w:val="230F48DA"/>
    <w:rsid w:val="23CB69A1"/>
    <w:rsid w:val="246F1520"/>
    <w:rsid w:val="24CA6E0A"/>
    <w:rsid w:val="24D77EC1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3F03C1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4A123A"/>
    <w:rsid w:val="30EE60C1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9225CD"/>
    <w:rsid w:val="37AA5643"/>
    <w:rsid w:val="37EC0BC5"/>
    <w:rsid w:val="38064691"/>
    <w:rsid w:val="38713BEC"/>
    <w:rsid w:val="391C282D"/>
    <w:rsid w:val="39D51147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AA584A"/>
    <w:rsid w:val="42B961E2"/>
    <w:rsid w:val="434A79AB"/>
    <w:rsid w:val="434B25A3"/>
    <w:rsid w:val="435B461F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135DB6"/>
    <w:rsid w:val="48FB6DA1"/>
    <w:rsid w:val="493B2228"/>
    <w:rsid w:val="49850839"/>
    <w:rsid w:val="4985464A"/>
    <w:rsid w:val="49DC7AE8"/>
    <w:rsid w:val="4A304FFE"/>
    <w:rsid w:val="4AD779E2"/>
    <w:rsid w:val="4BE45BEB"/>
    <w:rsid w:val="4BF013A5"/>
    <w:rsid w:val="4C0461E3"/>
    <w:rsid w:val="4C475409"/>
    <w:rsid w:val="4CEA558E"/>
    <w:rsid w:val="4D6757C5"/>
    <w:rsid w:val="4D8E6B8B"/>
    <w:rsid w:val="4E44423B"/>
    <w:rsid w:val="4E510DAB"/>
    <w:rsid w:val="4EB236B9"/>
    <w:rsid w:val="4EDC2210"/>
    <w:rsid w:val="4F0B598F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9E0252"/>
    <w:rsid w:val="56C42709"/>
    <w:rsid w:val="56D40F7B"/>
    <w:rsid w:val="58F100B2"/>
    <w:rsid w:val="5906199F"/>
    <w:rsid w:val="590A6194"/>
    <w:rsid w:val="593D0C7A"/>
    <w:rsid w:val="5A143116"/>
    <w:rsid w:val="5A5F2A3E"/>
    <w:rsid w:val="5A737DFA"/>
    <w:rsid w:val="5AD05759"/>
    <w:rsid w:val="5B9F2A57"/>
    <w:rsid w:val="5BDB4DC1"/>
    <w:rsid w:val="5C0533FB"/>
    <w:rsid w:val="5C53675A"/>
    <w:rsid w:val="5C584C1F"/>
    <w:rsid w:val="5E845716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9A19FF"/>
    <w:rsid w:val="676A252B"/>
    <w:rsid w:val="681A2C77"/>
    <w:rsid w:val="68242784"/>
    <w:rsid w:val="682878E6"/>
    <w:rsid w:val="683A125B"/>
    <w:rsid w:val="68B85BC6"/>
    <w:rsid w:val="6905760E"/>
    <w:rsid w:val="69D65967"/>
    <w:rsid w:val="6A8C3C98"/>
    <w:rsid w:val="6B145286"/>
    <w:rsid w:val="6B2E44C3"/>
    <w:rsid w:val="6BEA3569"/>
    <w:rsid w:val="6C380694"/>
    <w:rsid w:val="6CAB2141"/>
    <w:rsid w:val="6DEF04FF"/>
    <w:rsid w:val="6DFB6BDF"/>
    <w:rsid w:val="6E357AC9"/>
    <w:rsid w:val="6EE6446D"/>
    <w:rsid w:val="6EFB0690"/>
    <w:rsid w:val="6F795C6F"/>
    <w:rsid w:val="6FCF7596"/>
    <w:rsid w:val="6FDD6758"/>
    <w:rsid w:val="702264F6"/>
    <w:rsid w:val="70882E00"/>
    <w:rsid w:val="717C3BAB"/>
    <w:rsid w:val="71A57811"/>
    <w:rsid w:val="72E4339F"/>
    <w:rsid w:val="73E02E5D"/>
    <w:rsid w:val="751C3138"/>
    <w:rsid w:val="7564025F"/>
    <w:rsid w:val="75E475C9"/>
    <w:rsid w:val="76D9489C"/>
    <w:rsid w:val="76EE5AD3"/>
    <w:rsid w:val="76F87CAE"/>
    <w:rsid w:val="77314F15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2021-07-01T01:35:51Z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