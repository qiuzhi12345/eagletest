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6.429535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4.646637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4.004456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3.217804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3.174896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3.178532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-24.48001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6.89728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5.7948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3.17416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3.166871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3.2276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6.440125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6.979004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4.537537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4.07254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3.19455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3.321655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3.171872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-24.00699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6.88324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5.79517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3.162839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3.320282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3.179199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6.97937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7.434204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4.399261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4.000275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3.20874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3.246063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3.143705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-23.29428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6.97412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5.75311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3.148532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3.282379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r>
              <w:t>3.1660462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7.440491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8.545776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0.5184937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8.905762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0.5184021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9.261322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0.4621277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-50.48618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-49.86682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-48.25372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-45.44574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-14.52829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7.84198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-12.61862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-45.78189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-48.58627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-49.54303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-50.55045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-51.20941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-51.77377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-51.43124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-51.35919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-51.85056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-51.98355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-51.66971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-52.13986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-51.85034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-52.34814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-52.47015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-52.20679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-51.91876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-52.06995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-51.92361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-52.10086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-51.88501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-52.09805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-52.45755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-52.20987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-52.03143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-52.01651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-51.41516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-51.74417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-51.82306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-51.61969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-51.69687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-51.59839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-51.61868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-51.81366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-51.57117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-51.66473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-46.39923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-51.17264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-51.73117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-51.79648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-51.55762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-51.95706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-51.62201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-51.73157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-51.35184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-51.49625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-51.35901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-25.10098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-25.13953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-50.66281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-51.27859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-50.08182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-49.17038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-50.73975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-50.32971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-50.6803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-50.96667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-51.48746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-49.79642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-51.64133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-51.24655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-51.89844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-51.63022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-51.99637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-51.90958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-52.21664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-52.01288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-51.78036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-51.78656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-49.0574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-41.88068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-47.18655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-52.25528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-52.02164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-52.13998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-52.34354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-52.08182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-51.59607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-52.23956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-51.8577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-51.64066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-51.54462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-51.36053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-51.65427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-51.53214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-51.60724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-51.4682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-51.05225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-50.97217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-49.97641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-49.80563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-47.97729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-44.341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-14.20096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8.041626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-12.28076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-45.81839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-48.10336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-49.97314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-50.5751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-51.09845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-51.49295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-51.58392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-51.59396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-51.28452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-52.10626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-52.26675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-51.76486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-51.54285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-51.53555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-51.85083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-51.96078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-52.18851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-52.05911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-52.07126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-51.74118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-51.75671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-51.61542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-25.13165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-52.24579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-51.49927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-52.11499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-51.64505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-52.02185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-51.7807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-51.52655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-51.72385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-52.20325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-51.93997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-51.33304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-51.57324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-52.21545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-51.90356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-51.79092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-51.49701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-51.82233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-50.99094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-50.68298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-51.17166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-50.24573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-50.60605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-51.88562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-51.91916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-52.34885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-51.58719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-52.14041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-51.65707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-52.36411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-52.08221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-52.17429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-52.38013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-51.92206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-51.73593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-46.78546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-51.34155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-51.79318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-52.18591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-51.61142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-52.11176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-52.20541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-51.77298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-51.80362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-51.65714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-51.96414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-51.67493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-51.94662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-51.30325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-51.98425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-51.73273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-51.85165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-51.55875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-51.54398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-51.92084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-51.6015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-51.38452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-52.07791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-51.4032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-51.53662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-51.63904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-51.83243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-51.74454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-51.66656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-51.67294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-51.88983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-51.24295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-51.54553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-51.36935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-51.1438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-25.3606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-50.5946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-51.04297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-50.35529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-49.43701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-47.67004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-44.22702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-13.77466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8.447266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-12.00211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-45.3374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-48.46457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-49.82727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-50.21854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250.8101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200.8479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0.868402030062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r>
              <w:t>249.4729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202.8458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0.882208448292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r>
              <w:t>248.2817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198.6501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0.882073467356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7.600069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2.008438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-0.06628036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1.233816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9.145737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-0.7727146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-0.7402897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0.02288818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9.165287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-0.5042553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0.01597404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0.1242161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8.30838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0.5326233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8.761841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0.4989929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9.127502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0.5253601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-50.38519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-50.21606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-47.7308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-35.09271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-6.558533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3.217255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-8.388092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-33.99911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-48.45499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-50.57187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-51.02911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-51.54654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-52.27524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-51.8187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-52.04538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-52.00641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-51.86917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-51.87701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-52.3717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-52.32217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-52.19693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-51.92035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-52.36462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-52.11081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-52.09518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-52.87912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-52.76147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-52.38687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-52.39145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-52.36594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-51.97409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-52.55875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-51.96677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-52.45645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-52.45474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-52.47476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-52.48621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-52.26294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-52.4469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-51.84369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-52.0618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-51.95535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-52.11731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-52.2121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-51.97195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r>
              <w:t>-51.94321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-52.16513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-51.9985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-51.22565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-48.30762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-51.13693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-51.94287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-52.29712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-52.00922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-51.78067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-51.84561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-52.12192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-51.87051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-52.40546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-51.47864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-51.19614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-25.30692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-25.43335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-51.19501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-51.39783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-50.20468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-50.07251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-50.88257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-51.16846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-51.17834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-51.8382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-51.34979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-50.13821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-51.93784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-51.35425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-51.28937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-52.13287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-52.02121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-51.97107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-52.02887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-52.4852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-52.05264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-52.45801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-52.33936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-52.2858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-47.92746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-45.91452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-48.20093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-52.24765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-52.70068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-52.47241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-52.79776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-52.32156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-52.10886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-52.13077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-52.02505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-52.04007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-52.10754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-52.35199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-51.65286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-51.2757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-51.52948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-51.44629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-51.40338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-51.33835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-50.552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-50.09277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-46.76508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-34.45746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-6.229797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3.462128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-8.14325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-34.22974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-47.32523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-50.64063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-50.47415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-52.04587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-51.57922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-51.72763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-51.69174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-51.85315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-51.98233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-51.59058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-51.97009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-51.73624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-52.08582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-52.21497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-51.75232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-52.22177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-51.92871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-52.74493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-51.81213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-51.71835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-52.14349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-51.68109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-52.07965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-51.45773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-25.37787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-51.77554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-51.86737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-51.92661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-51.96658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-52.0762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-52.48248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-51.86908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-52.24704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-51.93573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-52.17783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-52.42624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-52.20627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-51.87057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-51.88757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-52.2767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-52.25613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-51.57526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-52.01456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-52.07571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-51.53351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-51.63968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-51.34598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-51.12109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-51.72751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-51.7641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-52.38467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-52.70575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-52.38882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-52.14655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-51.95169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-52.55981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-52.41324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-52.10709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-52.11163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-52.41254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-51.80869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-51.62433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-49.13788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-51.14606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-52.1228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-52.59894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-52.21524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-52.08191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-51.88034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-51.96378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-52.16901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-52.26215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-51.89075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-52.32034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-52.27521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-52.1239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-52.11337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-51.74249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-52.09198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-52.15436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-52.58868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-52.00043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-52.4653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r>
              <w:t>-52.35153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-51.82779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-52.14532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-51.69775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-52.00656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-51.96609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-52.31628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-52.25504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-51.67743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-52.11249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-51.8338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-52.31421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-51.44632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-51.79248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-51.31674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-51.53085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-25.62766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-50.8476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r>
              <w:t>-50.45953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-50.29745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-49.07932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-46.58725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-34.05371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-5.813416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3.848999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-7.733704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-33.56186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r>
              <w:t>-46.48672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-49.55618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-50.27792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499.7101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361.1374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0.762301782574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r>
              <w:t>499.485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362.536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0.77511697048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r>
              <w:t>498.4293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r>
              <w:t>351.1477</w:t>
            </w: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0.774505832623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/>
            <w:r>
              <w:rPr>
                <w:color w:val="C80000"/>
              </w:rPr>
              <w:t>Fail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6.726742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2.063274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0.6160736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1.069546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7.571697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1.173973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-0.2126694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0.8654594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r>
              <w:t>9.531975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r>
              <w:t>-1.811028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-0.02479553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r>
              <w:t>-1.058578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bookmarkStart w:id="92" w:name="_GoBack"/>
      <w:bookmarkEnd w:id="92"/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50.0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/>
            <w:r>
              <w:rPr>
                <w:color w:val="00C800"/>
              </w:rPr>
              <w:t>Pass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90060F"/>
    <w:rsid w:val="21E447E3"/>
    <w:rsid w:val="224B176A"/>
    <w:rsid w:val="23067B97"/>
    <w:rsid w:val="230F48DA"/>
    <w:rsid w:val="246F1520"/>
    <w:rsid w:val="24CA6E0A"/>
    <w:rsid w:val="267465B6"/>
    <w:rsid w:val="271378C4"/>
    <w:rsid w:val="27826F0C"/>
    <w:rsid w:val="280910B8"/>
    <w:rsid w:val="280D2F94"/>
    <w:rsid w:val="289A2485"/>
    <w:rsid w:val="29416695"/>
    <w:rsid w:val="29C82F4F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EE60C1"/>
    <w:rsid w:val="30F643CF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D51147"/>
    <w:rsid w:val="3A323669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757C5"/>
    <w:rsid w:val="4D8E6B8B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34D770C"/>
    <w:rsid w:val="53A23FDC"/>
    <w:rsid w:val="54314895"/>
    <w:rsid w:val="547D05C4"/>
    <w:rsid w:val="552C0322"/>
    <w:rsid w:val="556F0D78"/>
    <w:rsid w:val="5618232C"/>
    <w:rsid w:val="567D7FB4"/>
    <w:rsid w:val="569E0252"/>
    <w:rsid w:val="56D40F7B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1A57811"/>
    <w:rsid w:val="72E4339F"/>
    <w:rsid w:val="73E02E5D"/>
    <w:rsid w:val="751C3138"/>
    <w:rsid w:val="7564025F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er" Target="footer3.xml"/><Relationship Id="rId4" Type="http://schemas.openxmlformats.org/officeDocument/2006/relationships/footer" Target="footer2.xml"/><Relationship Id="rId6" Type="http://schemas.openxmlformats.org/officeDocument/2006/relationships/header" Target="header1.xml"/><Relationship Id="rId20" Type="http://schemas.openxmlformats.org/officeDocument/2006/relationships/customXml" Target="../customXml/item2.xml"/><Relationship Id="rId21" Type="http://schemas.openxmlformats.org/officeDocument/2006/relationships/fontTable" Target="fontTable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7" Type="http://schemas.openxmlformats.org/officeDocument/2006/relationships/header" Target="header2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5" Type="http://schemas.openxmlformats.org/officeDocument/2006/relationships/image" Target="media/image3.png"/><Relationship Id="rId9" Type="http://schemas.openxmlformats.org/officeDocument/2006/relationships/footer" Target="footer5.xml"/><Relationship Id="rId8" Type="http://schemas.openxmlformats.org/officeDocument/2006/relationships/footer" Target="footer4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14" Type="http://schemas.openxmlformats.org/officeDocument/2006/relationships/theme" Target="theme/theme1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123</cp:lastModifiedBy>
  <dcterms:modified xsi:type="dcterms:W3CDTF">2021-07-01T13:09:26Z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