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4"/>
        <w:jc w:val="righ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8860" cy="652780"/>
            <wp:effectExtent l="0" t="0" r="15240" b="13970"/>
            <wp:docPr id="1" name="图片 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7"/>
        <w:rPr>
          <w:rFonts w:hint="default" w:eastAsia="宋体"/>
          <w:lang w:val="en-US" w:eastAsia="zh-CN"/>
        </w:rPr>
      </w:pPr>
      <w:bookmarkStart w:id="0" w:name="_Toc13301"/>
      <w:r>
        <w:rPr>
          <w:rFonts w:hint="eastAsia"/>
          <w:lang w:val="en-US" w:eastAsia="zh-CN"/>
        </w:rPr>
        <w:t>XXX</w:t>
      </w:r>
      <w:r>
        <w:rPr>
          <w:rFonts w:hint="eastAsia"/>
          <w:lang w:val="en-US" w:eastAsia="zh-CN"/>
        </w:rPr>
        <w:fldChar w:fldCharType="begin"/>
      </w:r>
      <w:r>
        <w:instrText xml:space="preserve"> LINK Word.Document.12 "E:\\project_audio\\TX231\\test_report\\XXX射频测试报告V1.0.docx" "OLE_LINK36" \t \a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XXX RF Test Report</w:t>
      </w:r>
      <w:r>
        <w:rPr>
          <w:rFonts w:hint="eastAsia"/>
          <w:lang w:val="en-US" w:eastAsia="zh-CN"/>
        </w:rPr>
        <w:fldChar w:fldCharType="end"/>
      </w:r>
      <w:bookmarkEnd w:id="0"/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tbl>
      <w:tblPr>
        <w:tblStyle w:val="1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20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作 者：</w:t>
            </w:r>
          </w:p>
        </w:tc>
        <w:tc>
          <w:tcPr>
            <w:tcW w:w="2088" w:type="dxa"/>
            <w:tcBorders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eastAsia" w:eastAsia="宋体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日</w:t>
            </w:r>
            <w:r>
              <w:t xml:space="preserve"> </w:t>
            </w:r>
            <w:r>
              <w:rPr>
                <w:rFonts w:hint="eastAsia"/>
              </w:rPr>
              <w:t>期：</w:t>
            </w:r>
          </w:p>
        </w:tc>
        <w:tc>
          <w:tcPr>
            <w:tcW w:w="208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</w:tr>
    </w:tbl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9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>
        <w:rPr>
          <w:rFonts w:hint="eastAsia"/>
        </w:rPr>
        <w:t>北京</w:t>
      </w:r>
      <w:r>
        <w:rPr>
          <w:rFonts w:hint="eastAsia"/>
          <w:lang w:val="en-US" w:eastAsia="zh-CN"/>
        </w:rPr>
        <w:t>清微智能科技</w:t>
      </w:r>
      <w:r>
        <w:rPr>
          <w:rFonts w:hint="eastAsia"/>
        </w:rPr>
        <w:t>有限公司</w:t>
      </w:r>
      <w:r>
        <w:fldChar w:fldCharType="end"/>
      </w:r>
    </w:p>
    <w:p>
      <w:pPr>
        <w:pStyle w:val="44"/>
      </w:pPr>
    </w:p>
    <w:p>
      <w:pPr>
        <w:pStyle w:val="44"/>
        <w:sectPr>
          <w:footerReference r:id="rId5" w:type="first"/>
          <w:footerReference r:id="rId3" w:type="default"/>
          <w:footerReference r:id="rId4" w:type="even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titlePg/>
          <w:docGrid w:linePitch="312" w:charSpace="0"/>
        </w:sectPr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不得复制</w:t>
      </w:r>
    </w:p>
    <w:p>
      <w:pPr>
        <w:pStyle w:val="28"/>
        <w:rPr>
          <w:rFonts w:hint="default" w:eastAsia="宋体"/>
          <w:lang w:val="en-US" w:eastAsia="zh-CN"/>
        </w:rPr>
      </w:pPr>
      <w:bookmarkStart w:id="1" w:name="_Toc4789"/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bookmarkEnd w:id="1"/>
    </w:p>
    <w:tbl>
      <w:tblPr>
        <w:tblStyle w:val="17"/>
        <w:tblW w:w="912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697"/>
        <w:gridCol w:w="3991"/>
        <w:gridCol w:w="173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Revision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Description</w:t>
            </w: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"/>
              <w:ind w:firstLine="0" w:firstLineChars="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</w:tbl>
    <w:p>
      <w:pPr>
        <w:pStyle w:val="44"/>
        <w:sectPr>
          <w:headerReference r:id="rId7" w:type="first"/>
          <w:footerReference r:id="rId9" w:type="first"/>
          <w:headerReference r:id="rId6" w:type="default"/>
          <w:footerReference r:id="rId8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28"/>
      </w:pPr>
      <w:bookmarkStart w:id="2" w:name="_Toc27676"/>
      <w:r>
        <w:rPr>
          <w:rFonts w:hint="eastAsia"/>
        </w:rPr>
        <w:t>table of Contents</w:t>
      </w:r>
      <w:bookmarkEnd w:id="2"/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_Toc13301 </w:instrText>
      </w:r>
      <w:r>
        <w:fldChar w:fldCharType="separate"/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XXX RF Test Report</w:t>
      </w:r>
      <w:r>
        <w:tab/>
      </w:r>
      <w:r>
        <w:fldChar w:fldCharType="begin"/>
      </w:r>
      <w:r>
        <w:instrText xml:space="preserve"> PAGEREF _Toc13301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_Toc4789 </w:instrText>
      </w:r>
      <w:r>
        <w:fldChar w:fldCharType="separate"/>
      </w:r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r>
        <w:tab/>
      </w:r>
      <w:r>
        <w:fldChar w:fldCharType="begin"/>
      </w:r>
      <w:r>
        <w:instrText xml:space="preserve"> PAGEREF _Toc4789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_Toc27676 </w:instrText>
      </w:r>
      <w:r>
        <w:fldChar w:fldCharType="separate"/>
      </w:r>
      <w:r>
        <w:rPr>
          <w:rFonts w:hint="eastAsia"/>
        </w:rPr>
        <w:t>table of Contents</w:t>
      </w:r>
      <w:r>
        <w:tab/>
      </w:r>
      <w:r>
        <w:fldChar w:fldCharType="begin"/>
      </w:r>
      <w:r>
        <w:instrText xml:space="preserve"> PAGEREF _Toc27676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_Toc25956 </w:instrText>
      </w:r>
      <w:r>
        <w:fldChar w:fldCharType="separate"/>
      </w:r>
      <w:r>
        <w:rPr>
          <w:rFonts w:hint="eastAsia"/>
          <w:lang w:val="en-US" w:eastAsia="zh-CN"/>
        </w:rPr>
        <w:t>XXX RF Test Report</w:t>
      </w:r>
      <w:r>
        <w:tab/>
      </w:r>
      <w:r>
        <w:fldChar w:fldCharType="begin"/>
      </w:r>
      <w:r>
        <w:instrText xml:space="preserve"> PAGEREF _Toc25956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_Toc30153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Overview</w:t>
      </w:r>
      <w:r>
        <w:tab/>
      </w:r>
      <w:r>
        <w:fldChar w:fldCharType="begin"/>
      </w:r>
      <w:r>
        <w:instrText xml:space="preserve"> PAGEREF _Toc30153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_Toc27088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2 </w:t>
      </w:r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r>
        <w:tab/>
      </w:r>
      <w:r>
        <w:fldChar w:fldCharType="begin"/>
      </w:r>
      <w:r>
        <w:instrText xml:space="preserve"> PAGEREF _Toc27088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_Toc4168 </w:instrText>
      </w:r>
      <w:r>
        <w:fldChar w:fldCharType="separate"/>
      </w:r>
      <w:r>
        <w:rPr>
          <w:rFonts w:hint="eastAsia"/>
          <w:lang w:val="en-US" w:eastAsia="zh-CN"/>
        </w:rPr>
        <w:t>2.1 DUT Information</w:t>
      </w:r>
      <w:r>
        <w:tab/>
      </w:r>
      <w:r>
        <w:fldChar w:fldCharType="begin"/>
      </w:r>
      <w:r>
        <w:instrText xml:space="preserve"> PAGEREF _Toc4168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_Toc32429 </w:instrText>
      </w:r>
      <w:r>
        <w:fldChar w:fldCharType="separate"/>
      </w:r>
      <w:r>
        <w:rPr>
          <w:rFonts w:hint="eastAsia"/>
          <w:lang w:val="en-US" w:eastAsia="zh-CN"/>
        </w:rPr>
        <w:t>2.2 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r>
        <w:tab/>
      </w:r>
      <w:r>
        <w:fldChar w:fldCharType="begin"/>
      </w:r>
      <w:r>
        <w:instrText xml:space="preserve"> PAGEREF _Toc32429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_Toc4549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3 </w:t>
      </w:r>
      <w:r>
        <w:rPr>
          <w:rFonts w:hint="default"/>
          <w:lang w:val="en-US" w:eastAsia="zh-CN"/>
        </w:rPr>
        <w:t>Test summary</w:t>
      </w:r>
      <w:r>
        <w:tab/>
      </w:r>
      <w:r>
        <w:fldChar w:fldCharType="begin"/>
      </w:r>
      <w:r>
        <w:instrText xml:space="preserve"> PAGEREF _Toc4549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_Toc29332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RF BT5 PHY BQB（BR and EDR）Test</w:t>
      </w:r>
      <w:r>
        <w:tab/>
      </w:r>
      <w:r>
        <w:fldChar w:fldCharType="begin"/>
      </w:r>
      <w:r>
        <w:instrText xml:space="preserve"> PAGEREF _Toc29332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_Toc8978 </w:instrText>
      </w:r>
      <w:r>
        <w:fldChar w:fldCharType="separate"/>
      </w:r>
      <w:r>
        <w:rPr>
          <w:rFonts w:hint="eastAsia"/>
          <w:lang w:val="en-US" w:eastAsia="zh-CN"/>
        </w:rPr>
        <w:t xml:space="preserve">4.1.1 </w:t>
      </w:r>
      <w:r>
        <w:rPr>
          <w:rFonts w:hint="default"/>
          <w:lang w:val="en-US" w:eastAsia="zh-CN"/>
        </w:rPr>
        <w:t>RF/TRM/CA/BV-01-C [Output Power]</w:t>
      </w:r>
      <w:r>
        <w:tab/>
      </w:r>
      <w:r>
        <w:fldChar w:fldCharType="begin"/>
      </w:r>
      <w:r>
        <w:instrText xml:space="preserve"> PAGEREF _Toc8978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_Toc30021 </w:instrText>
      </w:r>
      <w:r>
        <w:fldChar w:fldCharType="separate"/>
      </w:r>
      <w:r>
        <w:rPr>
          <w:rFonts w:hint="eastAsia"/>
          <w:lang w:val="en-US" w:eastAsia="zh-CN"/>
        </w:rPr>
        <w:t xml:space="preserve">4.1.2 </w:t>
      </w:r>
      <w:r>
        <w:rPr>
          <w:rFonts w:hint="default"/>
          <w:lang w:val="en-US" w:eastAsia="zh-CN"/>
        </w:rPr>
        <w:t>RF/TRM/CA/BV-02-C [Power Density]</w:t>
      </w:r>
      <w:r>
        <w:tab/>
      </w:r>
      <w:r>
        <w:fldChar w:fldCharType="begin"/>
      </w:r>
      <w:r>
        <w:instrText xml:space="preserve"> PAGEREF _Toc30021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_Toc32346 </w:instrText>
      </w:r>
      <w:r>
        <w:fldChar w:fldCharType="separate"/>
      </w:r>
      <w:r>
        <w:rPr>
          <w:rFonts w:hint="eastAsia"/>
          <w:lang w:val="en-US" w:eastAsia="zh-CN"/>
        </w:rPr>
        <w:t xml:space="preserve">4.1.3 </w:t>
      </w:r>
      <w:r>
        <w:rPr>
          <w:rFonts w:hint="default"/>
          <w:lang w:val="en-US" w:eastAsia="zh-CN"/>
        </w:rPr>
        <w:t>RF/TRM/CA/BV-03-C [Power Control]</w:t>
      </w:r>
      <w:r>
        <w:tab/>
      </w:r>
      <w:r>
        <w:fldChar w:fldCharType="begin"/>
      </w:r>
      <w:r>
        <w:instrText xml:space="preserve"> PAGEREF _Toc32346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_Toc9213 </w:instrText>
      </w:r>
      <w:r>
        <w:fldChar w:fldCharType="separate"/>
      </w:r>
      <w:r>
        <w:rPr>
          <w:rFonts w:hint="eastAsia"/>
          <w:lang w:val="en-US" w:eastAsia="zh-CN"/>
        </w:rPr>
        <w:t xml:space="preserve">4.1.4 </w:t>
      </w:r>
      <w:r>
        <w:rPr>
          <w:rFonts w:hint="default"/>
          <w:lang w:val="en-US" w:eastAsia="zh-CN"/>
        </w:rPr>
        <w:t>RF/TRM/CA/BV-04-C [TX Output Spectrum – Frequency Range]</w:t>
      </w:r>
      <w:r>
        <w:tab/>
      </w:r>
      <w:r>
        <w:fldChar w:fldCharType="begin"/>
      </w:r>
      <w:r>
        <w:instrText xml:space="preserve"> PAGEREF _Toc9213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_Toc28831 </w:instrText>
      </w:r>
      <w:r>
        <w:fldChar w:fldCharType="separate"/>
      </w:r>
      <w:r>
        <w:rPr>
          <w:rFonts w:hint="eastAsia"/>
          <w:lang w:val="en-US" w:eastAsia="zh-CN"/>
        </w:rPr>
        <w:t xml:space="preserve">4.1.5 </w:t>
      </w:r>
      <w:r>
        <w:rPr>
          <w:rFonts w:hint="default"/>
          <w:lang w:val="en-US" w:eastAsia="zh-CN"/>
        </w:rPr>
        <w:t>RF/TRM/CA/BV-05-C [TX Output Spectrum – 20 dB Bandwidth]</w:t>
      </w:r>
      <w:r>
        <w:tab/>
      </w:r>
      <w:r>
        <w:fldChar w:fldCharType="begin"/>
      </w:r>
      <w:r>
        <w:instrText xml:space="preserve"> PAGEREF _Toc28831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_Toc4492 </w:instrText>
      </w:r>
      <w:r>
        <w:fldChar w:fldCharType="separate"/>
      </w:r>
      <w:r>
        <w:rPr>
          <w:rFonts w:hint="eastAsia"/>
          <w:lang w:val="en-US" w:eastAsia="zh-CN"/>
        </w:rPr>
        <w:t xml:space="preserve">4.1.6 </w:t>
      </w:r>
      <w:r>
        <w:rPr>
          <w:rFonts w:hint="default"/>
          <w:lang w:val="en-US" w:eastAsia="zh-CN"/>
        </w:rPr>
        <w:t>RF/TRM/CA/BV-06-C [TX Output Spectrum – Adjacent Channel Power]</w:t>
      </w:r>
      <w:r>
        <w:tab/>
      </w:r>
      <w:r>
        <w:fldChar w:fldCharType="begin"/>
      </w:r>
      <w:r>
        <w:instrText xml:space="preserve"> PAGEREF _Toc4492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_Toc7158 </w:instrText>
      </w:r>
      <w:r>
        <w:fldChar w:fldCharType="separate"/>
      </w:r>
      <w:r>
        <w:rPr>
          <w:rFonts w:hint="eastAsia"/>
          <w:lang w:val="en-US" w:eastAsia="zh-CN"/>
        </w:rPr>
        <w:t xml:space="preserve">4.1.7 </w:t>
      </w:r>
      <w:r>
        <w:rPr>
          <w:rFonts w:hint="default"/>
          <w:lang w:val="en-US" w:eastAsia="zh-CN"/>
        </w:rPr>
        <w:t>RF/TRM/CA/BV-07-C [Modulation Characteristics]</w:t>
      </w:r>
      <w:r>
        <w:tab/>
      </w:r>
      <w:r>
        <w:fldChar w:fldCharType="begin"/>
      </w:r>
      <w:r>
        <w:instrText xml:space="preserve"> PAGEREF _Toc7158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_Toc28690 </w:instrText>
      </w:r>
      <w:r>
        <w:fldChar w:fldCharType="separate"/>
      </w:r>
      <w:r>
        <w:rPr>
          <w:rFonts w:hint="eastAsia"/>
          <w:lang w:val="en-US" w:eastAsia="zh-CN"/>
        </w:rPr>
        <w:t xml:space="preserve">4.1.8 </w:t>
      </w:r>
      <w:r>
        <w:rPr>
          <w:rFonts w:hint="default"/>
          <w:lang w:val="en-US" w:eastAsia="zh-CN"/>
        </w:rPr>
        <w:t>RF/TRM/CA/BV-08-C [Initial Carrier Frequency Tolerance]</w:t>
      </w:r>
      <w:r>
        <w:tab/>
      </w:r>
      <w:r>
        <w:fldChar w:fldCharType="begin"/>
      </w:r>
      <w:r>
        <w:instrText xml:space="preserve"> PAGEREF _Toc28690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_Toc10465 </w:instrText>
      </w:r>
      <w:r>
        <w:fldChar w:fldCharType="separate"/>
      </w:r>
      <w:r>
        <w:rPr>
          <w:rFonts w:hint="eastAsia"/>
          <w:lang w:val="en-US" w:eastAsia="zh-CN"/>
        </w:rPr>
        <w:t xml:space="preserve">4.1.9 </w:t>
      </w:r>
      <w:r>
        <w:rPr>
          <w:rFonts w:hint="default"/>
          <w:lang w:val="en-US" w:eastAsia="zh-CN"/>
        </w:rPr>
        <w:t>RF/TRM/CA/BV-09-C [Carrier Frequency Drift]</w:t>
      </w:r>
      <w:r>
        <w:tab/>
      </w:r>
      <w:r>
        <w:fldChar w:fldCharType="begin"/>
      </w:r>
      <w:r>
        <w:instrText xml:space="preserve"> PAGEREF _Toc10465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_Toc29056 </w:instrText>
      </w:r>
      <w:r>
        <w:fldChar w:fldCharType="separate"/>
      </w:r>
      <w:r>
        <w:rPr>
          <w:rFonts w:hint="eastAsia"/>
          <w:lang w:val="en-US" w:eastAsia="zh-CN"/>
        </w:rPr>
        <w:t xml:space="preserve">4.1.10 </w:t>
      </w:r>
      <w:r>
        <w:rPr>
          <w:rFonts w:hint="default"/>
          <w:lang w:val="en-US" w:eastAsia="zh-CN"/>
        </w:rPr>
        <w:t>RF/TRM/CA/BV-10-C [EDR Relative Transmit Power]</w:t>
      </w:r>
      <w:r>
        <w:tab/>
      </w:r>
      <w:r>
        <w:fldChar w:fldCharType="begin"/>
      </w:r>
      <w:r>
        <w:instrText xml:space="preserve"> PAGEREF _Toc29056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_Toc18228 </w:instrText>
      </w:r>
      <w:r>
        <w:fldChar w:fldCharType="separate"/>
      </w:r>
      <w:r>
        <w:rPr>
          <w:rFonts w:hint="eastAsia"/>
          <w:lang w:val="en-US" w:eastAsia="zh-CN"/>
        </w:rPr>
        <w:t xml:space="preserve">4.1.11 </w:t>
      </w:r>
      <w:r>
        <w:rPr>
          <w:rFonts w:hint="default"/>
          <w:lang w:val="en-US" w:eastAsia="zh-CN"/>
        </w:rPr>
        <w:t>RF/TRM/CA/BV-11-C [EDR Carrier Frequency Stability and Modulation Accuracy]</w:t>
      </w:r>
      <w:r>
        <w:tab/>
      </w:r>
      <w:r>
        <w:fldChar w:fldCharType="begin"/>
      </w:r>
      <w:r>
        <w:instrText xml:space="preserve"> PAGEREF _Toc18228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_Toc23893 </w:instrText>
      </w:r>
      <w:r>
        <w:fldChar w:fldCharType="separate"/>
      </w:r>
      <w:r>
        <w:rPr>
          <w:rFonts w:hint="eastAsia"/>
          <w:lang w:val="en-US" w:eastAsia="zh-CN"/>
        </w:rPr>
        <w:t xml:space="preserve">4.1.12 </w:t>
      </w:r>
      <w:r>
        <w:rPr>
          <w:rFonts w:hint="default"/>
          <w:lang w:val="en-US" w:eastAsia="zh-CN"/>
        </w:rPr>
        <w:t>RF/TRM/CA/BV-12-C [EDR Differential Phase Encoding]</w:t>
      </w:r>
      <w:r>
        <w:tab/>
      </w:r>
      <w:r>
        <w:fldChar w:fldCharType="begin"/>
      </w:r>
      <w:r>
        <w:instrText xml:space="preserve"> PAGEREF _Toc23893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_Toc9064 </w:instrText>
      </w:r>
      <w:r>
        <w:fldChar w:fldCharType="separate"/>
      </w:r>
      <w:r>
        <w:rPr>
          <w:rFonts w:hint="eastAsia"/>
          <w:lang w:val="en-US" w:eastAsia="zh-CN"/>
        </w:rPr>
        <w:t xml:space="preserve">4.1.13 </w:t>
      </w:r>
      <w:r>
        <w:rPr>
          <w:rFonts w:hint="default"/>
          <w:lang w:val="en-US" w:eastAsia="zh-CN"/>
        </w:rPr>
        <w:t>RF/TRM/CA/BV-13-C [EDR In-band Spurious Emissions]</w:t>
      </w:r>
      <w:r>
        <w:tab/>
      </w:r>
      <w:r>
        <w:fldChar w:fldCharType="begin"/>
      </w:r>
      <w:r>
        <w:instrText xml:space="preserve"> PAGEREF _Toc9064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_Toc3386 </w:instrText>
      </w:r>
      <w:r>
        <w:fldChar w:fldCharType="separate"/>
      </w:r>
      <w:r>
        <w:rPr>
          <w:rFonts w:hint="eastAsia"/>
          <w:lang w:val="en-US" w:eastAsia="zh-CN"/>
        </w:rPr>
        <w:t xml:space="preserve">4.1.14 </w:t>
      </w:r>
      <w:r>
        <w:rPr>
          <w:rFonts w:hint="default"/>
          <w:lang w:val="en-US" w:eastAsia="zh-CN"/>
        </w:rPr>
        <w:t>RF/TRM/CA/BV-14-C [Enhanced Power Control]</w:t>
      </w:r>
      <w:r>
        <w:tab/>
      </w:r>
      <w:r>
        <w:fldChar w:fldCharType="begin"/>
      </w:r>
      <w:r>
        <w:instrText xml:space="preserve"> PAGEREF _Toc3386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_Toc23376 </w:instrText>
      </w:r>
      <w:r>
        <w:fldChar w:fldCharType="separate"/>
      </w:r>
      <w:r>
        <w:rPr>
          <w:rFonts w:hint="eastAsia"/>
          <w:lang w:val="en-US" w:eastAsia="zh-CN"/>
        </w:rPr>
        <w:t xml:space="preserve">4.1.15 </w:t>
      </w:r>
      <w:r>
        <w:rPr>
          <w:rFonts w:hint="default"/>
          <w:lang w:val="en-US" w:eastAsia="zh-CN"/>
        </w:rPr>
        <w:t>RF/RCV/CA/BV-01-C [Sensitivity – single slot packets]</w:t>
      </w:r>
      <w:r>
        <w:tab/>
      </w:r>
      <w:r>
        <w:fldChar w:fldCharType="begin"/>
      </w:r>
      <w:r>
        <w:instrText xml:space="preserve"> PAGEREF _Toc23376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_Toc20317 </w:instrText>
      </w:r>
      <w:r>
        <w:fldChar w:fldCharType="separate"/>
      </w:r>
      <w:r>
        <w:rPr>
          <w:rFonts w:hint="eastAsia"/>
          <w:lang w:val="en-US" w:eastAsia="zh-CN"/>
        </w:rPr>
        <w:t xml:space="preserve">4.1.16 </w:t>
      </w:r>
      <w:r>
        <w:rPr>
          <w:rFonts w:hint="default"/>
          <w:lang w:val="en-US" w:eastAsia="zh-CN"/>
        </w:rPr>
        <w:t>RF/RCV/CA/BV-02-C [Sensitivity - multi-slot packets]</w:t>
      </w:r>
      <w:r>
        <w:tab/>
      </w:r>
      <w:r>
        <w:fldChar w:fldCharType="begin"/>
      </w:r>
      <w:r>
        <w:instrText xml:space="preserve"> PAGEREF _Toc20317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_Toc5499 </w:instrText>
      </w:r>
      <w:r>
        <w:fldChar w:fldCharType="separate"/>
      </w:r>
      <w:r>
        <w:rPr>
          <w:rFonts w:hint="eastAsia"/>
          <w:lang w:val="en-US" w:eastAsia="zh-CN"/>
        </w:rPr>
        <w:t xml:space="preserve">4.1.17 </w:t>
      </w:r>
      <w:r>
        <w:rPr>
          <w:rFonts w:hint="default"/>
          <w:lang w:val="en-US" w:eastAsia="zh-CN"/>
        </w:rPr>
        <w:t>RF/RCV/CA/BV-03-C [C/I Performance]</w:t>
      </w:r>
      <w:r>
        <w:tab/>
      </w:r>
      <w:r>
        <w:fldChar w:fldCharType="begin"/>
      </w:r>
      <w:r>
        <w:instrText xml:space="preserve"> PAGEREF _Toc5499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_Toc25787 </w:instrText>
      </w:r>
      <w:r>
        <w:fldChar w:fldCharType="separate"/>
      </w:r>
      <w:r>
        <w:rPr>
          <w:rFonts w:hint="eastAsia"/>
          <w:lang w:val="en-US" w:eastAsia="zh-CN"/>
        </w:rPr>
        <w:t xml:space="preserve">4.1.18 </w:t>
      </w:r>
      <w:r>
        <w:rPr>
          <w:rFonts w:hint="default"/>
          <w:lang w:val="en-US" w:eastAsia="zh-CN"/>
        </w:rPr>
        <w:t>RF/RCV/CA/BV-04-C [Blocking Performance]</w:t>
      </w:r>
      <w:r>
        <w:tab/>
      </w:r>
      <w:r>
        <w:fldChar w:fldCharType="begin"/>
      </w:r>
      <w:r>
        <w:instrText xml:space="preserve"> PAGEREF _Toc25787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_Toc14557 </w:instrText>
      </w:r>
      <w:r>
        <w:fldChar w:fldCharType="separate"/>
      </w:r>
      <w:r>
        <w:rPr>
          <w:rFonts w:hint="eastAsia"/>
          <w:lang w:val="en-US" w:eastAsia="zh-CN"/>
        </w:rPr>
        <w:t xml:space="preserve">4.1.19 </w:t>
      </w:r>
      <w:r>
        <w:rPr>
          <w:rFonts w:hint="default"/>
          <w:lang w:val="en-US" w:eastAsia="zh-CN"/>
        </w:rPr>
        <w:t>RF/RCV/CA/BV-05-C [Intermodulation Performance]</w:t>
      </w:r>
      <w:r>
        <w:tab/>
      </w:r>
      <w:r>
        <w:fldChar w:fldCharType="begin"/>
      </w:r>
      <w:r>
        <w:instrText xml:space="preserve"> PAGEREF _Toc14557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_Toc17090 </w:instrText>
      </w:r>
      <w:r>
        <w:fldChar w:fldCharType="separate"/>
      </w:r>
      <w:r>
        <w:rPr>
          <w:rFonts w:hint="eastAsia"/>
          <w:lang w:val="en-US" w:eastAsia="zh-CN"/>
        </w:rPr>
        <w:t xml:space="preserve">4.1.20 </w:t>
      </w:r>
      <w:r>
        <w:rPr>
          <w:rFonts w:hint="default"/>
          <w:lang w:val="en-US" w:eastAsia="zh-CN"/>
        </w:rPr>
        <w:t>RF/RCV/CA/BV-06-C [Maximum Input Level]</w:t>
      </w:r>
      <w:r>
        <w:tab/>
      </w:r>
      <w:r>
        <w:fldChar w:fldCharType="begin"/>
      </w:r>
      <w:r>
        <w:instrText xml:space="preserve"> PAGEREF _Toc17090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_Toc28264 </w:instrText>
      </w:r>
      <w:r>
        <w:fldChar w:fldCharType="separate"/>
      </w:r>
      <w:r>
        <w:rPr>
          <w:rFonts w:hint="eastAsia"/>
          <w:lang w:val="en-US" w:eastAsia="zh-CN"/>
        </w:rPr>
        <w:t xml:space="preserve">4.1.21 </w:t>
      </w:r>
      <w:r>
        <w:rPr>
          <w:rFonts w:hint="default"/>
          <w:lang w:val="en-US" w:eastAsia="zh-CN"/>
        </w:rPr>
        <w:t>RF/RCV/CA/BV-07-C [EDR Sensitivity]</w:t>
      </w:r>
      <w:r>
        <w:tab/>
      </w:r>
      <w:r>
        <w:fldChar w:fldCharType="begin"/>
      </w:r>
      <w:r>
        <w:instrText xml:space="preserve"> PAGEREF _Toc28264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_Toc15081 </w:instrText>
      </w:r>
      <w:r>
        <w:fldChar w:fldCharType="separate"/>
      </w:r>
      <w:r>
        <w:rPr>
          <w:rFonts w:hint="eastAsia"/>
          <w:lang w:val="en-US" w:eastAsia="zh-CN"/>
        </w:rPr>
        <w:t xml:space="preserve">4.1.22 </w:t>
      </w:r>
      <w:r>
        <w:rPr>
          <w:rFonts w:hint="default"/>
          <w:lang w:val="en-US" w:eastAsia="zh-CN"/>
        </w:rPr>
        <w:t>RF/RCV/CA/BV-08-C [EDR BER Floor Performance]</w:t>
      </w:r>
      <w:r>
        <w:tab/>
      </w:r>
      <w:r>
        <w:fldChar w:fldCharType="begin"/>
      </w:r>
      <w:r>
        <w:instrText xml:space="preserve"> PAGEREF _Toc15081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_Toc9402 </w:instrText>
      </w:r>
      <w:r>
        <w:fldChar w:fldCharType="separate"/>
      </w:r>
      <w:r>
        <w:rPr>
          <w:rFonts w:hint="eastAsia"/>
          <w:lang w:val="en-US" w:eastAsia="zh-CN"/>
        </w:rPr>
        <w:t xml:space="preserve">4.1.23 </w:t>
      </w:r>
      <w:r>
        <w:rPr>
          <w:rFonts w:hint="default"/>
          <w:lang w:val="en-US" w:eastAsia="zh-CN"/>
        </w:rPr>
        <w:t>RF/RCV/CA/BV-09-C [EDR C/I Performance]</w:t>
      </w:r>
      <w:r>
        <w:tab/>
      </w:r>
      <w:r>
        <w:fldChar w:fldCharType="begin"/>
      </w:r>
      <w:r>
        <w:instrText xml:space="preserve"> PAGEREF _Toc9402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_Toc57 </w:instrText>
      </w:r>
      <w:r>
        <w:fldChar w:fldCharType="separate"/>
      </w:r>
      <w:r>
        <w:rPr>
          <w:rFonts w:hint="eastAsia"/>
          <w:lang w:val="en-US" w:eastAsia="zh-CN"/>
        </w:rPr>
        <w:t xml:space="preserve">4.1.24 </w:t>
      </w:r>
      <w:r>
        <w:rPr>
          <w:rFonts w:hint="default"/>
          <w:lang w:val="en-US" w:eastAsia="zh-CN"/>
        </w:rPr>
        <w:t>RF/RCV/CA/BV-10-C [EDR Maximum Input Level]</w:t>
      </w:r>
      <w:r>
        <w:tab/>
      </w:r>
      <w:r>
        <w:fldChar w:fldCharType="begin"/>
      </w:r>
      <w:r>
        <w:instrText xml:space="preserve"> PAGEREF _Toc57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_Toc19992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5 </w:t>
      </w:r>
      <w:r>
        <w:rPr>
          <w:rFonts w:hint="eastAsia"/>
          <w:lang w:val="en-US" w:eastAsia="zh-CN"/>
        </w:rPr>
        <w:t>RF BT5 PHY BQB（LE 1M）Test</w:t>
      </w:r>
      <w:r>
        <w:tab/>
      </w:r>
      <w:r>
        <w:fldChar w:fldCharType="begin"/>
      </w:r>
      <w:r>
        <w:instrText xml:space="preserve"> PAGEREF _Toc19992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_Toc469 </w:instrText>
      </w:r>
      <w:r>
        <w:fldChar w:fldCharType="separate"/>
      </w:r>
      <w:r>
        <w:rPr>
          <w:rFonts w:hint="eastAsia"/>
          <w:lang w:val="en-US" w:eastAsia="zh-CN"/>
        </w:rPr>
        <w:t>5.1.1 RF/</w:t>
      </w:r>
      <w:r>
        <w:rPr>
          <w:rFonts w:hint="default"/>
          <w:lang w:val="en-US" w:eastAsia="zh-CN"/>
        </w:rPr>
        <w:t>TRM-LE/CA/BV-01-C [Output power]</w:t>
      </w:r>
      <w:r>
        <w:tab/>
      </w:r>
      <w:r>
        <w:fldChar w:fldCharType="begin"/>
      </w:r>
      <w:r>
        <w:instrText xml:space="preserve"> PAGEREF _Toc469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_Toc4930 </w:instrText>
      </w:r>
      <w:r>
        <w:fldChar w:fldCharType="separate"/>
      </w:r>
      <w:r>
        <w:rPr>
          <w:rFonts w:hint="eastAsia"/>
          <w:lang w:val="en-US" w:eastAsia="zh-CN"/>
        </w:rPr>
        <w:t>5.1.2 RF</w:t>
      </w:r>
      <w:r>
        <w:rPr>
          <w:rFonts w:hint="default"/>
          <w:lang w:val="en-US" w:eastAsia="zh-CN"/>
        </w:rPr>
        <w:t>/TRM-LE/CA/BV-03-C [In-band emissions, uncoded data at 1 Ms/s]</w:t>
      </w:r>
      <w:r>
        <w:tab/>
      </w:r>
      <w:r>
        <w:fldChar w:fldCharType="begin"/>
      </w:r>
      <w:r>
        <w:instrText xml:space="preserve"> PAGEREF _Toc4930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_Toc2816 </w:instrText>
      </w:r>
      <w:r>
        <w:fldChar w:fldCharType="separate"/>
      </w:r>
      <w:r>
        <w:rPr>
          <w:rFonts w:hint="eastAsia"/>
          <w:lang w:val="en-US" w:eastAsia="zh-CN"/>
        </w:rPr>
        <w:t>5.1.3 RF</w:t>
      </w:r>
      <w:r>
        <w:rPr>
          <w:rFonts w:hint="default"/>
          <w:lang w:val="en-US" w:eastAsia="zh-CN"/>
        </w:rPr>
        <w:t>/TRM-LE/CA/BV-05-C [Modulation Characteristics, uncoded data at 1 Ms/s]</w:t>
      </w:r>
      <w:r>
        <w:tab/>
      </w:r>
      <w:r>
        <w:fldChar w:fldCharType="begin"/>
      </w:r>
      <w:r>
        <w:instrText xml:space="preserve"> PAGEREF _Toc2816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_Toc18918 </w:instrText>
      </w:r>
      <w:r>
        <w:fldChar w:fldCharType="separate"/>
      </w:r>
      <w:r>
        <w:rPr>
          <w:rFonts w:hint="eastAsia"/>
          <w:lang w:val="en-US" w:eastAsia="zh-CN"/>
        </w:rPr>
        <w:t>5.1.4 RF</w:t>
      </w:r>
      <w:r>
        <w:rPr>
          <w:rFonts w:hint="default"/>
          <w:lang w:val="en-US" w:eastAsia="zh-CN"/>
        </w:rPr>
        <w:t>/TRM-LE/CA/BV-06-C [Carrier frequency offset and drift, uncoded data at 1Ms/s]</w:t>
      </w:r>
      <w:r>
        <w:tab/>
      </w:r>
      <w:r>
        <w:fldChar w:fldCharType="begin"/>
      </w:r>
      <w:r>
        <w:instrText xml:space="preserve"> PAGEREF _Toc18918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_Toc23615 </w:instrText>
      </w:r>
      <w:r>
        <w:fldChar w:fldCharType="separate"/>
      </w:r>
      <w:r>
        <w:rPr>
          <w:rFonts w:hint="eastAsia"/>
          <w:lang w:val="en-US" w:eastAsia="zh-CN"/>
        </w:rPr>
        <w:t>5.1.5 RF</w:t>
      </w:r>
      <w:r>
        <w:rPr>
          <w:rFonts w:hint="default"/>
          <w:lang w:val="en-US" w:eastAsia="zh-CN"/>
        </w:rPr>
        <w:t>/RCV-LE/CA/BV-01-C [Receiver sensitivity, uncoded data at 1 Ms/s]</w:t>
      </w:r>
      <w:r>
        <w:tab/>
      </w:r>
      <w:r>
        <w:fldChar w:fldCharType="begin"/>
      </w:r>
      <w:r>
        <w:instrText xml:space="preserve"> PAGEREF _Toc23615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_Toc13251 </w:instrText>
      </w:r>
      <w:r>
        <w:fldChar w:fldCharType="separate"/>
      </w:r>
      <w:r>
        <w:rPr>
          <w:rFonts w:hint="eastAsia"/>
          <w:lang w:val="en-US" w:eastAsia="zh-CN"/>
        </w:rPr>
        <w:t>5.1.6 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r>
        <w:tab/>
      </w:r>
      <w:r>
        <w:fldChar w:fldCharType="begin"/>
      </w:r>
      <w:r>
        <w:instrText xml:space="preserve"> PAGEREF _Toc13251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_Toc20093 </w:instrText>
      </w:r>
      <w:r>
        <w:fldChar w:fldCharType="separate"/>
      </w:r>
      <w:r>
        <w:rPr>
          <w:rFonts w:hint="eastAsia"/>
          <w:lang w:val="en-US" w:eastAsia="zh-CN"/>
        </w:rPr>
        <w:t>5.1.7 RF</w:t>
      </w:r>
      <w:r>
        <w:rPr>
          <w:rFonts w:hint="default"/>
          <w:lang w:val="en-US" w:eastAsia="zh-CN"/>
        </w:rPr>
        <w:t>/RCV-LE/CA/BV-04-C [Blocking Performance, uncoded data at 1 Ms/s]</w:t>
      </w:r>
      <w:r>
        <w:tab/>
      </w:r>
      <w:r>
        <w:fldChar w:fldCharType="begin"/>
      </w:r>
      <w:r>
        <w:instrText xml:space="preserve"> PAGEREF _Toc20093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_Toc29617 </w:instrText>
      </w:r>
      <w:r>
        <w:fldChar w:fldCharType="separate"/>
      </w:r>
      <w:r>
        <w:rPr>
          <w:rFonts w:hint="eastAsia"/>
          <w:lang w:val="en-US" w:eastAsia="zh-CN"/>
        </w:rPr>
        <w:t>5.1.8 RF</w:t>
      </w:r>
      <w:r>
        <w:rPr>
          <w:rFonts w:hint="default"/>
          <w:lang w:val="en-US" w:eastAsia="zh-CN"/>
        </w:rPr>
        <w:t>/RCV-LE/CA/BV-05-C [Intermodulation Performance, uncoded data at 1 Ms/s]</w:t>
      </w:r>
      <w:r>
        <w:tab/>
      </w:r>
      <w:r>
        <w:fldChar w:fldCharType="begin"/>
      </w:r>
      <w:r>
        <w:instrText xml:space="preserve"> PAGEREF _Toc29617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_Toc22620 </w:instrText>
      </w:r>
      <w:r>
        <w:fldChar w:fldCharType="separate"/>
      </w:r>
      <w:r>
        <w:rPr>
          <w:rFonts w:hint="eastAsia"/>
          <w:lang w:val="en-US" w:eastAsia="zh-CN"/>
        </w:rPr>
        <w:t>5.1.9 RF</w:t>
      </w:r>
      <w:r>
        <w:rPr>
          <w:rFonts w:hint="default"/>
          <w:lang w:val="en-US" w:eastAsia="zh-CN"/>
        </w:rPr>
        <w:t>/RCV-LE/CA/BV-06-C [Maximum input signal level, uncoded data at 1 Ms/s]</w:t>
      </w:r>
      <w:r>
        <w:tab/>
      </w:r>
      <w:r>
        <w:fldChar w:fldCharType="begin"/>
      </w:r>
      <w:r>
        <w:instrText xml:space="preserve"> PAGEREF _Toc22620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_Toc20529 </w:instrText>
      </w:r>
      <w:r>
        <w:fldChar w:fldCharType="separate"/>
      </w:r>
      <w:r>
        <w:rPr>
          <w:rFonts w:hint="eastAsia"/>
          <w:lang w:val="en-US" w:eastAsia="zh-CN"/>
        </w:rPr>
        <w:t>5.1.10 RF</w:t>
      </w:r>
      <w:r>
        <w:rPr>
          <w:rFonts w:hint="default"/>
          <w:lang w:val="en-US" w:eastAsia="zh-CN"/>
        </w:rPr>
        <w:t>/RCV-LE/CA/BV-07-C [PER Report Integrity, uncoded data at 1 Ms/s]</w:t>
      </w:r>
      <w:r>
        <w:tab/>
      </w:r>
      <w:r>
        <w:fldChar w:fldCharType="begin"/>
      </w:r>
      <w:r>
        <w:instrText xml:space="preserve"> PAGEREF _Toc20529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_Toc20258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6 </w:t>
      </w:r>
      <w:r>
        <w:rPr>
          <w:rFonts w:hint="eastAsia"/>
          <w:lang w:val="en-US" w:eastAsia="zh-CN"/>
        </w:rPr>
        <w:t>RF BT5 PHY BQB（LE 2M）Test</w:t>
      </w:r>
      <w:r>
        <w:tab/>
      </w:r>
      <w:r>
        <w:fldChar w:fldCharType="begin"/>
      </w:r>
      <w:r>
        <w:instrText xml:space="preserve"> PAGEREF _Toc20258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_Toc22320 </w:instrText>
      </w:r>
      <w:r>
        <w:fldChar w:fldCharType="separate"/>
      </w:r>
      <w:r>
        <w:rPr>
          <w:rFonts w:hint="eastAsia"/>
          <w:lang w:val="en-US" w:eastAsia="zh-CN"/>
        </w:rPr>
        <w:t>6.1.1 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r>
        <w:tab/>
      </w:r>
      <w:r>
        <w:fldChar w:fldCharType="begin"/>
      </w:r>
      <w:r>
        <w:instrText xml:space="preserve"> PAGEREF _Toc22320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_Toc18391 </w:instrText>
      </w:r>
      <w:r>
        <w:fldChar w:fldCharType="separate"/>
      </w:r>
      <w:r>
        <w:rPr>
          <w:rFonts w:hint="eastAsia"/>
          <w:lang w:val="en-US" w:eastAsia="zh-CN"/>
        </w:rPr>
        <w:t>6.1.2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_Toc18391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_Toc21788 </w:instrText>
      </w:r>
      <w:r>
        <w:fldChar w:fldCharType="separate"/>
      </w:r>
      <w:r>
        <w:rPr>
          <w:rFonts w:hint="eastAsia"/>
          <w:lang w:val="en-US" w:eastAsia="zh-CN"/>
        </w:rPr>
        <w:t>6.1.3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_Toc21788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_Toc25235 </w:instrText>
      </w:r>
      <w:r>
        <w:fldChar w:fldCharType="separate"/>
      </w:r>
      <w:r>
        <w:rPr>
          <w:rFonts w:hint="eastAsia"/>
          <w:lang w:val="en-US" w:eastAsia="zh-CN"/>
        </w:rPr>
        <w:t>6.1.4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r>
        <w:tab/>
      </w:r>
      <w:r>
        <w:fldChar w:fldCharType="begin"/>
      </w:r>
      <w:r>
        <w:instrText xml:space="preserve"> PAGEREF _Toc25235 \h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_Toc24966 </w:instrText>
      </w:r>
      <w:r>
        <w:fldChar w:fldCharType="separate"/>
      </w:r>
      <w:r>
        <w:rPr>
          <w:rFonts w:hint="eastAsia"/>
          <w:lang w:val="en-US" w:eastAsia="zh-CN"/>
        </w:rPr>
        <w:t>6.1.5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[Receiver sensitivity, uncoded data at 1 Ms/s]</w:t>
      </w:r>
      <w:r>
        <w:tab/>
      </w:r>
      <w:r>
        <w:fldChar w:fldCharType="begin"/>
      </w:r>
      <w:r>
        <w:instrText xml:space="preserve"> PAGEREF _Toc24966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_Toc22805 </w:instrText>
      </w:r>
      <w:r>
        <w:fldChar w:fldCharType="separate"/>
      </w:r>
      <w:r>
        <w:rPr>
          <w:rFonts w:hint="eastAsia"/>
          <w:lang w:val="en-US" w:eastAsia="zh-CN"/>
        </w:rPr>
        <w:t>6.1.6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_Toc22805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_Toc5600 </w:instrText>
      </w:r>
      <w:r>
        <w:fldChar w:fldCharType="separate"/>
      </w:r>
      <w:r>
        <w:rPr>
          <w:rFonts w:hint="eastAsia"/>
          <w:lang w:val="en-US" w:eastAsia="zh-CN"/>
        </w:rPr>
        <w:t>6.1.7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_Toc5600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_Toc13067 </w:instrText>
      </w:r>
      <w:r>
        <w:fldChar w:fldCharType="separate"/>
      </w:r>
      <w:r>
        <w:rPr>
          <w:rFonts w:hint="eastAsia"/>
          <w:lang w:val="en-US" w:eastAsia="zh-CN"/>
        </w:rPr>
        <w:t>6.1.8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_Toc13067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_Toc26391 </w:instrText>
      </w:r>
      <w:r>
        <w:fldChar w:fldCharType="separate"/>
      </w:r>
      <w:r>
        <w:rPr>
          <w:rFonts w:hint="eastAsia"/>
          <w:lang w:val="en-US" w:eastAsia="zh-CN"/>
        </w:rPr>
        <w:t>6.1.9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_Toc26391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_Toc21949 </w:instrText>
      </w:r>
      <w:r>
        <w:fldChar w:fldCharType="separate"/>
      </w:r>
      <w:r>
        <w:rPr>
          <w:rFonts w:hint="eastAsia"/>
          <w:lang w:val="en-US" w:eastAsia="zh-CN"/>
        </w:rPr>
        <w:t>6.1.10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_Toc21949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_Toc8476 </w:instrText>
      </w:r>
      <w:r>
        <w:fldChar w:fldCharType="separate"/>
      </w:r>
      <w:r>
        <w:rPr>
          <w:rFonts w:hint="eastAsia"/>
          <w:lang w:val="en-US" w:eastAsia="zh-CN"/>
        </w:rPr>
        <w:t xml:space="preserve">6.1.11 </w:t>
      </w:r>
      <w:r>
        <w:tab/>
      </w:r>
      <w:r>
        <w:fldChar w:fldCharType="begin"/>
      </w:r>
      <w:r>
        <w:instrText xml:space="preserve"> PAGEREF _Toc8476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ectPr>
          <w:headerReference r:id="rId10" w:type="first"/>
          <w:footerReference r:id="rId11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37"/>
        <w:spacing w:before="120" w:after="120"/>
        <w:rPr>
          <w:rFonts w:hint="default" w:eastAsia="宋体"/>
          <w:lang w:val="en-US" w:eastAsia="zh-CN"/>
        </w:rPr>
      </w:pPr>
      <w:bookmarkStart w:id="3" w:name="_Toc25956"/>
      <w:bookmarkStart w:id="4" w:name="OLE_LINK36"/>
      <w:r>
        <w:rPr>
          <w:rFonts w:hint="eastAsia"/>
          <w:lang w:val="en-US" w:eastAsia="zh-CN"/>
        </w:rPr>
        <w:t>XXX RF Test Report</w:t>
      </w:r>
      <w:bookmarkEnd w:id="3"/>
    </w:p>
    <w:bookmarkEnd w:id="4"/>
    <w:p>
      <w:pPr>
        <w:pStyle w:val="2"/>
        <w:rPr>
          <w:rFonts w:hint="eastAsia"/>
          <w:lang w:val="en-US" w:eastAsia="zh-CN"/>
        </w:rPr>
      </w:pPr>
      <w:bookmarkStart w:id="5" w:name="_Toc30153"/>
      <w:r>
        <w:rPr>
          <w:rFonts w:hint="eastAsia"/>
          <w:lang w:val="en-US" w:eastAsia="zh-CN"/>
        </w:rPr>
        <w:t>Overview</w:t>
      </w:r>
      <w:bookmarkEnd w:id="5"/>
    </w:p>
    <w:p>
      <w:pPr>
        <w:pStyle w:val="3"/>
        <w:rPr>
          <w:rFonts w:hint="default"/>
          <w:i/>
          <w:iCs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7088"/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bookmarkEnd w:id="6"/>
    </w:p>
    <w:p>
      <w:pPr>
        <w:pStyle w:val="4"/>
        <w:bidi w:val="0"/>
        <w:rPr>
          <w:rFonts w:hint="default"/>
          <w:lang w:val="en-US" w:eastAsia="zh-CN"/>
        </w:rPr>
      </w:pPr>
      <w:bookmarkStart w:id="7" w:name="_Toc4168"/>
      <w:r>
        <w:rPr>
          <w:rFonts w:hint="eastAsia"/>
          <w:lang w:val="en-US" w:eastAsia="zh-CN"/>
        </w:rPr>
        <w:t>DUT Information</w:t>
      </w:r>
      <w:bookmarkEnd w:id="7"/>
    </w:p>
    <w:p>
      <w:pPr>
        <w:pStyle w:val="4"/>
        <w:bidi w:val="0"/>
        <w:rPr>
          <w:rFonts w:hint="default"/>
          <w:lang w:val="en-US" w:eastAsia="zh-CN"/>
        </w:rPr>
      </w:pPr>
      <w:bookmarkStart w:id="8" w:name="_Toc32429"/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bookmarkEnd w:id="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Equipment: CMW500 , shielding box , signal generator N5182B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145" cy="2315210"/>
            <wp:effectExtent l="0" t="0" r="1905" b="8890"/>
            <wp:docPr id="35" name="图片 35" descr="16244173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624417368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default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１</w:t>
      </w:r>
      <w:r>
        <w:fldChar w:fldCharType="end"/>
      </w:r>
      <w:r>
        <w:rPr>
          <w:rFonts w:hint="eastAsia"/>
          <w:lang w:val="en-US" w:eastAsia="zh-CN"/>
        </w:rPr>
        <w:t xml:space="preserve"> BR/EDR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780" cy="2301875"/>
            <wp:effectExtent l="0" t="0" r="1270" b="3175"/>
            <wp:docPr id="39" name="图片 39" descr="16244179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624417969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２</w:t>
      </w:r>
      <w:r>
        <w:fldChar w:fldCharType="end"/>
      </w:r>
      <w:r>
        <w:rPr>
          <w:rFonts w:hint="eastAsia"/>
          <w:lang w:val="en-US" w:eastAsia="zh-CN"/>
        </w:rPr>
        <w:t xml:space="preserve"> LE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4549"/>
      <w:r>
        <w:rPr>
          <w:rFonts w:hint="default"/>
          <w:lang w:val="en-US" w:eastAsia="zh-CN"/>
        </w:rPr>
        <w:t>Test summary</w:t>
      </w:r>
      <w:bookmarkEnd w:id="9"/>
    </w:p>
    <w:tbl>
      <w:tblPr>
        <w:tblStyle w:val="18"/>
        <w:tblW w:w="0" w:type="auto"/>
        <w:tblInd w:w="6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6127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6127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 case</w:t>
            </w:r>
          </w:p>
        </w:tc>
        <w:tc>
          <w:tcPr>
            <w:tcW w:w="151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"OLE_LINK1" \t \a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RF/TRM/CA/BV-01-C [Output Power]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RF/TRM/CA/BV-02-C [Power Density]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RF/TRM/CA/BV-03-C [Power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RF/TRM/CA/BV-04-C [TX Output Spectrum – Frequency Range]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RF/TRM/CA/BV-05-C [TX Output Spectrum – 20 dB Bandwidth]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RF/TRM/CA/BV-06-C [TX Output Spectrum – Adjacent Channel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RF/TRM/CA/BV-07-C [Modulation Characteristics]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RF/TRM/CA/BV-08-C [Initial Carrier Frequency Tolerance]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RF/TRM/CA/BV-09-C [Carrier Frequency Drift]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RF/TRM/CA/BV-10-C [EDR Relative Transmit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RF/TRM/CA/BV-11-C [EDR Carrier Frequency Stability and Modulation Accuracy]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RF/TRM/CA/BV-12-C [EDR Differential Phase Encoding]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RF/TRM/CA/BV-13-C [EDR In-band Spurious Emissions]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RF/TRM/CA/BV-14-C [Enhanced 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RF/RCV/CA/BV-01-C [Sensitivity – single 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RF/RCV/CA/BV-02-C [Sensitivity - multi-slot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RF/RCV/CA/BV-03-C [C/I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RF/RCV/CA/BV-04-C [Blocking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RF/RCV/CA/BV-05-C [Intermodulation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RF/RCV/CA/BV-06-C [Maximum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RF/RCV/CA/BV-07-C [EDR Sensitivity]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RF/RCV/CA/BV-08-C [EDR BER Floor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RF/RCV/CA/BV-09-C [EDR 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RF/RCV/CA/BV-10-C [EDR 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RF/TRM-LE/CA/BV-03-C [In-band emissions,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RF/TRM-LE/CA/BV-05-C [Modulation Characteristics,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RF/TRM-LE/CA/BV-06-C [Carrier frequency offset and drift, uncoded data at 1Ms/s]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RF/RCV-LE/CA/BV-01-C [Receiver sensitivity,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RF/RCV-LE/CA/BV-03-C [C/I and Receiver Selectivity Performance, uncoded data 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RF/RCV-LE/CA/BV-04-C [Blocking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RF/RCV-LE/CA/BV-05-C [Intermodulation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RF/RCV-LE/CA/BV-06-C [Maximum input signal level,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RF/RCV-LE/CA/BV-07-C [PER Report Integrity,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RF/TRM-LE2M/CA/BV-01-C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RF/TRM-LE2M/CA/BV-03-C [In-band emissions,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RF/TRM-LE2M/CA/BV-05-C [Modulation Characteristics,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RF/TRM-LE2M/CA/BV-06-C [Carrier frequency offset and drift,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RF/RCV-LE2M/CA/BV-01-C [Receiver sensitivity,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RF/RCV-LE2M/CA/BV-03-C [C/I and Receiver Selectivity Performance, uncoded data 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RF/RCV-LE2M/CA/BV-04-C [Blocking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RF/RCV-LE2M/CA/BV-05-C [Intermodulation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RF/RCV-LE2M/CA/BV-06-C [Maximum input signal level,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RF/RCV-LE2M/CA/BV-07-C [PER Report Integrity,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9332"/>
      <w:r>
        <w:rPr>
          <w:rFonts w:hint="eastAsia"/>
          <w:lang w:val="en-US" w:eastAsia="zh-CN"/>
        </w:rPr>
        <w:t>RF BT5 PHY BQB（BR and EDR）Test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bookmarkStart w:id="11" w:name="_Toc8978"/>
      <w:bookmarkStart w:id="12" w:name="OLE_LINK1"/>
      <w:r>
        <w:rPr>
          <w:rFonts w:hint="default"/>
          <w:lang w:val="en-US" w:eastAsia="zh-CN"/>
        </w:rPr>
        <w:t>RF/TRM/CA/BV-01-C [Output Power]</w:t>
      </w:r>
      <w:bookmarkEnd w:id="11"/>
    </w:p>
    <w:bookmarkEnd w:id="1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9.027832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9.345734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8.556488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8.835693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9.364014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9.651031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3" w:name="_Toc30021"/>
      <w:bookmarkStart w:id="14" w:name="OLE_LINK2"/>
      <w:r>
        <w:rPr>
          <w:rFonts w:hint="default"/>
          <w:lang w:val="en-US" w:eastAsia="zh-CN"/>
        </w:rPr>
        <w:t>RF/TRM/CA/BV-02-C [Power Density]</w:t>
      </w:r>
      <w:bookmarkEnd w:id="13"/>
    </w:p>
    <w:bookmarkEnd w:id="1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Density:at 2420MHz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9.316315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5" w:name="_Toc32346"/>
      <w:bookmarkStart w:id="16" w:name="OLE_LINK3"/>
      <w:r>
        <w:rPr>
          <w:rFonts w:hint="default"/>
          <w:lang w:val="en-US" w:eastAsia="zh-CN"/>
        </w:rPr>
        <w:t>RF/TRM/CA/BV-03-C [Power Control]</w:t>
      </w:r>
      <w:bookmarkEnd w:id="15"/>
    </w:p>
    <w:bookmarkEnd w:id="1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9.041626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2.428436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4.311646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4.268219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3.553833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3.18277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-21.16797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6.73898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5.750096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3.188599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3.534057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4.230988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9.01828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8.555603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2.240997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3.657959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4.595642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3.855713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3.20874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r>
              <w:t>-21.3923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6.74148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5.65317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3.202759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3.893554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4.595063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8.547058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9.351837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2.382904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3.475738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4.510498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3.863312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3.195801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r>
              <w:t>-20.45621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6.77194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5.637548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3.151367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3.858917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4.542358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9.352142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7" w:name="_Toc9213"/>
      <w:bookmarkStart w:id="18" w:name="OLE_LINK4"/>
      <w:r>
        <w:rPr>
          <w:rFonts w:hint="default"/>
          <w:lang w:val="en-US" w:eastAsia="zh-CN"/>
        </w:rPr>
        <w:t>RF/TRM/CA/BV-04-C [TX Output Spectrum – Frequency Range]</w:t>
      </w:r>
      <w:bookmarkEnd w:id="17"/>
    </w:p>
    <w:bookmarkEnd w:id="1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f(L):Channel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2400.602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f(H):Channel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2483.5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2481.288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9" w:name="_Toc28831"/>
      <w:bookmarkStart w:id="20" w:name="OLE_LINK5"/>
      <w:r>
        <w:rPr>
          <w:rFonts w:hint="default"/>
          <w:lang w:val="en-US" w:eastAsia="zh-CN"/>
        </w:rPr>
        <w:t>RF/TRM/CA/BV-05-C [TX Output Spectrum – 20 dB Bandwidth]</w:t>
      </w:r>
      <w:bookmarkEnd w:id="19"/>
    </w:p>
    <w:bookmarkEnd w:id="2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-376.9236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446.8455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823.7691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r>
              <w:t>-377.2326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r>
              <w:t>446.013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r>
              <w:t>823.2455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r>
              <w:t>-376.9917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r>
              <w:t>446.4374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r>
              <w:t>823.4291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1" w:name="_Toc4492"/>
      <w:bookmarkStart w:id="22" w:name="OLE_LINK6"/>
      <w:r>
        <w:rPr>
          <w:rFonts w:hint="default"/>
          <w:lang w:val="en-US" w:eastAsia="zh-CN"/>
        </w:rPr>
        <w:t>RF/TRM/CA/BV-06-C [TX Output Spectrum – Adjacent Channel Power]</w:t>
      </w:r>
      <w:bookmarkEnd w:id="21"/>
    </w:p>
    <w:bookmarkEnd w:id="2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-50.76654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-47.56259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-20.49579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8.31134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-18.28394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-46.36185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-50.3089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-52.37292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-53.5856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-55.28079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-55.94922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-56.21762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-57.4357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-57.16678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-57.43231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-58.38361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-57.60831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-58.00162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-57.98111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-57.53345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-58.66055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-58.81168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-58.32758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-58.87085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-59.19516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-59.11646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-57.70718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-58.58441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-59.25073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-59.11053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-58.8111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-59.23856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-58.19983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-59.49918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-59.30493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-57.95547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-58.89728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-58.14246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-59.01703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-58.85532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-58.50018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-58.40405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-58.69119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-58.34433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-58.25778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-58.5881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-58.09525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-58.64096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-58.54062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-57.49191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-44.34647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-57.71259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-57.54263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-58.72177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-58.21448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-57.172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-58.77542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-56.8082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-58.0762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-59.08264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-56.48553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-58.29153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-56.92752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-55.62897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-54.00699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-53.47705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-54.07196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-56.43463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-56.89783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-55.97821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-57.57642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-56.414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-57.18338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-57.87482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-51.69083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-56.82416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-57.25827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-57.24332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-57.61902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-58.3381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-58.7207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-58.66504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-57.91263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-58.71054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-57.68744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-58.72006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-58.70248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-57.67795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-59.25833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-57.54312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-58.72037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-58.54681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-58.12033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-56.45071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-58.11938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-58.87585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-58.26443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-58.69913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-56.86124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-58.3559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-58.53046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-57.27493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-58.17886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-56.54825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-57.40717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-57.81351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-57.57355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-56.83307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-56.96027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-56.4664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-56.03143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-55.38852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-53.64584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-52.65302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-50.85562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-48.02252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-21.09821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7.941071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-18.87494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-47.21606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-50.72241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-52.51254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-54.00211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-54.95413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-55.90149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-56.72018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-56.86105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-57.40109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-57.87863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-57.91104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-58.15756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-57.53748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-57.8512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-57.2373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-58.93869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-58.34464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-57.8707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-58.76279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-58.23303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-58.86511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-58.36438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-56.61411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-57.96362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-58.23639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-58.48615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-58.27631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-58.71832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-57.55209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-58.54404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-59.21826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-57.74472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-58.75336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-57.9379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-57.75842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-58.61853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-58.33539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-57.52582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Channel:75,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-57.43765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-58.6127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-57.06161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-52.90302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-58.49994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-57.6087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-57.35104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-57.51328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-56.02722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-56.23221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-55.64252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-54.60693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-54.4866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-54.12469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-55.91025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-57.41061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-58.73764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-57.47394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-58.98746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-58.77686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-57.43365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-59.24539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-57.53802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-58.76199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-58.81116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-56.98074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-57.79169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-44.47104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-57.86774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-58.21506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-58.54871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-57.66476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-58.98364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-58.49988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-58.60446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-58.74548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-58.26685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-58.71414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-59.11887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-58.37521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-58.26382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-58.45828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-58.10681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-58.64349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-58.94611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-57.90961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-58.55234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-57.60892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-58.48468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-58.37201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-57.14001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-56.44482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-57.82407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-58.57828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-57.73111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-58.54688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-57.34097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-58.31522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-58.26675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-56.6741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-57.68866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-56.59827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-57.67154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-57.45547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-56.88278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-56.40894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-56.06284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-56.09985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-55.56976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-55.12936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-53.064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-52.04132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-50.51593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-46.98889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-20.23895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8.658447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-18.48462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-46.74152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-50.12912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3" w:name="_Toc7158"/>
      <w:bookmarkStart w:id="24" w:name="OLE_LINK7"/>
      <w:r>
        <w:rPr>
          <w:rFonts w:hint="default"/>
          <w:lang w:val="en-US" w:eastAsia="zh-CN"/>
        </w:rPr>
        <w:t>RF/TRM/CA/BV-07-C [Modulation Characteristics]</w:t>
      </w:r>
      <w:bookmarkEnd w:id="23"/>
    </w:p>
    <w:bookmarkEnd w:id="2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157.722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118.5808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0.839353419307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r>
              <w:t>157.7985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r>
              <w:t>120.7786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0.831470514612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r>
              <w:t>155.7593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r>
              <w:t>116.483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0.863270443563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5" w:name="_Toc28690"/>
      <w:bookmarkStart w:id="26" w:name="OLE_LINK8"/>
      <w:r>
        <w:rPr>
          <w:rFonts w:hint="default"/>
          <w:lang w:val="en-US" w:eastAsia="zh-CN"/>
        </w:rPr>
        <w:t>RF/TRM/CA/BV-08-C [Initial Carrier Frequency Tolerance]</w:t>
      </w:r>
      <w:bookmarkEnd w:id="25"/>
    </w:p>
    <w:bookmarkEnd w:id="2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20.84565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21.16179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22.33386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7" w:name="_Toc10465"/>
      <w:bookmarkStart w:id="28" w:name="OLE_LINK9"/>
      <w:r>
        <w:rPr>
          <w:rFonts w:hint="default"/>
          <w:lang w:val="en-US" w:eastAsia="zh-CN"/>
        </w:rPr>
        <w:t>RF/TRM/CA/BV-09-C [Carrier Frequency Drift]</w:t>
      </w:r>
      <w:bookmarkEnd w:id="27"/>
    </w:p>
    <w:bookmarkEnd w:id="2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-2.629519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-1.798153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-0.08368492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-2.629519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-1.798153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-0.08368492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r>
              <w:t>-1.576185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r>
              <w:t>-1.192093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r>
              <w:t>-1.862288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-1.576185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-1.192093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-1.862288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r>
              <w:t>-2.581835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r>
              <w:t>-2.304316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r>
              <w:t>-1.487494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-2.581835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-2.304316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-1.487494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9" w:name="_Toc29056"/>
      <w:bookmarkStart w:id="30" w:name="OLE_LINK10"/>
      <w:r>
        <w:rPr>
          <w:rFonts w:hint="default"/>
          <w:lang w:val="en-US" w:eastAsia="zh-CN"/>
        </w:rPr>
        <w:t>RF/TRM/CA/BV-10-C [EDR Relative Transmit Power]</w:t>
      </w:r>
      <w:bookmarkEnd w:id="29"/>
    </w:p>
    <w:bookmarkEnd w:id="3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-1.627197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8.987061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7.359863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-1.628052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8.99292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7.364899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r>
              <w:t>-1.541443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8.501434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6.960022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r>
              <w:t>-1.542145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8.509064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6.966949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r>
              <w:t>-1.595825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9.291809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7.696045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r>
              <w:t>-1.592407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9.292725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7.700378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1" w:name="_Toc18228"/>
      <w:bookmarkStart w:id="32" w:name="OLE_LINK11"/>
      <w:r>
        <w:rPr>
          <w:rFonts w:hint="default"/>
          <w:lang w:val="en-US" w:eastAsia="zh-CN"/>
        </w:rPr>
        <w:t>RF/TRM/CA/BV-11-C [EDR Carrier Frequency Stability and Modulation Accuracy]</w:t>
      </w:r>
      <w:bookmarkEnd w:id="31"/>
    </w:p>
    <w:bookmarkEnd w:id="3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19.80352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20.25938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0.2567768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6.154406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r>
              <w:t>13.31003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7"/>
              </w:num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r>
              <w:t>10.50049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19.90628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20.36285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r>
              <w:t>0.2260208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r>
              <w:t>5.930376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r>
              <w:t>13.61108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r>
              <w:t>10.30048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20.18285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20.64133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r>
              <w:t>0.2713203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6.605041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r>
              <w:t>15.42631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r>
              <w:t>11.50054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20.57409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20.71166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r>
              <w:t>-0.3726482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r>
              <w:t>6.330788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r>
              <w:t>15.85935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r>
              <w:t>11.40053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19.76776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20.99156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r>
              <w:t>1.003504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6.731713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r>
              <w:t>15.41469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r>
              <w:t>11.90056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20.87021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21.04187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r>
              <w:t>-0.5118847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r>
              <w:t>6.676483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r>
              <w:t>16.64778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12.00056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3" w:name="_Toc23893"/>
      <w:bookmarkStart w:id="34" w:name="OLE_LINK12"/>
      <w:r>
        <w:rPr>
          <w:rFonts w:hint="default"/>
          <w:lang w:val="en-US" w:eastAsia="zh-CN"/>
        </w:rPr>
        <w:t>RF/TRM/CA/BV-12-C [EDR Differential Phase Encoding]</w:t>
      </w:r>
      <w:bookmarkEnd w:id="33"/>
    </w:p>
    <w:bookmarkEnd w:id="3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5" w:name="_Toc9064"/>
      <w:bookmarkStart w:id="36" w:name="OLE_LINK13"/>
      <w:r>
        <w:rPr>
          <w:rFonts w:hint="default"/>
          <w:lang w:val="en-US" w:eastAsia="zh-CN"/>
        </w:rPr>
        <w:t>RF/TRM/CA/BV-13-C [EDR In-band Spurious Emissions]</w:t>
      </w:r>
      <w:bookmarkEnd w:id="35"/>
    </w:p>
    <w:bookmarkEnd w:id="3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-40.36096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-32.57101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-35.84952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-0.3345032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-34.02859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-33.19763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-41.44345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-46.58755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-48.68649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-49.56744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-50.44693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-51.11154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-50.86047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-51.2944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-50.92883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-51.6398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-51.38864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-51.41342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-51.66232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-51.49792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-51.15836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-52.04089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-51.48404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-51.99274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-52.36496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-51.96039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-52.07938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-50.91403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-51.9516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-52.35364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-52.67731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-51.21729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-52.19266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-52.26852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-51.87631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-52.48495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-51.48334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-52.02316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-52.07462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-51.62643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-52.19934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-51.72696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-51.28339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-51.66574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-52.0957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-51.98761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-51.34674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-52.2428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-50.10553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-40.09512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-49.81915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-51.68127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-51.07544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-52.18924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-51.45944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-51.41034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-51.80029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-50.27539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-51.54303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-50.86041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-49.88266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-49.70493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-48.9639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-49.26892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-47.34302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-47.77148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-48.53012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-49.23508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-49.80618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-49.47693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-50.81424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-49.9238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-49.25839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-45.3176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-49.06128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-50.33163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-50.14487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-51.50443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-51.93259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-51.84079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-51.89554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-52.43491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-51.84619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-51.97171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-52.49408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-52.05389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-52.25031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-52.71121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-52.25906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-52.3436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-52.12271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-52.46274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-50.5184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-51.76688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-52.10223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-51.86597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-51.23752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-52.30649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-51.62244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-51.39264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-51.60684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-51.45258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-51.85294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-51.15982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-50.52353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-50.62415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-50.96301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-50.34372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-50.36963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-49.6832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-47.6218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-44.20987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-40.05899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-32.27267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-35.91074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0.03317261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-33.37723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-33.11026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-40.703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-46.1687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-48.03802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-49.48044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-50.22214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-50.12021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-51.38672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-50.69269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-51.13818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-51.3732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-50.90366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-51.17142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-51.57278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-51.77701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-50.9794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-51.78482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-51.67499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-52.06976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-52.04752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-51.92523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-52.19611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-50.54803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-51.70859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-52.06067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-51.82809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-52.09534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-51.76675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-51.79929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-51.61569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-51.75565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-51.7774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-51.28091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-51.7886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-52.14102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-51.57681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-51.55399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-51.8028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-51.61874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-51.32288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-48.58295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-51.24496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-51.59573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-51.26019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-50.65097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-50.58572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-50.55371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-49.10898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-48.66357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-49.13565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-49.22623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-49.85953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-51.26303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-51.1763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-51.7926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-51.78369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-51.99472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-52.26697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-52.00238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-51.86557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-51.94464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-52.12393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-51.43585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-50.73199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-42.27875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-50.44376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-51.90353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-52.11768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-51.80493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-52.4122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-51.79437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-52.3176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-52.26334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-51.83841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-52.05096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-51.81583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-52.15067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-52.21515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-51.74933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-52.58997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-52.52167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-51.914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-52.08176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-51.88831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-52.13541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-51.68536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-51.8287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-51.95709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-50.40436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-51.98807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-51.77594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-52.21997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-51.5274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-50.87296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-51.58173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-51.2204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-51.23398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-51.41217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-50.7908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-51.36429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-50.80576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-50.93927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-50.42212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-50.46143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-49.72147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-49.99637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-48.9068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-47.50565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-43.22549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-39.61942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-31.5177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-35.02173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0.8947144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-32.45889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-32.28378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-40.56232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-39.77557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-32.19263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-35.91913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0.1985474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-35.33588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-32.10553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-40.65723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-44.58609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-45.862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-46.73218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-49.57227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-50.63977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-51.05005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-51.77567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-51.4483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-51.37775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-50.99771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-51.15332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-51.41025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-51.20618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-51.98065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-51.62143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-51.27493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-51.96509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-51.87888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-51.75284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-51.64938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-51.25641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-52.43149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-52.33514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-52.61847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-51.28497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-52.02435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-51.89545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-52.13419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-52.15414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-51.55606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-51.94064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-51.60892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-52.12772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-51.69095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-51.4184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-51.35345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-51.5011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-52.35657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-51.73044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-52.13309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-51.77106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-51.49829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-52.13876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-49.62164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-39.94699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-49.66245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-51.30127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-51.56577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-51.98615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-51.98511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-51.40903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-51.76855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-50.57877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-51.69812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-51.65421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-49.77658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-50.22525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-47.96231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-48.3356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-47.56076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-47.66721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-48.04727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-49.7283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-49.84552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-49.85516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-51.04587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-49.88217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-49.81842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-45.26685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-49.3493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-50.26898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-49.73352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-51.39902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-52.21939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-50.99414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-51.15366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-52.56192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-52.1019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-51.92087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-52.6048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-52.18768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-52.38474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-52.29346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-51.7196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-51.76517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-52.30411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-50.91092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-52.25906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-51.92227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-51.99011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-51.93549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-51.48926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-52.17798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-51.15308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-51.60278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-51.75204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-51.40744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-51.79745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-51.45197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-51.31485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-50.60043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-51.05112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-49.98547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-48.23581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-46.72006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-45.10345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-44.53363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-39.40741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-31.20526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-35.47699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0.499054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-33.86826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-31.9295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-41.00165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-44.20535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-45.24411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-46.61356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-49.28076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-50.18643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-51.06277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-51.15585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-51.51178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-51.38937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-51.31271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-50.92841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-51.29572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-51.23779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-50.86646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-51.67947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-51.6669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-51.45261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-51.90121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-51.59601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-51.04462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-51.68405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-51.11823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-51.50372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-51.63443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-52.02441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-52.33804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-51.55307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-51.95737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-51.04346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-51.31204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-51.6261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-51.84161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-51.6011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-51.86197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-51.89581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-51.66171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-51.62109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-51.31689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-48.78259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-52.23468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-50.72922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-51.52496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-51.13605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-50.55981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-49.63373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-49.22488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-48.85693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-48.12653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-48.38385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-49.22708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-50.64545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-51.96225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-51.4458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-52.33405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-52.06058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-51.9231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-52.09576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-51.44675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-52.40381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-51.33084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-51.17874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-50.89816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-42.44232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-50.48776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-52.03296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-52.16144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-51.70294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-51.86984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-51.71793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-51.88541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-51.56143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-52.21292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-52.46771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-51.76233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-51.82053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-51.86313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-52.50632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-52.06744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-52.29736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-52.05313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-51.74857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-52.36856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-51.07965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-52.08176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-51.91034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-51.39932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-50.59723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-51.49887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-51.71378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-52.10077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-51.1936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-51.21884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-52.01654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-51.20346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-50.80539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-51.24957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-50.87784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-51.63165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-51.06616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-51.01807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-50.08691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-50.40955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-49.79932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-48.45056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-45.96338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-43.46381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-42.62814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-38.79572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-30.70505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-34.48209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1.013153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-32.81711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-31.24213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-39.37384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7" w:name="_Toc3386"/>
      <w:bookmarkStart w:id="38" w:name="OLE_LINK14"/>
      <w:r>
        <w:rPr>
          <w:rFonts w:hint="default"/>
          <w:lang w:val="en-US" w:eastAsia="zh-CN"/>
        </w:rPr>
        <w:t>RF/TRM/CA/BV-14-C [Enhanced Power Control]</w:t>
      </w:r>
      <w:bookmarkEnd w:id="37"/>
    </w:p>
    <w:bookmarkEnd w:id="3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7.938263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2.916199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3.013855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4.279083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3.531647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3.123504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-21.33948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6.68704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5.708226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3.122803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3.550232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4.26828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7.957092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7.615204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2.368164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3.135651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4.196808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3.952545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3.157623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-21.52362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6.65213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5.663208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3.162414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3.954987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4.1557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7.61853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8.420898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2.303405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3.293274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3.949402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3.943695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3.080536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-20.43323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6.68961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5.575682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3.084106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3.996216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3.898132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8.415253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9" w:name="_Toc23376"/>
      <w:bookmarkStart w:id="40" w:name="OLE_LINK15"/>
      <w:r>
        <w:rPr>
          <w:rFonts w:hint="default"/>
          <w:lang w:val="en-US" w:eastAsia="zh-CN"/>
        </w:rPr>
        <w:t>RF/RCV/CA/BV-01-C [Sensitivity – single slot packets]</w:t>
      </w:r>
      <w:bookmarkEnd w:id="39"/>
    </w:p>
    <w:bookmarkEnd w:id="4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1" w:name="_Toc20317"/>
      <w:bookmarkStart w:id="42" w:name="OLE_LINK16"/>
      <w:r>
        <w:rPr>
          <w:rFonts w:hint="default"/>
          <w:lang w:val="en-US" w:eastAsia="zh-CN"/>
        </w:rPr>
        <w:t>RF/RCV/CA/BV-02-C [Sensitivity - multi-slot packets]</w:t>
      </w:r>
      <w:bookmarkEnd w:id="41"/>
    </w:p>
    <w:bookmarkEnd w:id="4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3" w:name="_Toc5499"/>
      <w:bookmarkStart w:id="44" w:name="OLE_LINK17"/>
      <w:r>
        <w:rPr>
          <w:rFonts w:hint="default"/>
          <w:lang w:val="en-US" w:eastAsia="zh-CN"/>
        </w:rPr>
        <w:t>RF/RCV/CA/BV-03-C [C/I Performance]</w:t>
      </w:r>
      <w:bookmarkEnd w:id="43"/>
    </w:p>
    <w:bookmarkEnd w:id="4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r>
              <w:t>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r>
              <w:t>-16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r>
              <w:t>-23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r>
              <w:t>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r>
              <w:t>-16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r>
              <w:t>-23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5" w:name="_Toc25787"/>
      <w:bookmarkStart w:id="46" w:name="OLE_LINK18"/>
      <w:r>
        <w:rPr>
          <w:rFonts w:hint="default"/>
          <w:lang w:val="en-US" w:eastAsia="zh-CN"/>
        </w:rPr>
        <w:t>RF/RCV/CA/BV-04-C [Blocking Performance]</w:t>
      </w:r>
      <w:bookmarkEnd w:id="45"/>
    </w:p>
    <w:bookmarkEnd w:id="4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24,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7" w:name="_Toc14557"/>
      <w:bookmarkStart w:id="48" w:name="OLE_LINK19"/>
      <w:r>
        <w:rPr>
          <w:rFonts w:hint="default"/>
          <w:lang w:val="en-US" w:eastAsia="zh-CN"/>
        </w:rPr>
        <w:t>RF/RCV/CA/BV-05-C [Intermodulation Performance]</w:t>
      </w:r>
      <w:bookmarkEnd w:id="47"/>
    </w:p>
    <w:bookmarkEnd w:id="4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9" w:name="_Toc17090"/>
      <w:bookmarkStart w:id="50" w:name="OLE_LINK20"/>
      <w:r>
        <w:rPr>
          <w:rFonts w:hint="default"/>
          <w:lang w:val="en-US" w:eastAsia="zh-CN"/>
        </w:rPr>
        <w:t>RF/RCV/CA/BV-06-C [Maximum Input Level]</w:t>
      </w:r>
      <w:bookmarkEnd w:id="49"/>
    </w:p>
    <w:bookmarkEnd w:id="5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1" w:name="_Toc28264"/>
      <w:bookmarkStart w:id="52" w:name="OLE_LINK21"/>
      <w:r>
        <w:rPr>
          <w:rFonts w:hint="default"/>
          <w:lang w:val="en-US" w:eastAsia="zh-CN"/>
        </w:rPr>
        <w:t>RF/RCV/CA/BV-07-C [EDR Sensitivity]</w:t>
      </w:r>
      <w:bookmarkEnd w:id="51"/>
    </w:p>
    <w:bookmarkEnd w:id="5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  <w:bookmarkStart w:id="92" w:name="_GoBack"/>
            <w:bookmarkEnd w:id="92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3" w:name="_Toc15081"/>
      <w:bookmarkStart w:id="54" w:name="OLE_LINK22"/>
      <w:r>
        <w:rPr>
          <w:rFonts w:hint="default"/>
          <w:lang w:val="en-US" w:eastAsia="zh-CN"/>
        </w:rPr>
        <w:t>RF/RCV/CA/BV-08-C [EDR BER Floor Performance]</w:t>
      </w:r>
      <w:bookmarkEnd w:id="53"/>
    </w:p>
    <w:bookmarkEnd w:id="5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5" w:name="_Toc9402"/>
      <w:bookmarkStart w:id="56" w:name="OLE_LINK23"/>
      <w:r>
        <w:rPr>
          <w:rFonts w:hint="default"/>
          <w:lang w:val="en-US" w:eastAsia="zh-CN"/>
        </w:rPr>
        <w:t>RF/RCV/CA/BV-09-C [EDR C/I Performance]</w:t>
      </w:r>
      <w:bookmarkEnd w:id="55"/>
    </w:p>
    <w:bookmarkEnd w:id="5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7" w:name="_Toc57"/>
      <w:bookmarkStart w:id="58" w:name="OLE_LINK24"/>
      <w:r>
        <w:rPr>
          <w:rFonts w:hint="default"/>
          <w:lang w:val="en-US" w:eastAsia="zh-CN"/>
        </w:rPr>
        <w:t>RF/RCV/CA/BV-10-C [EDR Maximum Input Level]</w:t>
      </w:r>
      <w:bookmarkEnd w:id="57"/>
    </w:p>
    <w:bookmarkEnd w:id="5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9" w:name="_Toc19992"/>
      <w:r>
        <w:rPr>
          <w:rFonts w:hint="eastAsia"/>
          <w:lang w:val="en-US" w:eastAsia="zh-CN"/>
        </w:rPr>
        <w:t>RF BT5 PHY BQB（LE 1M）Test</w:t>
      </w:r>
      <w:bookmarkEnd w:id="59"/>
    </w:p>
    <w:p>
      <w:pPr>
        <w:pStyle w:val="5"/>
        <w:bidi w:val="0"/>
        <w:rPr>
          <w:rFonts w:hint="default"/>
          <w:lang w:val="en-US" w:eastAsia="zh-CN"/>
        </w:rPr>
      </w:pPr>
      <w:bookmarkStart w:id="60" w:name="_Toc469"/>
      <w:bookmarkStart w:id="61" w:name="OLE_LINK2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TRM-LE/CA/BV-01-C [Output power]</w:t>
      </w:r>
      <w:bookmarkEnd w:id="60"/>
    </w:p>
    <w:bookmarkEnd w:id="6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9.418488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0.4585571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8.995972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0.4362793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9.852692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0.4449768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2" w:name="_Toc4930"/>
      <w:bookmarkStart w:id="63" w:name="OLE_LINK2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/TRM-LE/CA/BV-03-C [In-band emissions, uncoded data at 1 Ms/s]</w:t>
      </w:r>
      <w:bookmarkEnd w:id="62"/>
    </w:p>
    <w:bookmarkEnd w:id="6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-49.59833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-49.03259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-47.52396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-43.55692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-12.52786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8.562836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-14.09695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-43.43707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-46.74252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-48.71432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-49.2767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-50.25064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-50.90247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-51.13922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-51.1221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-51.33804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-51.38055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-51.27576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-52.22147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-51.89157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-52.08783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-51.84445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-52.30664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-52.04861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-52.24826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-52.35153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-52.34921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-52.47202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-51.63449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-51.96643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-52.18909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-52.16168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-51.93204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-51.97116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-52.07147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-51.88501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-52.17859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-52.39059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-52.27338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-51.58545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-52.07184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-51.77954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-51.71573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-52.00064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-52.03226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-52.15958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-52.15445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-51.97757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-51.90231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-52.20422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-51.82458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-41.73935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-51.78448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-51.77341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-51.79889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-51.97324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-51.37253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-51.92639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-51.87039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-51.55634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-51.92502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-51.99869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-51.66248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-51.60968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-51.10602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-50.7926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-50.33524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-50.89566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-50.61111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-50.65488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-51.14536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-51.51956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-51.01672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-51.53403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-51.25119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-47.27921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-51.8735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-51.25336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-50.93707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-51.35794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-51.45001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-51.83484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-51.53857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-51.44757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-51.24295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-51.72546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-51.52289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-51.36734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-51.50192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-51.84338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-51.48807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-50.88297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-51.42273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-51.34967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-51.09879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-51.81348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-51.19876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-51.43988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-51.25687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-51.35703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-51.77795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-51.72586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-51.27054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-51.52423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-51.19745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-51.61133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-51.19391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-51.11166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-51.10989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-50.06647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-48.89316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-47.76752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-43.70596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-12.45834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8.209351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-13.92249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-43.81125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-47.16211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-48.87476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-50.01331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-50.68802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-51.28961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-51.20541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-51.6246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-50.98502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-51.87381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-51.76385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-51.73834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-51.63229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-51.73587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-51.98325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-52.05438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-51.82404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-51.76288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-52.01041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-51.73062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-51.57401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-51.95859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-51.89026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-51.66138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-52.29742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-51.14136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-51.73901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-52.14069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-52.12741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-51.55832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-51.60242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-51.74741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-52.24811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-52.08832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-51.81509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-51.4903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-50.99222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-51.45032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-51.36472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-47.70184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-51.4061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-51.07147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-50.95676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-51.50577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-51.32635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-50.85754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-50.98758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-50.43805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-50.66272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-51.17422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-50.98923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-51.74725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-51.02814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-51.40146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-51.28757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-51.78702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-51.62247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-51.32761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-51.21237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-51.43735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-51.39954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-41.5654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-51.93231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-51.90045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-51.79123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-52.09775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-52.19592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-52.08139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-51.89722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-51.98428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-52.08075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-52.44177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-51.55713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-52.2572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-52.06024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-51.96606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-51.81656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-51.51691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-51.91754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-52.14667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-52.15994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-51.20898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-50.60919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-51.52109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-51.25647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-52.07321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-51.50784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-51.87671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-51.30942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-51.64294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-51.54163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-51.49008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-51.41528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-51.45358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-51.08154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-50.55905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-51.14313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-50.84256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-50.82483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-50.21152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-49.23694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-48.77524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-47.02811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-42.5712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-11.55215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8.988007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-12.79697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-43.10492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-46.9155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-49.05099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-49.3989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4" w:name="_Toc2816"/>
      <w:bookmarkStart w:id="65" w:name="OLE_LINK2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/TRM-LE/CA/BV-05-C [Modulation Characteristics, uncoded data at 1 Ms/s]</w:t>
      </w:r>
      <w:bookmarkEnd w:id="64"/>
    </w:p>
    <w:bookmarkEnd w:id="6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247.6528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186.7623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0.80098791534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250.2813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192.2567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0.814446384928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249.8991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189.5595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0.829035798848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6" w:name="_Toc18918"/>
      <w:bookmarkStart w:id="67" w:name="OLE_LINK2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/TRM-LE/CA/BV-06-C [Carrier frequency offset and drift, uncoded data at 1Ms/s]</w:t>
      </w:r>
      <w:bookmarkEnd w:id="66"/>
    </w:p>
    <w:bookmarkEnd w:id="6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-13.6044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-0.1728535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-0.2191067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-0.2830029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-15.02347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1.938581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0.03027916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0.8583069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-14.52947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0.4827976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0.03218651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0.2582073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8" w:name="_Toc23615"/>
      <w:bookmarkStart w:id="69" w:name="OLE_LINK2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/RCV-LE/CA/BV-01-C [Receiver sensitivity, uncoded data at 1 Ms/s]</w:t>
      </w:r>
      <w:bookmarkEnd w:id="68"/>
    </w:p>
    <w:bookmarkEnd w:id="6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0" w:name="_Toc13251"/>
      <w:bookmarkStart w:id="71" w:name="OLE_LINK3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bookmarkEnd w:id="70"/>
    </w:p>
    <w:bookmarkEnd w:id="7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2" w:name="_Toc20093"/>
      <w:bookmarkStart w:id="73" w:name="OLE_LINK3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/RCV-LE/CA/BV-04-C [Blocking Performance, uncoded data at 1 Ms/s]</w:t>
      </w:r>
      <w:bookmarkEnd w:id="72"/>
    </w:p>
    <w:bookmarkEnd w:id="7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4" w:name="_Toc29617"/>
      <w:bookmarkStart w:id="75" w:name="OLE_LINK32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/RCV-LE/CA/BV-05-C [Intermodulation Performance, uncoded data at 1 Ms/s]</w:t>
      </w:r>
      <w:bookmarkEnd w:id="74"/>
    </w:p>
    <w:bookmarkEnd w:id="7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6" w:name="_Toc22620"/>
      <w:bookmarkStart w:id="77" w:name="OLE_LINK33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/RCV-LE/CA/BV-06-C [Maximum input signal level, uncoded data at 1 Ms/s]</w:t>
      </w:r>
      <w:bookmarkEnd w:id="76"/>
    </w:p>
    <w:bookmarkEnd w:id="7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8" w:name="_Toc20529"/>
      <w:bookmarkStart w:id="79" w:name="OLE_LINK34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/RCV-LE/CA/BV-07-C [PER Report Integrity, uncoded data at 1 Ms/s]</w:t>
      </w:r>
      <w:bookmarkEnd w:id="78"/>
    </w:p>
    <w:bookmarkEnd w:id="7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0" w:name="_Toc20258"/>
      <w:r>
        <w:rPr>
          <w:rFonts w:hint="eastAsia"/>
          <w:lang w:val="en-US" w:eastAsia="zh-CN"/>
        </w:rPr>
        <w:t>RF BT5 PHY BQB（LE 2M）Test</w:t>
      </w:r>
      <w:bookmarkEnd w:id="80"/>
    </w:p>
    <w:p>
      <w:pPr>
        <w:pStyle w:val="5"/>
        <w:bidi w:val="0"/>
        <w:rPr>
          <w:rFonts w:hint="default"/>
          <w:lang w:val="en-US" w:eastAsia="zh-CN"/>
        </w:rPr>
      </w:pPr>
      <w:bookmarkStart w:id="81" w:name="_Toc22320"/>
      <w:bookmarkStart w:id="82" w:name="OLE_LINK3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bookmarkEnd w:id="81"/>
    </w:p>
    <w:bookmarkEnd w:id="8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9.282623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0.5022888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8.914246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0.4264526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9.77948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0.4473572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3" w:name="_Toc18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3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-49.77142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-49.17282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-46.32443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-33.53302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-5.086029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3.98703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-8.27655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-32.83749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-46.6329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-48.89404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-49.77106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-50.54709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-50.90646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-51.12842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-50.81583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-51.31555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-51.52686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-51.87738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-51.84006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-52.30939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-52.05966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-52.20944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-52.18808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-52.41473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-52.56741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-52.31305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-52.64731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-52.52072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-52.34705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-52.17859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-52.52518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-52.43216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-52.07727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-52.68936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-52.42242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-52.37439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-52.77814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-52.47586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-52.69168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-51.54565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-51.5069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-52.24988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-52.5929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-51.65997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-52.01407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-52.12103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-52.30463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-52.40723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-50.31116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-44.70374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-50.80029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-52.70453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-52.56076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-52.16473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-51.89926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-52.10321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-51.67242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-51.84644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-52.16794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-51.96866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-51.68454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-51.63974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-51.83804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-51.39319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-50.08856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-51.55237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-51.54681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-51.32553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-51.12115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-51.57278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-52.00974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-51.63397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-51.27307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-48.58115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-51.60242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-52.37085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-51.63651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-51.41745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-51.52042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-51.86151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-51.52637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-52.00555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-52.20062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-51.48016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-51.90701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-51.54407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-51.82513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-50.79742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-51.81683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-51.63824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-51.50558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-51.86517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-51.98892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-51.28589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-51.62384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-51.60764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-52.02692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-51.42438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-51.56613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-51.69461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-50.87219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-50.90842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-49.23752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-45.49298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-34.34598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-5.335968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3.656769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-8.564697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-32.98181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-46.50967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-49.40604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-50.14459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-50.65897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-51.45847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-51.44247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-51.58868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-51.65057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-52.06284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-51.72928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-51.83337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-52.18881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-52.40271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-51.63715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-52.09549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-52.43405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-52.14691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-52.20358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-52.61731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-51.59592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-51.89417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-52.17798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-52.43597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-52.25027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-51.70645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-52.15958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-51.9183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-51.95126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-52.02844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-52.72931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-51.97922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-51.90643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-52.23798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-52.40744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-52.00656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-52.19711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-51.28552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-50.93213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-50.89597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-49.38721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-51.01248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-51.67316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-51.57828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-51.57486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-51.29941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-51.14685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-51.17368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-51.43106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-51.59958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-51.76602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-51.57568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-51.01703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-51.23499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-52.04797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-51.89612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-51.66711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-51.82974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-51.90115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-49.53967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-44.71378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-50.47058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-52.06934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-52.67319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-52.34793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-52.89194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-51.95767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-52.42947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-52.62131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-52.33063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-52.41675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-52.63837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-51.92126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-52.54745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-52.51801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-52.90909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-52.09412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-52.55527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-51.93008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-52.36722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-51.98337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-51.39508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-52.07034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-52.34625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-52.31934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-52.37738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-52.27426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-52.06796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-52.00443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-52.45468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-51.98724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-51.88669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-51.67801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-52.00797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-51.53503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-51.05829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-50.67114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-50.90338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-50.85141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-50.15833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-49.24307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-43.56525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-32.42508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-4.570282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4.430359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-7.709717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-32.92825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-45.7735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-48.9437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-49.95767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4" w:name="_Toc2178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4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496.1505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331.368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0.704829280632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499.9385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339.5596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0.716736358572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497.5591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340.7583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0.73413952232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5" w:name="_Toc2523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bookmarkEnd w:id="85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-13.35144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-1.204014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0.002384186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-0.9112358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-15.24258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1.449108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0.4401207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1.145363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-15.73038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1.739502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0.45681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0.980854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6" w:name="_Toc2496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/CA/BV-01-C [Receiver sensitivity,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6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7" w:name="_Toc2280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7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8" w:name="_Toc560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8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9" w:name="_Toc1306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9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 xml:space="preserve">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0" w:name="_Toc26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0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1" w:name="_Toc2194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1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43"/>
        <w:numPr>
          <w:ilvl w:val="0"/>
          <w:numId w:val="0"/>
        </w:numPr>
        <w:ind w:leftChars="0"/>
      </w:pPr>
    </w:p>
    <w:sectPr>
      <w:headerReference r:id="rId12" w:type="first"/>
      <w:footerReference r:id="rId13" w:type="default"/>
      <w:pgSz w:w="11906" w:h="16838"/>
      <w:pgMar w:top="1418" w:right="1134" w:bottom="1134" w:left="1134" w:header="851" w:footer="992" w:gutter="0"/>
      <w:pgNumType w:fmt="decimal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end"/>
    </w:r>
  </w:p>
  <w:p>
    <w:pPr>
      <w:pStyle w:val="12"/>
      <w:ind w:right="360"/>
      <w:rPr>
        <w:rStyle w:val="20"/>
      </w:rPr>
    </w:pPr>
  </w:p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1" name="图片 11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3" name="图片 3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  <w:r>
      <w:rPr>
        <w:rFonts w:hint="eastAsia"/>
      </w:rPr>
      <w:t>仅供内部使用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ind w:firstLine="360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1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ind w:firstLine="360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1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0" name="图片 10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3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3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4" name="图片 4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right" w:pos="9639"/>
        <w:tab w:val="clear" w:pos="8306"/>
      </w:tabs>
      <w:jc w:val="center"/>
    </w:pPr>
    <w:r>
      <w:rPr>
        <w:rFonts w:hint="eastAsia"/>
      </w:rPr>
      <w:drawing>
        <wp:inline distT="0" distB="0" distL="114300" distR="114300">
          <wp:extent cx="5276850" cy="349250"/>
          <wp:effectExtent l="0" t="0" r="0" b="12700"/>
          <wp:docPr id="2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6850" cy="349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1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修订记录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ab/>
    </w: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5583D"/>
    <w:multiLevelType w:val="singleLevel"/>
    <w:tmpl w:val="B365583D"/>
    <w:lvl w:ilvl="0" w:tentative="0">
      <w:start w:val="2"/>
      <w:numFmt w:val="decimal"/>
      <w:suff w:val="nothing"/>
      <w:lvlText w:val="%1-"/>
      <w:lvlJc w:val="left"/>
    </w:lvl>
  </w:abstractNum>
  <w:abstractNum w:abstractNumId="1">
    <w:nsid w:val="17554308"/>
    <w:multiLevelType w:val="multilevel"/>
    <w:tmpl w:val="17554308"/>
    <w:lvl w:ilvl="0" w:tentative="0">
      <w:start w:val="1"/>
      <w:numFmt w:val="decimal"/>
      <w:pStyle w:val="32"/>
      <w:lvlText w:val="图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2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2">
    <w:nsid w:val="228E67F1"/>
    <w:multiLevelType w:val="multilevel"/>
    <w:tmpl w:val="228E67F1"/>
    <w:lvl w:ilvl="0" w:tentative="0">
      <w:start w:val="1"/>
      <w:numFmt w:val="bullet"/>
      <w:pStyle w:val="23"/>
      <w:lvlText w:val=""/>
      <w:lvlJc w:val="left"/>
      <w:pPr>
        <w:tabs>
          <w:tab w:val="left" w:pos="820"/>
        </w:tabs>
        <w:ind w:left="820" w:hanging="400"/>
      </w:pPr>
      <w:rPr>
        <w:rFonts w:hint="default" w:ascii="Wingdings" w:hAnsi="Wingdings"/>
      </w:rPr>
    </w:lvl>
    <w:lvl w:ilvl="1" w:tentative="0">
      <w:start w:val="1"/>
      <w:numFmt w:val="bullet"/>
      <w:suff w:val="space"/>
      <w:lvlText w:val=""/>
      <w:lvlJc w:val="left"/>
      <w:pPr>
        <w:ind w:left="1220" w:hanging="400"/>
      </w:pPr>
      <w:rPr>
        <w:rFonts w:hint="default" w:ascii="Wingdings" w:hAnsi="Wingdings"/>
      </w:rPr>
    </w:lvl>
    <w:lvl w:ilvl="2" w:tentative="0">
      <w:start w:val="1"/>
      <w:numFmt w:val="bullet"/>
      <w:suff w:val="space"/>
      <w:lvlText w:val=""/>
      <w:lvlJc w:val="left"/>
      <w:pPr>
        <w:ind w:left="1620" w:hanging="400"/>
      </w:pPr>
      <w:rPr>
        <w:rFonts w:hint="default" w:ascii="Wingdings" w:hAnsi="Wingdings"/>
      </w:rPr>
    </w:lvl>
    <w:lvl w:ilvl="3" w:tentative="0">
      <w:start w:val="1"/>
      <w:numFmt w:val="bullet"/>
      <w:suff w:val="space"/>
      <w:lvlText w:val=""/>
      <w:lvlJc w:val="left"/>
      <w:pPr>
        <w:ind w:left="2019" w:hanging="397"/>
      </w:pPr>
      <w:rPr>
        <w:rFonts w:hint="default" w:ascii="Wingdings" w:hAnsi="Wingdings"/>
      </w:rPr>
    </w:lvl>
    <w:lvl w:ilvl="4" w:tentative="0">
      <w:start w:val="1"/>
      <w:numFmt w:val="bullet"/>
      <w:lvlRestart w:val="0"/>
      <w:suff w:val="space"/>
      <w:lvlText w:val=""/>
      <w:lvlJc w:val="left"/>
      <w:pPr>
        <w:ind w:left="2415" w:hanging="396"/>
      </w:pPr>
      <w:rPr>
        <w:rFonts w:hint="default" w:ascii="Wingdings" w:hAnsi="Wingdings"/>
      </w:rPr>
    </w:lvl>
    <w:lvl w:ilvl="5" w:tentative="0">
      <w:start w:val="1"/>
      <w:numFmt w:val="decimal"/>
      <w:suff w:val="space"/>
      <w:lvlText w:val="（%6）"/>
      <w:lvlJc w:val="left"/>
      <w:pPr>
        <w:ind w:left="342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4134" w:hanging="2312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462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462" w:firstLine="0"/>
      </w:pPr>
      <w:rPr>
        <w:rFonts w:hint="eastAsia"/>
      </w:rPr>
    </w:lvl>
  </w:abstractNum>
  <w:abstractNum w:abstractNumId="3">
    <w:nsid w:val="453F53CB"/>
    <w:multiLevelType w:val="multilevel"/>
    <w:tmpl w:val="453F53CB"/>
    <w:lvl w:ilvl="0" w:tentative="0">
      <w:start w:val="1"/>
      <w:numFmt w:val="decimal"/>
      <w:pStyle w:val="24"/>
      <w:lvlText w:val="&lt;%1&gt;"/>
      <w:lvlJc w:val="left"/>
      <w:pPr>
        <w:tabs>
          <w:tab w:val="left" w:pos="992"/>
        </w:tabs>
        <w:ind w:left="992" w:hanging="55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C2362B"/>
    <w:multiLevelType w:val="multilevel"/>
    <w:tmpl w:val="4EC2362B"/>
    <w:lvl w:ilvl="0" w:tentative="0">
      <w:start w:val="1"/>
      <w:numFmt w:val="decimal"/>
      <w:pStyle w:val="2"/>
      <w:suff w:val="space"/>
      <w:lvlText w:val="%1  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pStyle w:val="4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5">
    <w:nsid w:val="6BA01922"/>
    <w:multiLevelType w:val="multilevel"/>
    <w:tmpl w:val="6BA01922"/>
    <w:lvl w:ilvl="0" w:tentative="0">
      <w:start w:val="1"/>
      <w:numFmt w:val="decimal"/>
      <w:pStyle w:val="31"/>
      <w:lvlText w:val="表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1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6">
    <w:nsid w:val="71575EB9"/>
    <w:multiLevelType w:val="multilevel"/>
    <w:tmpl w:val="71575EB9"/>
    <w:lvl w:ilvl="0" w:tentative="0">
      <w:start w:val="1"/>
      <w:numFmt w:val="decimal"/>
      <w:pStyle w:val="43"/>
      <w:lvlText w:val="[%1] "/>
      <w:lvlJc w:val="left"/>
      <w:pPr>
        <w:tabs>
          <w:tab w:val="left" w:pos="600"/>
        </w:tabs>
        <w:ind w:left="600" w:hanging="60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  <w:lvlOverride w:ilvl="0">
      <w:startOverride w:val="1"/>
    </w:lvlOverride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attachedTemplate r:id="rId1"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C5399"/>
    <w:rsid w:val="000171C4"/>
    <w:rsid w:val="00047383"/>
    <w:rsid w:val="000843E6"/>
    <w:rsid w:val="000A3E9A"/>
    <w:rsid w:val="000E5C7D"/>
    <w:rsid w:val="0013399A"/>
    <w:rsid w:val="001629EB"/>
    <w:rsid w:val="001652A5"/>
    <w:rsid w:val="00186503"/>
    <w:rsid w:val="001C203B"/>
    <w:rsid w:val="002041DD"/>
    <w:rsid w:val="00271420"/>
    <w:rsid w:val="00282EB4"/>
    <w:rsid w:val="002A5971"/>
    <w:rsid w:val="002B5ED6"/>
    <w:rsid w:val="003A57F0"/>
    <w:rsid w:val="003C1EF1"/>
    <w:rsid w:val="00415F08"/>
    <w:rsid w:val="00434C82"/>
    <w:rsid w:val="004641AE"/>
    <w:rsid w:val="0047581A"/>
    <w:rsid w:val="004847B3"/>
    <w:rsid w:val="004A4796"/>
    <w:rsid w:val="005017A3"/>
    <w:rsid w:val="00503C91"/>
    <w:rsid w:val="0052149B"/>
    <w:rsid w:val="00552AAA"/>
    <w:rsid w:val="00553B50"/>
    <w:rsid w:val="00566BC8"/>
    <w:rsid w:val="005C2281"/>
    <w:rsid w:val="005E01CF"/>
    <w:rsid w:val="005F1A5C"/>
    <w:rsid w:val="00607C75"/>
    <w:rsid w:val="00620E1F"/>
    <w:rsid w:val="006440E7"/>
    <w:rsid w:val="00676567"/>
    <w:rsid w:val="00686B39"/>
    <w:rsid w:val="00721AB8"/>
    <w:rsid w:val="00771F2E"/>
    <w:rsid w:val="00814B0F"/>
    <w:rsid w:val="0082123D"/>
    <w:rsid w:val="0084399F"/>
    <w:rsid w:val="00893A69"/>
    <w:rsid w:val="008A71DE"/>
    <w:rsid w:val="008B119F"/>
    <w:rsid w:val="00907F30"/>
    <w:rsid w:val="00A50C89"/>
    <w:rsid w:val="00A6727C"/>
    <w:rsid w:val="00AA47F6"/>
    <w:rsid w:val="00AC1F42"/>
    <w:rsid w:val="00AD1B22"/>
    <w:rsid w:val="00AD4631"/>
    <w:rsid w:val="00B91F95"/>
    <w:rsid w:val="00BB08BA"/>
    <w:rsid w:val="00C03C52"/>
    <w:rsid w:val="00C2675D"/>
    <w:rsid w:val="00C613B9"/>
    <w:rsid w:val="00C820B6"/>
    <w:rsid w:val="00CD1A13"/>
    <w:rsid w:val="00CD58FF"/>
    <w:rsid w:val="00D236FB"/>
    <w:rsid w:val="00D46E7E"/>
    <w:rsid w:val="00D8152C"/>
    <w:rsid w:val="00DC7461"/>
    <w:rsid w:val="00ED46B0"/>
    <w:rsid w:val="00F34C8F"/>
    <w:rsid w:val="00F460AC"/>
    <w:rsid w:val="00F86561"/>
    <w:rsid w:val="00FA32FF"/>
    <w:rsid w:val="00FA39D3"/>
    <w:rsid w:val="00FC7576"/>
    <w:rsid w:val="00FD4108"/>
    <w:rsid w:val="01E23B9D"/>
    <w:rsid w:val="01EB5CA1"/>
    <w:rsid w:val="020C4B17"/>
    <w:rsid w:val="020C666D"/>
    <w:rsid w:val="03205C85"/>
    <w:rsid w:val="0324257A"/>
    <w:rsid w:val="0420372B"/>
    <w:rsid w:val="04BE18ED"/>
    <w:rsid w:val="058616E4"/>
    <w:rsid w:val="05B47F6F"/>
    <w:rsid w:val="05FC1978"/>
    <w:rsid w:val="0642795F"/>
    <w:rsid w:val="066545F5"/>
    <w:rsid w:val="068C1552"/>
    <w:rsid w:val="06A4261C"/>
    <w:rsid w:val="06AF1A7F"/>
    <w:rsid w:val="06BC2287"/>
    <w:rsid w:val="078A41B1"/>
    <w:rsid w:val="084046B6"/>
    <w:rsid w:val="08E3501B"/>
    <w:rsid w:val="09D634A2"/>
    <w:rsid w:val="09EC14C0"/>
    <w:rsid w:val="0A540CE6"/>
    <w:rsid w:val="0AD7130E"/>
    <w:rsid w:val="0AF11262"/>
    <w:rsid w:val="0B090280"/>
    <w:rsid w:val="0B4C3F46"/>
    <w:rsid w:val="0B883F9F"/>
    <w:rsid w:val="0C3E0D3A"/>
    <w:rsid w:val="0D617BF1"/>
    <w:rsid w:val="0E3A6739"/>
    <w:rsid w:val="0E5540A1"/>
    <w:rsid w:val="0EAE49E6"/>
    <w:rsid w:val="107A0FB1"/>
    <w:rsid w:val="10FE2BC9"/>
    <w:rsid w:val="11173500"/>
    <w:rsid w:val="113F3C15"/>
    <w:rsid w:val="1186077E"/>
    <w:rsid w:val="12950E03"/>
    <w:rsid w:val="135432F8"/>
    <w:rsid w:val="13943405"/>
    <w:rsid w:val="13EC48A7"/>
    <w:rsid w:val="14054802"/>
    <w:rsid w:val="149E76CA"/>
    <w:rsid w:val="14F80962"/>
    <w:rsid w:val="157D1634"/>
    <w:rsid w:val="15BC184B"/>
    <w:rsid w:val="15C44420"/>
    <w:rsid w:val="163A04E9"/>
    <w:rsid w:val="173C43C8"/>
    <w:rsid w:val="1741296D"/>
    <w:rsid w:val="17F61E41"/>
    <w:rsid w:val="184B16F5"/>
    <w:rsid w:val="19541620"/>
    <w:rsid w:val="19EC4465"/>
    <w:rsid w:val="1A7B1235"/>
    <w:rsid w:val="1AD86D82"/>
    <w:rsid w:val="1B5D3A26"/>
    <w:rsid w:val="1B9B0731"/>
    <w:rsid w:val="1BAE72BB"/>
    <w:rsid w:val="1C8B3F3B"/>
    <w:rsid w:val="1E182510"/>
    <w:rsid w:val="1E3B0623"/>
    <w:rsid w:val="1E5E2E94"/>
    <w:rsid w:val="1E7A5E79"/>
    <w:rsid w:val="1EB56845"/>
    <w:rsid w:val="1F7C4742"/>
    <w:rsid w:val="1F896C89"/>
    <w:rsid w:val="20132D6C"/>
    <w:rsid w:val="2095198C"/>
    <w:rsid w:val="20B608A0"/>
    <w:rsid w:val="20B74F3A"/>
    <w:rsid w:val="2100498F"/>
    <w:rsid w:val="21192BBD"/>
    <w:rsid w:val="21512F01"/>
    <w:rsid w:val="2190060F"/>
    <w:rsid w:val="21E447E3"/>
    <w:rsid w:val="224B176A"/>
    <w:rsid w:val="23067B97"/>
    <w:rsid w:val="230F48DA"/>
    <w:rsid w:val="246F1520"/>
    <w:rsid w:val="24851767"/>
    <w:rsid w:val="24CA6E0A"/>
    <w:rsid w:val="267465B6"/>
    <w:rsid w:val="271378C4"/>
    <w:rsid w:val="27826F0C"/>
    <w:rsid w:val="280910B8"/>
    <w:rsid w:val="280D2F94"/>
    <w:rsid w:val="289A2485"/>
    <w:rsid w:val="290C2769"/>
    <w:rsid w:val="29416695"/>
    <w:rsid w:val="29C82F4F"/>
    <w:rsid w:val="29F246E5"/>
    <w:rsid w:val="2AFC52EE"/>
    <w:rsid w:val="2B300883"/>
    <w:rsid w:val="2B65398A"/>
    <w:rsid w:val="2B90305E"/>
    <w:rsid w:val="2BA142E8"/>
    <w:rsid w:val="2BDB71E0"/>
    <w:rsid w:val="2D14101D"/>
    <w:rsid w:val="2D4C5399"/>
    <w:rsid w:val="2D9645F6"/>
    <w:rsid w:val="2EBC4C89"/>
    <w:rsid w:val="2EE441A9"/>
    <w:rsid w:val="2F667C0D"/>
    <w:rsid w:val="2F7417E0"/>
    <w:rsid w:val="3037255D"/>
    <w:rsid w:val="30D25090"/>
    <w:rsid w:val="30EE60C1"/>
    <w:rsid w:val="30F643CF"/>
    <w:rsid w:val="31914C16"/>
    <w:rsid w:val="31A01518"/>
    <w:rsid w:val="329120FA"/>
    <w:rsid w:val="32B753AC"/>
    <w:rsid w:val="32F6325C"/>
    <w:rsid w:val="33107516"/>
    <w:rsid w:val="33B42BB0"/>
    <w:rsid w:val="33DA7A95"/>
    <w:rsid w:val="33E61C34"/>
    <w:rsid w:val="34127726"/>
    <w:rsid w:val="35275520"/>
    <w:rsid w:val="36D04112"/>
    <w:rsid w:val="36FF6FF6"/>
    <w:rsid w:val="37651590"/>
    <w:rsid w:val="37AA5643"/>
    <w:rsid w:val="37EC0BC5"/>
    <w:rsid w:val="383848F6"/>
    <w:rsid w:val="384B51E5"/>
    <w:rsid w:val="38713BEC"/>
    <w:rsid w:val="391C282D"/>
    <w:rsid w:val="399D1A51"/>
    <w:rsid w:val="39D51147"/>
    <w:rsid w:val="3A323669"/>
    <w:rsid w:val="3A70561D"/>
    <w:rsid w:val="3ABB1E6C"/>
    <w:rsid w:val="3B221654"/>
    <w:rsid w:val="3BC62ADC"/>
    <w:rsid w:val="3C1641C0"/>
    <w:rsid w:val="3C2F7CF1"/>
    <w:rsid w:val="3C6009E4"/>
    <w:rsid w:val="3CAA3443"/>
    <w:rsid w:val="3CCF6EDF"/>
    <w:rsid w:val="3CFF3556"/>
    <w:rsid w:val="3D175028"/>
    <w:rsid w:val="3DF80243"/>
    <w:rsid w:val="3F5F0868"/>
    <w:rsid w:val="3F654283"/>
    <w:rsid w:val="3FAF1C4D"/>
    <w:rsid w:val="4057707E"/>
    <w:rsid w:val="405F29BF"/>
    <w:rsid w:val="40BE47AB"/>
    <w:rsid w:val="414F1FA0"/>
    <w:rsid w:val="41763F61"/>
    <w:rsid w:val="41954480"/>
    <w:rsid w:val="41D055CF"/>
    <w:rsid w:val="42192EC3"/>
    <w:rsid w:val="42A75712"/>
    <w:rsid w:val="42B961E2"/>
    <w:rsid w:val="42EB4661"/>
    <w:rsid w:val="43492D2F"/>
    <w:rsid w:val="434A79AB"/>
    <w:rsid w:val="43D31FB5"/>
    <w:rsid w:val="44106173"/>
    <w:rsid w:val="445C2DB5"/>
    <w:rsid w:val="449D1975"/>
    <w:rsid w:val="4516358E"/>
    <w:rsid w:val="46436585"/>
    <w:rsid w:val="46541758"/>
    <w:rsid w:val="469C444A"/>
    <w:rsid w:val="46E7291A"/>
    <w:rsid w:val="474B0856"/>
    <w:rsid w:val="47DF3C42"/>
    <w:rsid w:val="48FB6DA1"/>
    <w:rsid w:val="493B2228"/>
    <w:rsid w:val="496B6266"/>
    <w:rsid w:val="49850839"/>
    <w:rsid w:val="49DC7AE8"/>
    <w:rsid w:val="4A304FFE"/>
    <w:rsid w:val="4AD779E2"/>
    <w:rsid w:val="4BE45BEB"/>
    <w:rsid w:val="4BF013A5"/>
    <w:rsid w:val="4C0461E3"/>
    <w:rsid w:val="4C3E07E9"/>
    <w:rsid w:val="4C475409"/>
    <w:rsid w:val="4CEA558E"/>
    <w:rsid w:val="4D663D38"/>
    <w:rsid w:val="4D6757C5"/>
    <w:rsid w:val="4D8E6B8B"/>
    <w:rsid w:val="4DFF20F8"/>
    <w:rsid w:val="4E44423B"/>
    <w:rsid w:val="4E510DAB"/>
    <w:rsid w:val="4E5B608E"/>
    <w:rsid w:val="4EB236B9"/>
    <w:rsid w:val="4EDC2210"/>
    <w:rsid w:val="4F48092D"/>
    <w:rsid w:val="4F5E4B8A"/>
    <w:rsid w:val="4FC21B8F"/>
    <w:rsid w:val="4FE9177D"/>
    <w:rsid w:val="50ED0403"/>
    <w:rsid w:val="519468AB"/>
    <w:rsid w:val="52650029"/>
    <w:rsid w:val="534D770C"/>
    <w:rsid w:val="53A23FDC"/>
    <w:rsid w:val="54021DEC"/>
    <w:rsid w:val="54314895"/>
    <w:rsid w:val="547D05C4"/>
    <w:rsid w:val="552C0322"/>
    <w:rsid w:val="556F0D78"/>
    <w:rsid w:val="5618232C"/>
    <w:rsid w:val="567D7FB4"/>
    <w:rsid w:val="569D4556"/>
    <w:rsid w:val="569E0252"/>
    <w:rsid w:val="56D40F7B"/>
    <w:rsid w:val="57E44AFE"/>
    <w:rsid w:val="58F100B2"/>
    <w:rsid w:val="5906199F"/>
    <w:rsid w:val="590A6194"/>
    <w:rsid w:val="593D0C7A"/>
    <w:rsid w:val="5A143116"/>
    <w:rsid w:val="5A5F2A3E"/>
    <w:rsid w:val="5AD05759"/>
    <w:rsid w:val="5B9F2A57"/>
    <w:rsid w:val="5BDB4DC1"/>
    <w:rsid w:val="5C0533FB"/>
    <w:rsid w:val="5C53675A"/>
    <w:rsid w:val="5C584C1F"/>
    <w:rsid w:val="5DE94D37"/>
    <w:rsid w:val="5E845716"/>
    <w:rsid w:val="5EFE4A79"/>
    <w:rsid w:val="5F750BFF"/>
    <w:rsid w:val="5FB2087B"/>
    <w:rsid w:val="60307A12"/>
    <w:rsid w:val="60B25A0D"/>
    <w:rsid w:val="60D41BE5"/>
    <w:rsid w:val="61016938"/>
    <w:rsid w:val="61A53734"/>
    <w:rsid w:val="61BD5FE5"/>
    <w:rsid w:val="61E26618"/>
    <w:rsid w:val="6207425B"/>
    <w:rsid w:val="622B14DF"/>
    <w:rsid w:val="635E3E59"/>
    <w:rsid w:val="639840A4"/>
    <w:rsid w:val="63BC7808"/>
    <w:rsid w:val="63F45773"/>
    <w:rsid w:val="64E20302"/>
    <w:rsid w:val="65DF1A51"/>
    <w:rsid w:val="66395075"/>
    <w:rsid w:val="66FD47FF"/>
    <w:rsid w:val="676A252B"/>
    <w:rsid w:val="68242784"/>
    <w:rsid w:val="682878E6"/>
    <w:rsid w:val="683A125B"/>
    <w:rsid w:val="68B85BC6"/>
    <w:rsid w:val="6905760E"/>
    <w:rsid w:val="6A8C3C98"/>
    <w:rsid w:val="6B145286"/>
    <w:rsid w:val="6B2E44C3"/>
    <w:rsid w:val="6BEA3569"/>
    <w:rsid w:val="6C380694"/>
    <w:rsid w:val="6CAB2141"/>
    <w:rsid w:val="6DE2561E"/>
    <w:rsid w:val="6DEF04FF"/>
    <w:rsid w:val="6DFB6BDF"/>
    <w:rsid w:val="6E357AC9"/>
    <w:rsid w:val="6EE6446D"/>
    <w:rsid w:val="6EFB0690"/>
    <w:rsid w:val="6FCF7596"/>
    <w:rsid w:val="6FDD6758"/>
    <w:rsid w:val="6FEF76C4"/>
    <w:rsid w:val="702264F6"/>
    <w:rsid w:val="70882E00"/>
    <w:rsid w:val="715944F6"/>
    <w:rsid w:val="71A57811"/>
    <w:rsid w:val="72E2309B"/>
    <w:rsid w:val="72E4339F"/>
    <w:rsid w:val="73634B6A"/>
    <w:rsid w:val="73E02E5D"/>
    <w:rsid w:val="751C3138"/>
    <w:rsid w:val="7564025F"/>
    <w:rsid w:val="75E475C9"/>
    <w:rsid w:val="767646D3"/>
    <w:rsid w:val="76D9489C"/>
    <w:rsid w:val="76E37854"/>
    <w:rsid w:val="76EE5AD3"/>
    <w:rsid w:val="76F87CAE"/>
    <w:rsid w:val="77AA74E7"/>
    <w:rsid w:val="77B40DBC"/>
    <w:rsid w:val="77C04790"/>
    <w:rsid w:val="781C686B"/>
    <w:rsid w:val="784C26F9"/>
    <w:rsid w:val="78584758"/>
    <w:rsid w:val="789D663B"/>
    <w:rsid w:val="78C928A5"/>
    <w:rsid w:val="79581492"/>
    <w:rsid w:val="7A1A7567"/>
    <w:rsid w:val="7A2422DC"/>
    <w:rsid w:val="7A9A02AD"/>
    <w:rsid w:val="7B09346A"/>
    <w:rsid w:val="7B140222"/>
    <w:rsid w:val="7BF42C33"/>
    <w:rsid w:val="7C6043E1"/>
    <w:rsid w:val="7C636302"/>
    <w:rsid w:val="7C6D1143"/>
    <w:rsid w:val="7C706476"/>
    <w:rsid w:val="7C982A2E"/>
    <w:rsid w:val="7CC775AE"/>
    <w:rsid w:val="7DA039CF"/>
    <w:rsid w:val="7DE55D6C"/>
    <w:rsid w:val="7E492061"/>
    <w:rsid w:val="7E550001"/>
    <w:rsid w:val="7E727C32"/>
    <w:rsid w:val="7E8667E8"/>
    <w:rsid w:val="7EDD6E97"/>
    <w:rsid w:val="7EF1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200" w:after="200"/>
      <w:jc w:val="left"/>
      <w:outlineLvl w:val="0"/>
    </w:pPr>
    <w:rPr>
      <w:b/>
      <w:bCs/>
      <w:kern w:val="44"/>
      <w:sz w:val="32"/>
      <w:szCs w:val="4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before="180" w:after="180"/>
      <w:jc w:val="left"/>
      <w:outlineLvl w:val="1"/>
    </w:pPr>
    <w:rPr>
      <w:b/>
      <w:bCs/>
      <w:sz w:val="30"/>
      <w:szCs w:val="32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3"/>
    <w:qFormat/>
    <w:uiPriority w:val="0"/>
    <w:pPr>
      <w:keepNext/>
      <w:keepLines/>
      <w:numPr>
        <w:ilvl w:val="3"/>
        <w:numId w:val="1"/>
      </w:numPr>
      <w:spacing w:before="140" w:after="140"/>
      <w:jc w:val="left"/>
      <w:outlineLvl w:val="3"/>
    </w:pPr>
    <w:rPr>
      <w:b/>
      <w:bCs/>
      <w:sz w:val="24"/>
      <w:szCs w:val="28"/>
    </w:rPr>
  </w:style>
  <w:style w:type="paragraph" w:styleId="7">
    <w:name w:val="heading 5"/>
    <w:basedOn w:val="1"/>
    <w:next w:val="3"/>
    <w:qFormat/>
    <w:uiPriority w:val="0"/>
    <w:pPr>
      <w:keepNext/>
      <w:keepLines/>
      <w:numPr>
        <w:ilvl w:val="4"/>
        <w:numId w:val="1"/>
      </w:numPr>
      <w:spacing w:before="120" w:after="120"/>
      <w:jc w:val="left"/>
      <w:outlineLvl w:val="4"/>
    </w:pPr>
    <w:rPr>
      <w:b/>
      <w:bCs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（首行缩进2字符）"/>
    <w:basedOn w:val="1"/>
    <w:qFormat/>
    <w:uiPriority w:val="0"/>
    <w:pPr>
      <w:spacing w:line="360" w:lineRule="auto"/>
      <w:ind w:firstLine="420" w:firstLineChars="200"/>
    </w:pPr>
  </w:style>
  <w:style w:type="paragraph" w:styleId="8">
    <w:name w:val="caption"/>
    <w:basedOn w:val="1"/>
    <w:next w:val="1"/>
    <w:semiHidden/>
    <w:unhideWhenUsed/>
    <w:qFormat/>
    <w:uiPriority w:val="0"/>
    <w:pPr>
      <w:jc w:val="center"/>
    </w:pPr>
    <w:rPr>
      <w:rFonts w:ascii="Arial" w:hAnsi="Arial" w:eastAsia="黑体"/>
      <w:sz w:val="20"/>
    </w:rPr>
  </w:style>
  <w:style w:type="paragraph" w:styleId="9">
    <w:name w:val="Document Map"/>
    <w:basedOn w:val="1"/>
    <w:semiHidden/>
    <w:qFormat/>
    <w:uiPriority w:val="0"/>
    <w:pPr>
      <w:shd w:val="clear" w:color="auto" w:fill="000080"/>
    </w:pPr>
  </w:style>
  <w:style w:type="paragraph" w:styleId="10">
    <w:name w:val="toc 3"/>
    <w:basedOn w:val="1"/>
    <w:next w:val="1"/>
    <w:qFormat/>
    <w:uiPriority w:val="39"/>
    <w:pPr>
      <w:spacing w:line="360" w:lineRule="exact"/>
      <w:ind w:firstLine="660" w:firstLineChars="300"/>
    </w:pPr>
    <w:rPr>
      <w:i/>
    </w:rPr>
  </w:style>
  <w:style w:type="paragraph" w:styleId="11">
    <w:name w:val="Balloon Text"/>
    <w:basedOn w:val="1"/>
    <w:link w:val="46"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幼圆"/>
      <w:szCs w:val="18"/>
    </w:rPr>
  </w:style>
  <w:style w:type="paragraph" w:styleId="14">
    <w:name w:val="toc 1"/>
    <w:basedOn w:val="1"/>
    <w:next w:val="1"/>
    <w:qFormat/>
    <w:uiPriority w:val="39"/>
    <w:pPr>
      <w:tabs>
        <w:tab w:val="right" w:leader="dot" w:pos="9639"/>
      </w:tabs>
      <w:spacing w:line="360" w:lineRule="exact"/>
    </w:pPr>
    <w:rPr>
      <w:b/>
    </w:rPr>
  </w:style>
  <w:style w:type="paragraph" w:styleId="15">
    <w:name w:val="table of figures"/>
    <w:basedOn w:val="1"/>
    <w:next w:val="1"/>
    <w:qFormat/>
    <w:uiPriority w:val="99"/>
  </w:style>
  <w:style w:type="paragraph" w:styleId="16">
    <w:name w:val="toc 2"/>
    <w:basedOn w:val="1"/>
    <w:next w:val="1"/>
    <w:qFormat/>
    <w:uiPriority w:val="39"/>
    <w:pPr>
      <w:spacing w:line="360" w:lineRule="exact"/>
      <w:ind w:firstLine="420"/>
    </w:p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page number"/>
    <w:basedOn w:val="19"/>
    <w:qFormat/>
    <w:uiPriority w:val="0"/>
  </w:style>
  <w:style w:type="character" w:styleId="21">
    <w:name w:val="FollowedHyperlink"/>
    <w:basedOn w:val="19"/>
    <w:qFormat/>
    <w:uiPriority w:val="0"/>
    <w:rPr>
      <w:color w:val="800080"/>
      <w:u w:val="single"/>
    </w:rPr>
  </w:style>
  <w:style w:type="character" w:styleId="22">
    <w:name w:val="Hyperlink"/>
    <w:basedOn w:val="19"/>
    <w:qFormat/>
    <w:uiPriority w:val="99"/>
    <w:rPr>
      <w:color w:val="0000FF"/>
      <w:u w:val="single"/>
    </w:rPr>
  </w:style>
  <w:style w:type="paragraph" w:customStyle="1" w:styleId="23">
    <w:name w:val="正文序列符号"/>
    <w:basedOn w:val="1"/>
    <w:qFormat/>
    <w:uiPriority w:val="0"/>
    <w:pPr>
      <w:numPr>
        <w:ilvl w:val="0"/>
        <w:numId w:val="2"/>
      </w:numPr>
      <w:spacing w:line="360" w:lineRule="auto"/>
    </w:pPr>
  </w:style>
  <w:style w:type="paragraph" w:customStyle="1" w:styleId="24">
    <w:name w:val="协议流程说明"/>
    <w:basedOn w:val="1"/>
    <w:qFormat/>
    <w:uiPriority w:val="0"/>
    <w:pPr>
      <w:numPr>
        <w:ilvl w:val="0"/>
        <w:numId w:val="3"/>
      </w:numPr>
    </w:pPr>
  </w:style>
  <w:style w:type="paragraph" w:customStyle="1" w:styleId="25">
    <w:name w:val="封面公司名称"/>
    <w:basedOn w:val="1"/>
    <w:next w:val="3"/>
    <w:qFormat/>
    <w:uiPriority w:val="0"/>
    <w:pPr>
      <w:jc w:val="center"/>
    </w:pPr>
    <w:rPr>
      <w:b/>
      <w:sz w:val="28"/>
    </w:rPr>
  </w:style>
  <w:style w:type="paragraph" w:customStyle="1" w:styleId="26">
    <w:name w:val="封面签注"/>
    <w:basedOn w:val="1"/>
    <w:next w:val="3"/>
    <w:qFormat/>
    <w:uiPriority w:val="0"/>
    <w:pPr>
      <w:jc w:val="center"/>
    </w:pPr>
    <w:rPr>
      <w:b/>
      <w:sz w:val="24"/>
    </w:rPr>
  </w:style>
  <w:style w:type="paragraph" w:customStyle="1" w:styleId="27">
    <w:name w:val="封面文档标题"/>
    <w:basedOn w:val="1"/>
    <w:next w:val="3"/>
    <w:qFormat/>
    <w:uiPriority w:val="0"/>
    <w:pPr>
      <w:jc w:val="center"/>
      <w:outlineLvl w:val="0"/>
    </w:pPr>
    <w:rPr>
      <w:b/>
      <w:sz w:val="56"/>
    </w:rPr>
  </w:style>
  <w:style w:type="paragraph" w:customStyle="1" w:styleId="28">
    <w:name w:val="修订记录/目录"/>
    <w:basedOn w:val="1"/>
    <w:next w:val="3"/>
    <w:qFormat/>
    <w:uiPriority w:val="0"/>
    <w:pPr>
      <w:spacing w:line="360" w:lineRule="auto"/>
      <w:jc w:val="center"/>
      <w:outlineLvl w:val="0"/>
    </w:pPr>
    <w:rPr>
      <w:b/>
      <w:sz w:val="32"/>
    </w:rPr>
  </w:style>
  <w:style w:type="paragraph" w:customStyle="1" w:styleId="29">
    <w:name w:val="附录标题"/>
    <w:basedOn w:val="25"/>
    <w:next w:val="3"/>
    <w:qFormat/>
    <w:uiPriority w:val="0"/>
    <w:pPr>
      <w:spacing w:before="62" w:after="62"/>
    </w:pPr>
  </w:style>
  <w:style w:type="paragraph" w:customStyle="1" w:styleId="30">
    <w:name w:val="表格文字"/>
    <w:basedOn w:val="1"/>
    <w:next w:val="3"/>
    <w:qFormat/>
    <w:uiPriority w:val="0"/>
    <w:pPr>
      <w:spacing w:line="360" w:lineRule="auto"/>
      <w:jc w:val="left"/>
    </w:pPr>
  </w:style>
  <w:style w:type="paragraph" w:customStyle="1" w:styleId="31">
    <w:name w:val="表题"/>
    <w:basedOn w:val="1"/>
    <w:next w:val="3"/>
    <w:qFormat/>
    <w:uiPriority w:val="0"/>
    <w:pPr>
      <w:numPr>
        <w:ilvl w:val="0"/>
        <w:numId w:val="4"/>
      </w:numPr>
      <w:spacing w:beforeLines="20" w:afterLines="20"/>
      <w:jc w:val="center"/>
    </w:pPr>
    <w:rPr>
      <w:rFonts w:eastAsia="黑体"/>
    </w:rPr>
  </w:style>
  <w:style w:type="paragraph" w:customStyle="1" w:styleId="32">
    <w:name w:val="图题"/>
    <w:basedOn w:val="1"/>
    <w:next w:val="3"/>
    <w:qFormat/>
    <w:uiPriority w:val="0"/>
    <w:pPr>
      <w:numPr>
        <w:ilvl w:val="0"/>
        <w:numId w:val="5"/>
      </w:numPr>
      <w:spacing w:beforeLines="20" w:afterLines="20"/>
      <w:jc w:val="center"/>
    </w:pPr>
    <w:rPr>
      <w:rFonts w:eastAsia="黑体"/>
    </w:rPr>
  </w:style>
  <w:style w:type="paragraph" w:customStyle="1" w:styleId="33">
    <w:name w:val="程序代码"/>
    <w:basedOn w:val="1"/>
    <w:qFormat/>
    <w:uiPriority w:val="0"/>
    <w:pPr>
      <w:shd w:val="clear" w:color="auto" w:fill="F1F1F1" w:themeFill="background1" w:themeFillShade="F2"/>
      <w:ind w:left="420" w:leftChars="200" w:right="420" w:rightChars="200"/>
      <w:jc w:val="left"/>
    </w:pPr>
    <w:rPr>
      <w:rFonts w:ascii="Consolas" w:hAnsi="Consolas" w:eastAsia="Consolas"/>
      <w:color w:val="254061" w:themeColor="accent1" w:themeShade="80"/>
      <w:sz w:val="22"/>
    </w:rPr>
  </w:style>
  <w:style w:type="paragraph" w:customStyle="1" w:styleId="34">
    <w:name w:val="提示文字"/>
    <w:basedOn w:val="1"/>
    <w:next w:val="3"/>
    <w:qFormat/>
    <w:uiPriority w:val="0"/>
    <w:pPr>
      <w:ind w:firstLine="200" w:firstLineChars="200"/>
    </w:pPr>
    <w:rPr>
      <w:color w:val="0000FF"/>
    </w:rPr>
  </w:style>
  <w:style w:type="paragraph" w:customStyle="1" w:styleId="35">
    <w:name w:val="缺省文本"/>
    <w:basedOn w:val="1"/>
    <w:qFormat/>
    <w:uiPriority w:val="0"/>
    <w:pPr>
      <w:spacing w:before="62" w:after="62"/>
      <w:jc w:val="center"/>
    </w:pPr>
  </w:style>
  <w:style w:type="paragraph" w:customStyle="1" w:styleId="36">
    <w:name w:val="图"/>
    <w:basedOn w:val="1"/>
    <w:next w:val="32"/>
    <w:qFormat/>
    <w:uiPriority w:val="0"/>
    <w:pPr>
      <w:keepNext/>
      <w:spacing w:before="50" w:beforeLines="50" w:after="50" w:afterLines="50"/>
      <w:jc w:val="center"/>
    </w:pPr>
  </w:style>
  <w:style w:type="paragraph" w:customStyle="1" w:styleId="37">
    <w:name w:val="正文标题"/>
    <w:basedOn w:val="1"/>
    <w:next w:val="38"/>
    <w:qFormat/>
    <w:uiPriority w:val="0"/>
    <w:pPr>
      <w:spacing w:beforeLines="50" w:afterLines="50"/>
      <w:jc w:val="center"/>
      <w:outlineLvl w:val="0"/>
    </w:pPr>
    <w:rPr>
      <w:b/>
      <w:sz w:val="36"/>
    </w:rPr>
  </w:style>
  <w:style w:type="paragraph" w:customStyle="1" w:styleId="38">
    <w:name w:val="摘要"/>
    <w:basedOn w:val="1"/>
    <w:next w:val="39"/>
    <w:qFormat/>
    <w:uiPriority w:val="0"/>
    <w:pPr>
      <w:spacing w:afterLines="50"/>
    </w:pPr>
    <w:rPr>
      <w:b/>
      <w:bCs/>
    </w:rPr>
  </w:style>
  <w:style w:type="paragraph" w:customStyle="1" w:styleId="39">
    <w:name w:val="关键词"/>
    <w:basedOn w:val="1"/>
    <w:next w:val="2"/>
    <w:qFormat/>
    <w:uiPriority w:val="0"/>
    <w:pPr>
      <w:spacing w:afterLines="50"/>
    </w:pPr>
    <w:rPr>
      <w:b/>
    </w:rPr>
  </w:style>
  <w:style w:type="paragraph" w:customStyle="1" w:styleId="40">
    <w:name w:val="重点加粗"/>
    <w:basedOn w:val="1"/>
    <w:next w:val="3"/>
    <w:qFormat/>
    <w:uiPriority w:val="0"/>
    <w:pPr>
      <w:ind w:firstLine="442" w:firstLineChars="200"/>
      <w:jc w:val="left"/>
    </w:pPr>
    <w:rPr>
      <w:b/>
    </w:rPr>
  </w:style>
  <w:style w:type="paragraph" w:customStyle="1" w:styleId="41">
    <w:name w:val="页眉（封面）"/>
    <w:basedOn w:val="13"/>
    <w:qFormat/>
    <w:uiPriority w:val="0"/>
    <w:pPr>
      <w:pBdr>
        <w:bottom w:val="none" w:color="auto" w:sz="0" w:space="0"/>
      </w:pBdr>
    </w:pPr>
  </w:style>
  <w:style w:type="paragraph" w:customStyle="1" w:styleId="42">
    <w:name w:val="公式"/>
    <w:basedOn w:val="1"/>
    <w:next w:val="3"/>
    <w:qFormat/>
    <w:uiPriority w:val="0"/>
    <w:pPr>
      <w:tabs>
        <w:tab w:val="left" w:pos="0"/>
        <w:tab w:val="center" w:pos="4830"/>
        <w:tab w:val="right" w:pos="9660"/>
      </w:tabs>
      <w:jc w:val="center"/>
    </w:pPr>
  </w:style>
  <w:style w:type="paragraph" w:customStyle="1" w:styleId="43">
    <w:name w:val="参考文献"/>
    <w:basedOn w:val="1"/>
    <w:qFormat/>
    <w:uiPriority w:val="0"/>
    <w:pPr>
      <w:numPr>
        <w:ilvl w:val="0"/>
        <w:numId w:val="6"/>
      </w:numPr>
    </w:pPr>
  </w:style>
  <w:style w:type="paragraph" w:customStyle="1" w:styleId="44">
    <w:name w:val="封面居中文本"/>
    <w:basedOn w:val="1"/>
    <w:qFormat/>
    <w:uiPriority w:val="0"/>
    <w:pPr>
      <w:jc w:val="center"/>
    </w:pPr>
    <w:rPr>
      <w:rFonts w:cs="宋体"/>
      <w:szCs w:val="20"/>
    </w:rPr>
  </w:style>
  <w:style w:type="paragraph" w:customStyle="1" w:styleId="45">
    <w:name w:val="表格文字（居中）"/>
    <w:basedOn w:val="30"/>
    <w:qFormat/>
    <w:uiPriority w:val="0"/>
    <w:pPr>
      <w:jc w:val="center"/>
    </w:pPr>
  </w:style>
  <w:style w:type="character" w:customStyle="1" w:styleId="46">
    <w:name w:val="批注框文本 Char"/>
    <w:basedOn w:val="19"/>
    <w:link w:val="11"/>
    <w:qFormat/>
    <w:uiPriority w:val="0"/>
    <w:rPr>
      <w:kern w:val="2"/>
      <w:sz w:val="18"/>
      <w:szCs w:val="18"/>
    </w:rPr>
  </w:style>
  <w:style w:type="paragraph" w:customStyle="1" w:styleId="47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styleId="48">
    <w:name w:val="Placeholder Text"/>
    <w:basedOn w:val="19"/>
    <w:semiHidden/>
    <w:qFormat/>
    <w:uiPriority w:val="99"/>
    <w:rPr>
      <w:color w:val="808080"/>
    </w:rPr>
  </w:style>
  <w:style w:type="paragraph" w:customStyle="1" w:styleId="49">
    <w:name w:val="Sum Table Title"/>
    <w:basedOn w:val="50"/>
    <w:qFormat/>
    <w:uiPriority w:val="0"/>
    <w:rPr>
      <w:rFonts w:ascii="Tahoma" w:hAnsi="Tahoma"/>
      <w:b/>
      <w:bCs/>
    </w:rPr>
  </w:style>
  <w:style w:type="paragraph" w:customStyle="1" w:styleId="50">
    <w:name w:val="表格文字置中"/>
    <w:basedOn w:val="1"/>
    <w:qFormat/>
    <w:uiPriority w:val="0"/>
    <w:pPr>
      <w:jc w:val="center"/>
    </w:pPr>
    <w:rPr>
      <w:rFonts w:cs="PMingLiU"/>
      <w:szCs w:val="20"/>
    </w:rPr>
  </w:style>
  <w:style w:type="paragraph" w:customStyle="1" w:styleId="51">
    <w:name w:val="Table P/F"/>
    <w:basedOn w:val="50"/>
    <w:qFormat/>
    <w:uiPriority w:val="0"/>
    <w:rPr>
      <w:b/>
      <w:bCs/>
      <w:color w:val="FF000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12" Type="http://schemas.openxmlformats.org/officeDocument/2006/relationships/header" Target="header4.xml"/><Relationship Id="rId10" Type="http://schemas.openxmlformats.org/officeDocument/2006/relationships/header" Target="header3.xml"/><Relationship Id="rId11" Type="http://schemas.openxmlformats.org/officeDocument/2006/relationships/footer" Target="footer6.xml"/><Relationship Id="rId14" Type="http://schemas.openxmlformats.org/officeDocument/2006/relationships/theme" Target="theme/theme1.xml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3" Type="http://schemas.openxmlformats.org/officeDocument/2006/relationships/footer" Target="footer7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5" Type="http://schemas.openxmlformats.org/officeDocument/2006/relationships/image" Target="media/image3.png"/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20" Type="http://schemas.openxmlformats.org/officeDocument/2006/relationships/customXml" Target="../customXml/item2.xml"/><Relationship Id="rId21" Type="http://schemas.openxmlformats.org/officeDocument/2006/relationships/fontTable" Target="fontTable.xm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E:\&#24037;&#20316;&#25991;&#20214;\&#21271;&#20140;&#20336;&#25165;&#37030;&#25216;&#26415;&#26377;&#38480;&#20844;&#21496;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99DE7B-65A3-491A-8366-D959EDB63B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北京佰才邦技术有限公司技术文档模板.dotx</Template>
  <Pages>1</Pages>
  <Words>596</Words>
  <Characters>765</Characters>
  <Lines>1</Lines>
  <Paragraphs>1</Paragraphs>
  <TotalTime>0</TotalTime>
  <ScaleCrop>false</ScaleCrop>
  <LinksUpToDate>false</LinksUpToDate>
  <CharactersWithSpaces>817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2021-05-20T06:41:00Z</dcterms:created>
  <dc:creator>tsingmicro</dc:creator>
  <cp:lastModifiedBy>丘丘</cp:lastModifiedBy>
  <dcterms:modified xsi:type="dcterms:W3CDTF">2021-07-02T13:12:57Z</dcterms:modified>
  <dc:title>文档标题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AA8E123E2CAC4BB9A86EB1038A6CBD2E</vt:lpwstr>
  </property>
  <property fmtid="{D5CDD505-2E9C-101B-9397-08002B2CF9AE}" pid="3" name="KSOProductBuildVer">
    <vt:lpwstr>2052-11.1.0.10356</vt:lpwstr>
  </property>
</Properties>
</file>