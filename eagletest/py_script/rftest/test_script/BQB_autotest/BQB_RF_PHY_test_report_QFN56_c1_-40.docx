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10.09625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10.38699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10.52884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10.79898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11.04367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11.31821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10.85495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10.0983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3.991916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5.3044736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3.9986264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3.208252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3.193756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-22.06409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6.70432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5.768583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3.178315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3.225647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4.0015255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10.51614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3.55798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5.15155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4.213013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3.402832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3.127899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6.72955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5.756347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3.436371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4.215576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10.50992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11.04025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3.314328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5.023407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4.105622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3.377533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3.117431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-20.38022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6.76981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5.792966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3.072083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4.112884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11.06946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2400.398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-418.3307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403.285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821.6157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-465.426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449.8425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915.2684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-418.8161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445.7121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864.5282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-47.86871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-44.47849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-17.60101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9.502441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-19.39951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-45.28177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-47.51364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-48.76871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-50.70514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-51.33978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-51.47025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-51.46524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-51.26242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-51.12485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-51.51776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-51.67477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-51.17694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-51.49234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-51.20166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-51.81653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-51.45697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51,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-38.36639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-50.48114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-49.80814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-42.85971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-50.78256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-49.81897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-49.02609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-47.44708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-44.29343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-16.77814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9.76001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-19.31659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-44.98608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-47.66623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27,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-38.72266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-48.34125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-46.58673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-43.64996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-15.77994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10.34451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-18.6156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-43.86578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-46.91299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157.6982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119.4799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0.822881301118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156.5514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115.5839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0.832824874131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155.4992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117.382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0.845381198103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-19.99283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-22.71771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-23.49448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-0.7295609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-2.926826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-1.748323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-0.7295609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-2.926826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-1.748323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2.626657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3.602743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0.4982948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2.626657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3.602743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0.4982948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-1.530647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2.115726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2.209663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-1.530647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2.115726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2.209663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-2.26651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10.09195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7.82547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-2.25293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10.08957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7.83667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-1.943787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10.51169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8.567871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-1.928192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10.50259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8.574402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-1.843628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9.180206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-1.832886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11.02893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9.196106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-22.55011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-22.26543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0.7510185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5.097091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12.22843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-22.54081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-22.35889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0.6968975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4.786694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11.87457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-22.62783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1.334667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5.024838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12.6861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9.20043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-22.72081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-22.71676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0.5335808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4.890704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12.6281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9.100425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-23.94152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-22.97831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1.340389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5.287838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13.3297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9.800458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-23.45634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-23.03267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0.825882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5.199015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13.38321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9.700453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-40.29376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-34.12036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-38.2627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-3.039398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-37.26419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-35.88873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-41.88242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-46.77005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-48.97696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-50.34805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-48.98636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51,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-39.50797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-50.37445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-49.77072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-49.46884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-49.11212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-50.31949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-50.18741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-49.81607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-45.62714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-38.90887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-33.35248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-36.91479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-1.931061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-36.92548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-42.40872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-45.08246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-48.85965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-49.83411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-47.46317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-49.54944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-40.89902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-48.16165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-46.09659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-43.72275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-38.41467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-32.77542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-36.30347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-1.375763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-35.81683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-35.0379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-41.61185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-40.74338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-33.64462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-37.94226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-1.734497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-37.85358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-35.53091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-42.19083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-47.57205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-48.78122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-49.19891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51,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-39.18695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-49.97513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-49.76477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-49.73251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-48.83862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-49.84799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-50.81699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-50.09055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-48.83441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-42.50815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-49.97913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-49.63608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-49.62268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-48.27133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-46.65176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-45.40805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-42.87991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-32.72729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-36.62448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-0.6819458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-37.31842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-34.87622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-40.78894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-44.73471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-46.87628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-50.66751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-51.21481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-47.20621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-40.45575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-49.71613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-48.13705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-47.45822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-45.62122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-42.33801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-38.6409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-31.86813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-36.21341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-0.1767883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-36.31036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-40.85519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7.970245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4.740417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4.0865785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3.2091975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3.253785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3.121097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-22.95197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6.72696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5.77335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3.145202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3.222504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3.2262575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7.983002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8.692963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4.515931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4.24545241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3.19445759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3.443024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3.12677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-22.2818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3.434387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3.20669532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8.688293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9.308411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4.347931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4.0977786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3.1733094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3.377167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3.058014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-21.26907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6.78021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5.729125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3.366058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3.159668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9.305939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10.05145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0.4900513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10.48996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0.4871216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10.99051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0.4599304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-50.28342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-49.07745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-47.61981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-43.44717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-10.79205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9.472107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-13.45309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-44.1413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-47.48776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-49.08878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-49.93692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-50.65265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-50.8476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-51.03073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-51.81693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-51.68744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-51.22827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-51.52194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-51.27377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-51.66006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-51.27768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-38.55728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-50.40692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-50.10031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-50.18057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-50.46634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-50.17383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-50.59595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-50.34421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-43.37598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-50.47336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-49.74384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-48.93762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-46.75702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-42.68777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-10.54715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9.733337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-12.85666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-49.19138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-49.83228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-51.06464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-51.02893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-46.60889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-38.73026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-49.13748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-48.10068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-41.26962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-10.04486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10.27307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-12.29572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-43.19952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-46.72833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-48.34192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-49.82416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252.8768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199.4493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0.833128226868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198.4503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0.854883733179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248.6882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194.3545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0.862069450822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-22.69554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1.223803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-0.6363392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0.7226467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-23.14854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-0.5586147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1.087666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-22.14098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-1.053095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0.07987022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-0.2396107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9.882324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0.5227966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10.36316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0.4492188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10.875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0.4794312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-50.44836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-49.58594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-45.57697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-34.06091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-4.281647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4.781464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-7.783112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-32.24667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-47.60577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-49.86996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-50.1814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-50.8356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-51.37454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-51.49854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-52.11325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-52.14203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-51.3139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-51.81863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-51.42133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-51.97583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-48.30469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-42.20215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-49.64496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-50.16623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-50.79959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-45.86475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-50.53314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-48.97137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-32.93634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-3.927704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5.077087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-7.459534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-32.64886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-47.20251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-50.03659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-48.18097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-48.66687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-42.47818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-49.45132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-50.02127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-48.38943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-43.45157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-32.11011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-3.298492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5.62149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-6.857178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-32.48499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-46.38541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-48.80222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-49.98483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501.43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347.7511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0.725852262529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353.3454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0.742795476958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345.953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0.748576272207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-22.87722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0.6465912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-0.4491806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0.1411438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-24.89805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2.916813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-0.4429817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2.038479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-23.06271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0.006198883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-0.05292892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-0.02908707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  <w:bookmarkStart w:id="92" w:name="_GoBack"/>
            <w:bookmarkEnd w:id="92"/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96605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0FD6591"/>
    <w:rsid w:val="013E783A"/>
    <w:rsid w:val="01DC10A7"/>
    <w:rsid w:val="01E23B9D"/>
    <w:rsid w:val="01EB5CA1"/>
    <w:rsid w:val="020C4B17"/>
    <w:rsid w:val="020C666D"/>
    <w:rsid w:val="031569FF"/>
    <w:rsid w:val="03205C85"/>
    <w:rsid w:val="0324257A"/>
    <w:rsid w:val="0385477D"/>
    <w:rsid w:val="03F620BA"/>
    <w:rsid w:val="0420372B"/>
    <w:rsid w:val="042E6F36"/>
    <w:rsid w:val="04BE18ED"/>
    <w:rsid w:val="04C40FF9"/>
    <w:rsid w:val="05504017"/>
    <w:rsid w:val="058616E4"/>
    <w:rsid w:val="05C514B9"/>
    <w:rsid w:val="05D82BD6"/>
    <w:rsid w:val="05FC1978"/>
    <w:rsid w:val="0642795F"/>
    <w:rsid w:val="066545F5"/>
    <w:rsid w:val="068C1552"/>
    <w:rsid w:val="06A4261C"/>
    <w:rsid w:val="06BC2287"/>
    <w:rsid w:val="08396C08"/>
    <w:rsid w:val="084046B6"/>
    <w:rsid w:val="08E3501B"/>
    <w:rsid w:val="09D634A2"/>
    <w:rsid w:val="09EC14C0"/>
    <w:rsid w:val="0A540CE6"/>
    <w:rsid w:val="0AAA5CF3"/>
    <w:rsid w:val="0AD7130E"/>
    <w:rsid w:val="0AF11262"/>
    <w:rsid w:val="0B4C3F46"/>
    <w:rsid w:val="0B883F9F"/>
    <w:rsid w:val="0C3E0D3A"/>
    <w:rsid w:val="0D617BF1"/>
    <w:rsid w:val="0E3A6739"/>
    <w:rsid w:val="0E5540A1"/>
    <w:rsid w:val="0E5D467C"/>
    <w:rsid w:val="0EAE49E6"/>
    <w:rsid w:val="0F171F5A"/>
    <w:rsid w:val="1070296A"/>
    <w:rsid w:val="107A0FB1"/>
    <w:rsid w:val="10FE2BC9"/>
    <w:rsid w:val="113F3C15"/>
    <w:rsid w:val="1143763C"/>
    <w:rsid w:val="1186077E"/>
    <w:rsid w:val="12867415"/>
    <w:rsid w:val="12950E03"/>
    <w:rsid w:val="12C162B8"/>
    <w:rsid w:val="135432F8"/>
    <w:rsid w:val="13572803"/>
    <w:rsid w:val="13821758"/>
    <w:rsid w:val="13943405"/>
    <w:rsid w:val="13B44ED6"/>
    <w:rsid w:val="13B8781F"/>
    <w:rsid w:val="13C1694E"/>
    <w:rsid w:val="13EC48A7"/>
    <w:rsid w:val="14054802"/>
    <w:rsid w:val="149E76CA"/>
    <w:rsid w:val="14F80962"/>
    <w:rsid w:val="157D1634"/>
    <w:rsid w:val="15BC184B"/>
    <w:rsid w:val="15C44420"/>
    <w:rsid w:val="163A04E9"/>
    <w:rsid w:val="17DD1D46"/>
    <w:rsid w:val="17F61E41"/>
    <w:rsid w:val="183C7996"/>
    <w:rsid w:val="184B16F5"/>
    <w:rsid w:val="19541620"/>
    <w:rsid w:val="19EC4465"/>
    <w:rsid w:val="1A111BDA"/>
    <w:rsid w:val="1A44151D"/>
    <w:rsid w:val="1A7B1235"/>
    <w:rsid w:val="1AD86D82"/>
    <w:rsid w:val="1B5D3A26"/>
    <w:rsid w:val="1B9B0731"/>
    <w:rsid w:val="1BAE72BB"/>
    <w:rsid w:val="1BCF4F64"/>
    <w:rsid w:val="1C23783C"/>
    <w:rsid w:val="1C8B3F3B"/>
    <w:rsid w:val="1CAD091E"/>
    <w:rsid w:val="1D0672EB"/>
    <w:rsid w:val="1E182510"/>
    <w:rsid w:val="1E3C1139"/>
    <w:rsid w:val="1E5E2E94"/>
    <w:rsid w:val="1E701121"/>
    <w:rsid w:val="1E7A5E79"/>
    <w:rsid w:val="1EB56845"/>
    <w:rsid w:val="1F7C4742"/>
    <w:rsid w:val="1F896C89"/>
    <w:rsid w:val="1FE03D39"/>
    <w:rsid w:val="20132D6C"/>
    <w:rsid w:val="2095198C"/>
    <w:rsid w:val="20B74F3A"/>
    <w:rsid w:val="2100498F"/>
    <w:rsid w:val="21192BBD"/>
    <w:rsid w:val="214F4CD1"/>
    <w:rsid w:val="21512F01"/>
    <w:rsid w:val="2190060F"/>
    <w:rsid w:val="21D10B8B"/>
    <w:rsid w:val="21E447E3"/>
    <w:rsid w:val="222B5BB3"/>
    <w:rsid w:val="224B176A"/>
    <w:rsid w:val="23067B97"/>
    <w:rsid w:val="230F48DA"/>
    <w:rsid w:val="232C09D2"/>
    <w:rsid w:val="23A73782"/>
    <w:rsid w:val="246F1520"/>
    <w:rsid w:val="24CA6E0A"/>
    <w:rsid w:val="254444BE"/>
    <w:rsid w:val="26724E09"/>
    <w:rsid w:val="267465B6"/>
    <w:rsid w:val="271378C4"/>
    <w:rsid w:val="27826F0C"/>
    <w:rsid w:val="280910B8"/>
    <w:rsid w:val="280D2F94"/>
    <w:rsid w:val="289A2485"/>
    <w:rsid w:val="28B90F94"/>
    <w:rsid w:val="29416695"/>
    <w:rsid w:val="29C82F4F"/>
    <w:rsid w:val="2A2B6ACB"/>
    <w:rsid w:val="2AFC52EE"/>
    <w:rsid w:val="2B300883"/>
    <w:rsid w:val="2B65398A"/>
    <w:rsid w:val="2B90305E"/>
    <w:rsid w:val="2BA142E8"/>
    <w:rsid w:val="2BDB71E0"/>
    <w:rsid w:val="2CD97931"/>
    <w:rsid w:val="2D14101D"/>
    <w:rsid w:val="2D46270B"/>
    <w:rsid w:val="2D4C5399"/>
    <w:rsid w:val="2D9645F6"/>
    <w:rsid w:val="2EBC4C89"/>
    <w:rsid w:val="2EE441A9"/>
    <w:rsid w:val="2F270AA8"/>
    <w:rsid w:val="2F667C0D"/>
    <w:rsid w:val="2F7417E0"/>
    <w:rsid w:val="2FC17AF2"/>
    <w:rsid w:val="300669F7"/>
    <w:rsid w:val="3037255D"/>
    <w:rsid w:val="303C53F8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1840F5"/>
    <w:rsid w:val="36FF6FF6"/>
    <w:rsid w:val="37651590"/>
    <w:rsid w:val="37AA5643"/>
    <w:rsid w:val="37BF4E8F"/>
    <w:rsid w:val="37EC0BC5"/>
    <w:rsid w:val="38611DF6"/>
    <w:rsid w:val="38713BEC"/>
    <w:rsid w:val="391C282D"/>
    <w:rsid w:val="39CF4385"/>
    <w:rsid w:val="39D51147"/>
    <w:rsid w:val="3A323669"/>
    <w:rsid w:val="3A70561D"/>
    <w:rsid w:val="3ABB1E6C"/>
    <w:rsid w:val="3B221654"/>
    <w:rsid w:val="3C1641C0"/>
    <w:rsid w:val="3C2F7CF1"/>
    <w:rsid w:val="3C6009E4"/>
    <w:rsid w:val="3C74448D"/>
    <w:rsid w:val="3CAA3443"/>
    <w:rsid w:val="3CCF6EDF"/>
    <w:rsid w:val="3CFF3556"/>
    <w:rsid w:val="3D175028"/>
    <w:rsid w:val="3D4761F2"/>
    <w:rsid w:val="3E97638D"/>
    <w:rsid w:val="3F5F0868"/>
    <w:rsid w:val="3F654283"/>
    <w:rsid w:val="3FAF1C4D"/>
    <w:rsid w:val="4057707E"/>
    <w:rsid w:val="405F29BF"/>
    <w:rsid w:val="40BE47AB"/>
    <w:rsid w:val="411E2381"/>
    <w:rsid w:val="4132507F"/>
    <w:rsid w:val="4138680C"/>
    <w:rsid w:val="414F1FA0"/>
    <w:rsid w:val="41763F61"/>
    <w:rsid w:val="41954480"/>
    <w:rsid w:val="41D055CF"/>
    <w:rsid w:val="41DA0F80"/>
    <w:rsid w:val="42192EC3"/>
    <w:rsid w:val="42537C87"/>
    <w:rsid w:val="42B961E2"/>
    <w:rsid w:val="42BE7F5C"/>
    <w:rsid w:val="434A79AB"/>
    <w:rsid w:val="43BD0D89"/>
    <w:rsid w:val="43D31FB5"/>
    <w:rsid w:val="44106173"/>
    <w:rsid w:val="445C2DB5"/>
    <w:rsid w:val="449D1975"/>
    <w:rsid w:val="4516358E"/>
    <w:rsid w:val="45555F8C"/>
    <w:rsid w:val="459F6C6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5222F6"/>
    <w:rsid w:val="4AD779E2"/>
    <w:rsid w:val="4B230B07"/>
    <w:rsid w:val="4B8540F7"/>
    <w:rsid w:val="4BE45BEB"/>
    <w:rsid w:val="4BF013A5"/>
    <w:rsid w:val="4C0461E3"/>
    <w:rsid w:val="4C3E07E9"/>
    <w:rsid w:val="4C475409"/>
    <w:rsid w:val="4C945E45"/>
    <w:rsid w:val="4CEA558E"/>
    <w:rsid w:val="4D6757C5"/>
    <w:rsid w:val="4D8E6B8B"/>
    <w:rsid w:val="4DDC3215"/>
    <w:rsid w:val="4DF2158B"/>
    <w:rsid w:val="4E44423B"/>
    <w:rsid w:val="4E510DAB"/>
    <w:rsid w:val="4EB236B9"/>
    <w:rsid w:val="4EDC2210"/>
    <w:rsid w:val="4EEB02A0"/>
    <w:rsid w:val="4F2C3B26"/>
    <w:rsid w:val="4F48092D"/>
    <w:rsid w:val="4FC21B8F"/>
    <w:rsid w:val="4FE9177D"/>
    <w:rsid w:val="50ED0403"/>
    <w:rsid w:val="519468AB"/>
    <w:rsid w:val="526B4CE7"/>
    <w:rsid w:val="5309055E"/>
    <w:rsid w:val="534D770C"/>
    <w:rsid w:val="53A23FDC"/>
    <w:rsid w:val="54314895"/>
    <w:rsid w:val="547D05C4"/>
    <w:rsid w:val="54B95B6A"/>
    <w:rsid w:val="552C0322"/>
    <w:rsid w:val="555C65AB"/>
    <w:rsid w:val="556F0D78"/>
    <w:rsid w:val="560F0443"/>
    <w:rsid w:val="5618232C"/>
    <w:rsid w:val="567D7FB4"/>
    <w:rsid w:val="569E0252"/>
    <w:rsid w:val="56D40F7B"/>
    <w:rsid w:val="56EA495C"/>
    <w:rsid w:val="58792B3C"/>
    <w:rsid w:val="58F100B2"/>
    <w:rsid w:val="5906199F"/>
    <w:rsid w:val="590A6194"/>
    <w:rsid w:val="593D0C7A"/>
    <w:rsid w:val="5A143116"/>
    <w:rsid w:val="5A5F2A3E"/>
    <w:rsid w:val="5AD05759"/>
    <w:rsid w:val="5B3F7AE1"/>
    <w:rsid w:val="5B9F2A57"/>
    <w:rsid w:val="5BDB4DC1"/>
    <w:rsid w:val="5BE730C6"/>
    <w:rsid w:val="5C0533FB"/>
    <w:rsid w:val="5C53675A"/>
    <w:rsid w:val="5C584C1F"/>
    <w:rsid w:val="5E225617"/>
    <w:rsid w:val="5E845716"/>
    <w:rsid w:val="5EFE4A79"/>
    <w:rsid w:val="5F4953A3"/>
    <w:rsid w:val="5F750BFF"/>
    <w:rsid w:val="5FB2087B"/>
    <w:rsid w:val="60307A12"/>
    <w:rsid w:val="609B496B"/>
    <w:rsid w:val="60B25A0D"/>
    <w:rsid w:val="60D41BE5"/>
    <w:rsid w:val="61016938"/>
    <w:rsid w:val="611D32AC"/>
    <w:rsid w:val="616C67A4"/>
    <w:rsid w:val="61A53734"/>
    <w:rsid w:val="61BD5FE5"/>
    <w:rsid w:val="61E26618"/>
    <w:rsid w:val="6207425B"/>
    <w:rsid w:val="62423449"/>
    <w:rsid w:val="6306710D"/>
    <w:rsid w:val="635E3E59"/>
    <w:rsid w:val="6397112D"/>
    <w:rsid w:val="63BC7808"/>
    <w:rsid w:val="642816E8"/>
    <w:rsid w:val="64E20302"/>
    <w:rsid w:val="65DF1A51"/>
    <w:rsid w:val="66395075"/>
    <w:rsid w:val="66591BE5"/>
    <w:rsid w:val="66BA5D05"/>
    <w:rsid w:val="66FD47FF"/>
    <w:rsid w:val="676A252B"/>
    <w:rsid w:val="681958E4"/>
    <w:rsid w:val="68242784"/>
    <w:rsid w:val="682878E6"/>
    <w:rsid w:val="683A125B"/>
    <w:rsid w:val="68B85BC6"/>
    <w:rsid w:val="6905760E"/>
    <w:rsid w:val="691547FD"/>
    <w:rsid w:val="69337C9E"/>
    <w:rsid w:val="695F37FE"/>
    <w:rsid w:val="697402BE"/>
    <w:rsid w:val="69E91B2F"/>
    <w:rsid w:val="6A8C3C98"/>
    <w:rsid w:val="6B145286"/>
    <w:rsid w:val="6B2E44C3"/>
    <w:rsid w:val="6BE50515"/>
    <w:rsid w:val="6BEA3569"/>
    <w:rsid w:val="6C073D7F"/>
    <w:rsid w:val="6C0749CF"/>
    <w:rsid w:val="6C380694"/>
    <w:rsid w:val="6C5F05A6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3430B0"/>
    <w:rsid w:val="707B6363"/>
    <w:rsid w:val="70882E00"/>
    <w:rsid w:val="716F729D"/>
    <w:rsid w:val="71A44D23"/>
    <w:rsid w:val="71A57811"/>
    <w:rsid w:val="72E4339F"/>
    <w:rsid w:val="73AE5D1A"/>
    <w:rsid w:val="73E02E5D"/>
    <w:rsid w:val="744548AF"/>
    <w:rsid w:val="748A2C31"/>
    <w:rsid w:val="751C3138"/>
    <w:rsid w:val="755B7E1D"/>
    <w:rsid w:val="7564025F"/>
    <w:rsid w:val="75E475C9"/>
    <w:rsid w:val="767646D3"/>
    <w:rsid w:val="76D9489C"/>
    <w:rsid w:val="76EE5AD3"/>
    <w:rsid w:val="76F87CAE"/>
    <w:rsid w:val="77A36973"/>
    <w:rsid w:val="77AA74E7"/>
    <w:rsid w:val="77B40DBC"/>
    <w:rsid w:val="77C04790"/>
    <w:rsid w:val="781C686B"/>
    <w:rsid w:val="784C26F9"/>
    <w:rsid w:val="78584758"/>
    <w:rsid w:val="788D47AE"/>
    <w:rsid w:val="789D663B"/>
    <w:rsid w:val="78C928A5"/>
    <w:rsid w:val="79154F23"/>
    <w:rsid w:val="79581492"/>
    <w:rsid w:val="7A1A7567"/>
    <w:rsid w:val="7A2422DC"/>
    <w:rsid w:val="7A9A02AD"/>
    <w:rsid w:val="7AE12D18"/>
    <w:rsid w:val="7B09346A"/>
    <w:rsid w:val="7B140222"/>
    <w:rsid w:val="7BBE096F"/>
    <w:rsid w:val="7BF42C33"/>
    <w:rsid w:val="7C560565"/>
    <w:rsid w:val="7C5B13E8"/>
    <w:rsid w:val="7C6043E1"/>
    <w:rsid w:val="7C636302"/>
    <w:rsid w:val="7C6D1143"/>
    <w:rsid w:val="7C706476"/>
    <w:rsid w:val="7CC775AE"/>
    <w:rsid w:val="7D306E2D"/>
    <w:rsid w:val="7D6402BC"/>
    <w:rsid w:val="7D82377A"/>
    <w:rsid w:val="7DA039CF"/>
    <w:rsid w:val="7DE55D6C"/>
    <w:rsid w:val="7E492061"/>
    <w:rsid w:val="7E550001"/>
    <w:rsid w:val="7E727C32"/>
    <w:rsid w:val="7E8667E8"/>
    <w:rsid w:val="7EDD6E97"/>
    <w:rsid w:val="7FFA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2021-07-28T12:00:24Z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