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8.950287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9.300751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9.694489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10.05862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9.663513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10.04706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9.648071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8.930664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4.459106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4.5830692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3.8161318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3.192169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3.182408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-22.90411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6.85244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5.72699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3.178898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3.210907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3.8339839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8.935028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9.676483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4.254333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4.4389042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3.8837588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3.184601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3.195922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-21.8985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6.87451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5.728305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3.186249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3.248688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3.878326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9.681854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9.64502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4.098847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4.28949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3.910827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3.283509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-21.8985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7.09229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5.646084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3.210541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3.290619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3.916687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9.655212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2400.447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-439.2662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475.4953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914.7615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-392.9558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430.7208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823.6766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-437.9144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473.9408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911.8552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-50.1824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-47.78198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-19.75317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8.290985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-19.46323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-48.23669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-50.76273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-52.08813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-53.88925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-54.72125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-55.61227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-56.28976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-57.04358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-57.29279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-57.30264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-57.21368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-58.12476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-57.75116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-58.34592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-58.42828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-57.86166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-57.86246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-57.92996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-58.42133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-57.82697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-58.03598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-57.19455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-57.00684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-56.99646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-57.34232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-58.69937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-58.19324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-57.19476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-57.96442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-57.84338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-58.2392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-58.1897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-45.95322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-57.76605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-56.73956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-57.70486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-57.73996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-56.00781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-55.90289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-55.94702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-56.10617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-53.07071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-54.06018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-54.35989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-53.85541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-55.00995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-56.51682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-56.57791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-56.40811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-56.33386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-56.73398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-58.08893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-57.59729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-57.31604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-57.62885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-57.37277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-58.11804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-56.99854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-57.72388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-58.23874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-56.92969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-57.23639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-56.72131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-57.22498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-57.30829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-56.55585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-56.16281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-56.18835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-56.85052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-55.30426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-53.99503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-53.16238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-46.98129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-18.86032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8.958649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-18.81985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-47.53314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-53.35538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-54.45355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-55.76462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-57.36856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-57.26767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-57.27386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-57.72205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-57.85666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-58.50125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-58.08517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-57.95789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-58.35083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-58.92874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-58.05029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-58.10513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-58.14706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-57.91809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-57.69055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-53.62234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-57.87897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-57.31628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-55.66147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-53.89502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-55.43182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-55.89398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-53.14081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-57.00702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-57.10593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-57.08316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-57.75793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-57.80963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-57.56531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-47.87924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-57.78375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-58.51779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-57.71027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-57.96231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-57.47061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-58.53265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-58.10352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-57.24002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-57.75381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-57.75882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-58.52182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-57.95886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-56.90137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-58.21063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-58.23727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-57.00006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-56.75989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-56.51883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-55.76727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-56.79208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-54.92236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-55.68408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-53.74466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-53.55371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-46.88394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-18.94824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8.989777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-18.78876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154.5773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116.3831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0.834275795993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154.5622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124.1751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0.896498626443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158.3202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121.0783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0.867265832155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8.096933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7.825851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6.201029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-5.558014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-5.498886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-6.458044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-5.558014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-5.498886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-6.458044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-5.016804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-5.96714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-6.374121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-5.016804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-5.96714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-6.374121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-3.516436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-3.532171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-3.537416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-3.516436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-3.532171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-3.537416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-0.9375305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8.925354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7.987823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-0.9320679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8.920807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7.98877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-0.9134827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9.667755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8.754333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-0.9112854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9.668213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-0.8882446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9.626038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8.737793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-0.8766785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9.631134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8.754456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1.982927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3.353357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1.309395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5.003726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12.36565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9.000421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2.609253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3.495932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0.6535053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5.22089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12.26227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9.500444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2.014875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3.458977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1.237154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5.147934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12.0747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2.913475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3.487349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0.279665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5.346501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13.46555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9.700453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3.038406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3.483534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0.2233982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5.32428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12.91139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9.600449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2.745867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3.548145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0.4589558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5.427158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13.30503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9.900463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-43.13998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-35.29791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-39.59082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-3.279633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-37.65372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-36.64059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-43.62891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-48.80194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-52.46603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-45.21997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-50.03589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-49.04565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-48.35211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-48.12906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-49.74759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-50.25748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-50.71463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-50.16299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-51.06888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-50.12726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-46.8042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-42.99792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-34.43207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-38.40182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-2.236633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-36.8399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-35.25458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-42.17908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-47.80539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-50.46899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-52.83871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-53.02649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-52.74634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-52.52924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-48.13779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-52.49628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-50.38565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-49.61093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-47.29877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-41.33124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-38.15991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-1.95697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-36.25067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-35.23178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-42.50504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-42.91025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-34.62662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-38.80487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-2.348755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-38.20578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-34.97064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-43.80341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-47.38321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-47.82608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-52.35333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-52.46439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-51.52866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-45.30249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-49.19022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-48.41504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-48.29373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-50.45227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-50.53088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-50.46973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-50.78641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-47.84424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-50.52509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-48.27209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-47.0083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-45.6384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-42.03412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-33.81296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-38.15939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-2.008789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-37.56039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-34.17813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-42.65955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-47.71295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-48.82291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-52.89081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-49.99033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-49.73123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-49.33084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-48.34308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-49.92819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-46.74146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-52.94943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-52.34128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-47.42581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-46.03021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-45.6077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-41.04459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-33.57492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-38.06332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-1.132141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-37.23233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-33.7663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-42.74973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8.02533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5.875794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3.1181639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3.8127441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3.215485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3.175813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-23.7301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6.81759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5.72245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3.21307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3.190552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3.8269653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8.040131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8.776947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5.572266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3.024139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3.921295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3.224793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3.180484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6.83999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5.70295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3.198238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3.242249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3.8565062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8.786011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8.762695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5.342834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3.0513307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3.9109493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3.245636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3.224795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-22.61697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5.69381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3.241732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3.271668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3.906433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8.775055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-86.5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bookmarkStart w:id="92" w:name="_GoBack"/>
            <w:bookmarkEnd w:id="92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8.827026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0.5457458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9.589142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0.518219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9.563934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0.4951477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-50.34671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-49.18378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-48.00766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-44.93839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-13.84943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8.070496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-12.71112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-45.50018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-48.09909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-49.60852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-50.31763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-51.25195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-51.37372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-50.91144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-51.24139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-51.53296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-51.51666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-51.49994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-51.79086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-51.44473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-45.45099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-49.96765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-50.75635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-49.16345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-50.30716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-48.65399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-47.76849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-13.17355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8.747833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-11.94168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-44.86523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-47.68588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-48.75018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-50.75339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-50.13666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-46.64264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-50.51227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-49.99451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-49.94061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-48.73019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-47.88318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-43.71436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-13.05487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8.748718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-12.11554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-44.99857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-47.70297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-49.03659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-50.07507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250.1919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202.7459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0.875822118942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248.4813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203.7449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0.887070375115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248.1849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196.9519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0.887817510251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1.906395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1.859903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0.4751682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1.060247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2.498627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0.7698536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-0.2012253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0.7843971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3.610849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-1.21665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-0.7953644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-0.4651546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2FE4036"/>
    <w:rsid w:val="03205C85"/>
    <w:rsid w:val="0324257A"/>
    <w:rsid w:val="03534F5F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7BD3071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1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2021-07-10T08:55:57Z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