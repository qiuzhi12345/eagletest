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6.631531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6.980896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6.996063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7.351776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7.297699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7.647766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7.47467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6.640869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4.049194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5.181641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3.913482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3.085877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3.287325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-25.78741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7.04919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5.90906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3.226194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3.100677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3.90152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6.613861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6.979858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3.941345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5.102753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3.96582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3.182861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3.294499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-25.44437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7.07141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5.90851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3.279117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3.175323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3.969818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6.973846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7.279053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3.788056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5.052398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4.000428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3.160797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-24.97168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7.1355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5.92721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3.280064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3.166504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3.863311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7.263641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2400.634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2481.145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-381.7019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442.1921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823.894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-427.3109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485.4598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912.7707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-381.5088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442.0037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-53.03244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-49.71161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-22.64334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6.021393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-20.93634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-49.77179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-53.29282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-54.46384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-55.33325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-56.77466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-57.70728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-57.54355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-58.26859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-58.53763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-58.69604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-58.28775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-58.56363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-58.90466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-59.17426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-58.95688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-59.27866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-59.29221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-59.52908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-59.27899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-59.25479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-58.62402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-58.84973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-58.85544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-58.86438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-59.02124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-58.45444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-58.32703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-58.39993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-58.91153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-58.50528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-58.22409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-58.65692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-58.95486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-58.72046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-58.68964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-58.87866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-58.69324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-58.59283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-58.33789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-55.29843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-58.53778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-58.46048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-58.86276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-58.46799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-58.15247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-57.80969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-57.97528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-57.82593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-58.34323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-57.58612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-57.90698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-55.45538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-54.49149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-54.72327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-55.66388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-55.28922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-56.20047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-51.48929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-55.56049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-56.81082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-58.89142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-58.92514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-58.73438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-58.68027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-58.27426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-59.13214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-58.96313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-59.12155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-58.55679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-58.39529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-58.97321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-59.27032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-58.88907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-58.73114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-58.78586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-58.33173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-58.00253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-58.14297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-57.19815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-57.52036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-56.98886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-57.03497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-55.13449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-54.11209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-52.62271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-49.40973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-22.62772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6.348083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-20.87518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-49.85449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-52.87363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-54.41754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-55.44107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-56.99826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-57.54623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-57.60303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-58.0589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-58.53958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-58.36899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-58.30499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-58.33679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-58.90417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-58.95316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-58.97842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-59.24478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-59.20554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-59.18317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-58.64178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-58.39774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-58.76306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-58.80295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-58.51053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-58.75858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-58.82162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-58.88364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-58.58597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-58.28384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-58.43799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-58.46939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-58.73755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-58.75009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-57.34424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-55.30493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-57.98206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-57.58759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-56.68893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-57.32083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-57.64511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-58.65625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-58.55597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-58.24542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-58.90512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-58.56924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-59.31226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-59.07108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-58.28799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-55.85431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-58.17761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-58.99835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-58.42307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-59.21167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-58.93341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-59.08896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-58.37534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-58.99664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-59.35428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-58.77765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-58.35419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-58.99649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-58.37149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-58.82199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-58.22855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-57.88068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-58.96689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-58.58234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-58.65479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-58.33841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-57.93744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-58.16641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-57.32559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-57.24191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-57.12805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-56.92636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-56.80188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-56.32568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-55.73843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-55.4599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-53.23547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-52.05649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-48.63425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-21.73883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6.581177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-20.45383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-49.04233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-52.40543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157.5124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124.7745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0.870088323205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156.589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119.38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0.843686338121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156.9955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119.5798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0.866406361966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13.71288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15.40208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20.00284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1.610279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0.3275871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1.013279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1.610279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0.3275871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1.013279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-1.168013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-1.933098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-2.616882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-1.168013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-1.933098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-2.616882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-5.609751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-6.630421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-6.765366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-5.609751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-6.630421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-6.765366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-2.363037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6.945343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4.582336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-2.34491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6.938721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4.593811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-2.247528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7.265106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5.017578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-2.234589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7.266205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5.031616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-2.166687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7.559296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5.39267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-2.150909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7.55249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5.401611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13.73363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14.63675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0.8013248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4.491568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10.80312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8.100379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13.87644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14.73093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0.6260872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4.368782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11.34019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8.200383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14.17017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14.81414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0.5173683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4.610431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11.45393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14.32872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14.92763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0.3125668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4.616857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11.3238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8.600402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14.95194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15.08427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-0.2243519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4.660237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11.44748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8.600402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15.19871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15.17153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-0.7040501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4.704881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11.77198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8.700407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-44.46533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-37.05475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-41.16595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-6.045654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-39.1774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-38.03564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-45.06647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-49.98819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-52.48514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-52.22964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-52.59283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-52.24139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-52.39526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-52.35175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-52.37793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-52.20239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-52.45581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-51.34164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-51.42429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-52.30017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-52.01727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-52.18924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-52.64624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-52.10944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-52.37387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-51.34836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-52.22144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-50.97943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-50.67621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-50.21677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-50.24716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-50.75806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-50.54547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-51.08957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-49.41248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-51.18869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-51.54929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-51.39642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-51.85483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-52.59113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-51.97473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-52.70261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-52.54178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-51.34763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-52.42621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-52.24298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-51.18188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-50.06964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-47.60693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-43.26837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-36.75797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-40.58578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-5.778992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-38.76633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-38.4231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-45.62247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-50.68549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-51.51208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-52.00653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-52.10101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-52.31073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-51.73532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-51.72556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-51.25922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-52.44916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-52.51788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-51.73294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-51.65515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-52.49463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-51.79898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-51.79254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-52.05087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-51.97696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-51.93436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-50.65817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-51.38956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-50.74487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-52.39856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-51.74274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-50.80801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-51.53729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-51.97583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-53.0885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-51.80139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-52.32568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-51.70163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-51.88611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-51.42255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-50.68393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-47.00845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-42.48019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-36.18402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-40.25064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-5.184601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-38.08722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-37.14151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-44.22232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-44.77698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-36.90979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-40.56555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-5.346161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-40.23288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-36.65674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-44.1178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-48.14395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-51.85895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-52.53583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-52.88443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-52.08771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-52.38464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-51.24875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-52.22061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-52.36093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-52.04935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-52.01944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-51.67303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-52.41602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-52.10397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-51.97473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-52.08524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-52.22998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-50.67596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-50.78864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-50.63416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-50.75705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-50.81793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-49.5556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-50.84784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-51.61194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-52.39041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-51.35022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-52.42575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-52.68341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-52.16064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-51.46725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-51.34698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-52.41797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-51.54803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-51.58618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-50.96887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-51.33649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-49.79724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-48.98499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-47.57565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-43.56781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-36.26965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-40.31464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-4.742126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-39.66547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-36.72403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-45.33444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-49.06287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-49.15289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-50.87546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-51.21945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-51.96341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-52.02771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-51.95514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-51.74753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-52.27994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-51.25955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-51.91623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-51.99838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-51.89767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-52.04388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-51.33655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-51.01389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-51.21149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-51.00626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-51.72418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-51.29166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-51.59369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-51.85953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-52.20468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-52.29184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-52.34851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-52.18805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-51.93655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-52.16064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-51.10492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-51.81238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-52.28708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-51.32065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-50.82632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-49.51202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-48.86105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-46.62991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-42.41449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-35.61227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-39.67563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-4.223755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-39.14935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-36.44913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-44.19571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4.725159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4.5880435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3.9107665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3.247894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3.046355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3.27924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-26.3158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7.07764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5.88574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3.29492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3.043615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3.252319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4.746948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5.165192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4.5185856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3.9692074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3.216614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3.138794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3.291171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-25.9689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7.06576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5.93573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3.284579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3.147186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3.212403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5.156738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5.527649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4.443573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3.936096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3.221375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3.099701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3.280304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-25.48837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7.14813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5.88242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3.281367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3.119263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3.222168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5.528412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bookmarkStart w:id="92" w:name="_GoBack" w:colFirst="5" w:colLast="5"/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bookmarkEnd w:id="92"/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6.600311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0.5168762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6.983856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0.5501404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7.234955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0.5446472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-51.09479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-50.56866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-49.77573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-46.67429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-16.73868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5.920013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-14.2074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-47.3288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-49.6485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-50.54089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-50.88773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-51.79855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-51.54633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-52.13281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-51.83105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-52.46921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-51.93097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-51.44186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-51.62537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-51.5134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-51.87213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-51.71823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-51.48755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-50.76395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-52.30402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-51.24509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-51.33032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-51.31802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-50.79822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-50.53461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-51.16809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-51.10858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-51.36401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-51.27216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-49.6507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-50.91202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-50.75998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-51.69916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-52.19974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-52.30176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-52.49158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-52.23465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-52.49185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-52.30139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-51.07022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-50.30066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-49.06384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-46.13681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-16.3374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6.123108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-14.08502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-46.71484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-49.62155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-50.30914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-51.03864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-51.56845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-51.72144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-51.47452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-51.69705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-51.83502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-51.66415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-52.12994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-52.14136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-51.88745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-51.85471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-52.25305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-51.86002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-52.00571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-51.99228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-50.72812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-51.62878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-51.55643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-51.39935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-52.29739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-51.30884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-52.15198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-51.54041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-51.93326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-51.89038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-52.00183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-51.73138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-51.63776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-52.12851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-51.78595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-51.68884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-51.91553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-51.65375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-51.39633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-51.30429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-51.43878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-51.28711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-50.97281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-51.22589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-51.17764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-50.84656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-49.98663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-48.6897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-46.08096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-16.04074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6.452484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-13.7171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-46.58966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-49.04327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-50.38904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-50.64642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248.9974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202.9457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0.882518853611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249.6965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198.75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0.884126129121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250.4489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196.6522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0.879552675216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13.30876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-0.1847744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0.03504753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-0.2374649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14.22954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-1.479626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-0.6630421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-0.6592274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13.99255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-0.620842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-0.7650852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0.2076626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6.674225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0.6131897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7.205322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0.6130066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7.363037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0.586792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-51.26727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-50.50452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-48.89307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-36.90591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-8.343964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1.540405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-9.8815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-35.97876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-49.37436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-50.88049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-51.75214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-51.59753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-51.93484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-52.23697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-52.42868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-52.60251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-52.42453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-52.59631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-52.54947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-52.44543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-52.43695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-52.46216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-52.00699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-51.92902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-51.60559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-51.92508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-52.14688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-52.16516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-52.65295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-52.46021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-51.50549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-51.36325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-51.39273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-51.57681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-51.57745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-51.74518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-51.58408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-51.63556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-51.58804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-51.78967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-52.33463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-52.50903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-52.67938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-52.52936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-52.29037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-52.26682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-52.63419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-52.89395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-51.22025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-51.45743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-51.13559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-50.12939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-48.77994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-36.01398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-7.859314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1.900665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-9.56189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-35.57797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-48.41074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-50.4736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-51.27646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-52.33493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-51.48227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-52.22046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-51.55734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-52.35025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-52.40875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-51.72867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-52.28101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-52.50684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-51.87927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-52.18161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-52.08215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-52.11581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-52.01114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-52.60437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-52.44678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-51.36807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-51.83582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-51.93018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-52.70316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-52.69226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-52.67737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-52.44662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-52.49164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-51.70554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-51.93192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-52.63614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-52.56223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-52.58438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-52.18268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-52.01688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-52.84811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-52.38275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-52.35602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-52.03241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-52.90186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-51.41452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-51.21255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-51.25021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-51.03625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-50.09323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-48.07571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-35.48965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-7.640564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2.164581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-9.325134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-34.98819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-47.65186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-50.37396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-51.08176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498.4059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362.536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0.781996962717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r>
              <w:t>498.888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355.5431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0.785885609596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r>
              <w:t>498.8685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349.9489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0.779290334026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13.40628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-1.328468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-0.5531311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-0.5927086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14.09149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-1.979828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-1.011848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-0.7386208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13.31472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0.1444817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-1.323223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0.5545616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4F17B63"/>
    <w:rsid w:val="058616E4"/>
    <w:rsid w:val="05FC1978"/>
    <w:rsid w:val="0642795F"/>
    <w:rsid w:val="066545F5"/>
    <w:rsid w:val="068C1552"/>
    <w:rsid w:val="06A4261C"/>
    <w:rsid w:val="06BC2287"/>
    <w:rsid w:val="06E17D8B"/>
    <w:rsid w:val="07127320"/>
    <w:rsid w:val="07D104FA"/>
    <w:rsid w:val="084046B6"/>
    <w:rsid w:val="084B1B13"/>
    <w:rsid w:val="0883662C"/>
    <w:rsid w:val="08D405F2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C642A94"/>
    <w:rsid w:val="0D617BF1"/>
    <w:rsid w:val="0E3A6739"/>
    <w:rsid w:val="0E5540A1"/>
    <w:rsid w:val="0EAE49E6"/>
    <w:rsid w:val="0F1B778C"/>
    <w:rsid w:val="107A0FB1"/>
    <w:rsid w:val="10FE2BC9"/>
    <w:rsid w:val="113F3C15"/>
    <w:rsid w:val="1186077E"/>
    <w:rsid w:val="12167770"/>
    <w:rsid w:val="12950E03"/>
    <w:rsid w:val="135432F8"/>
    <w:rsid w:val="13943405"/>
    <w:rsid w:val="13CF7029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87851F3"/>
    <w:rsid w:val="194E77C1"/>
    <w:rsid w:val="19541620"/>
    <w:rsid w:val="19EC4465"/>
    <w:rsid w:val="1A7B1235"/>
    <w:rsid w:val="1AD86D82"/>
    <w:rsid w:val="1B5D3A26"/>
    <w:rsid w:val="1B9B0731"/>
    <w:rsid w:val="1BAE72BB"/>
    <w:rsid w:val="1C810A8D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7400B0"/>
    <w:rsid w:val="2B90305E"/>
    <w:rsid w:val="2BA142E8"/>
    <w:rsid w:val="2BDB71E0"/>
    <w:rsid w:val="2D042497"/>
    <w:rsid w:val="2D14101D"/>
    <w:rsid w:val="2D4C5399"/>
    <w:rsid w:val="2D734ABC"/>
    <w:rsid w:val="2D9645F6"/>
    <w:rsid w:val="2EBC4C89"/>
    <w:rsid w:val="2EE441A9"/>
    <w:rsid w:val="2F53465C"/>
    <w:rsid w:val="2F667C0D"/>
    <w:rsid w:val="2F7417E0"/>
    <w:rsid w:val="3037255D"/>
    <w:rsid w:val="30EE60C1"/>
    <w:rsid w:val="30F643CF"/>
    <w:rsid w:val="31914C16"/>
    <w:rsid w:val="31A01518"/>
    <w:rsid w:val="32110E55"/>
    <w:rsid w:val="32647F42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D651372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037BDF"/>
    <w:rsid w:val="42192EC3"/>
    <w:rsid w:val="42B961E2"/>
    <w:rsid w:val="42FE58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A67868"/>
    <w:rsid w:val="47DF3C42"/>
    <w:rsid w:val="48FB6DA1"/>
    <w:rsid w:val="493B2228"/>
    <w:rsid w:val="49850839"/>
    <w:rsid w:val="49AA65E7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3F3087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1B86218"/>
    <w:rsid w:val="52F34942"/>
    <w:rsid w:val="534D770C"/>
    <w:rsid w:val="5388620A"/>
    <w:rsid w:val="53A23FDC"/>
    <w:rsid w:val="54314895"/>
    <w:rsid w:val="547D05C4"/>
    <w:rsid w:val="552C0322"/>
    <w:rsid w:val="556F0D78"/>
    <w:rsid w:val="5618232C"/>
    <w:rsid w:val="562C02CE"/>
    <w:rsid w:val="567D7FB4"/>
    <w:rsid w:val="569E0252"/>
    <w:rsid w:val="56D40F7B"/>
    <w:rsid w:val="57C04403"/>
    <w:rsid w:val="58F100B2"/>
    <w:rsid w:val="5906199F"/>
    <w:rsid w:val="590A6194"/>
    <w:rsid w:val="593D0C7A"/>
    <w:rsid w:val="5A143116"/>
    <w:rsid w:val="5A5F2A3E"/>
    <w:rsid w:val="5AD05759"/>
    <w:rsid w:val="5B777EA4"/>
    <w:rsid w:val="5B9F2A57"/>
    <w:rsid w:val="5BDB4DC1"/>
    <w:rsid w:val="5C0533FB"/>
    <w:rsid w:val="5C53675A"/>
    <w:rsid w:val="5C584C1F"/>
    <w:rsid w:val="5E845716"/>
    <w:rsid w:val="5EFE4A79"/>
    <w:rsid w:val="5F750BFF"/>
    <w:rsid w:val="5F917C15"/>
    <w:rsid w:val="5FB2087B"/>
    <w:rsid w:val="60307A12"/>
    <w:rsid w:val="60760A3D"/>
    <w:rsid w:val="60B25A0D"/>
    <w:rsid w:val="60D41BE5"/>
    <w:rsid w:val="61016938"/>
    <w:rsid w:val="610969EE"/>
    <w:rsid w:val="61A53734"/>
    <w:rsid w:val="61BD5FE5"/>
    <w:rsid w:val="61E26618"/>
    <w:rsid w:val="6207425B"/>
    <w:rsid w:val="62F86890"/>
    <w:rsid w:val="635E3E59"/>
    <w:rsid w:val="63BC7808"/>
    <w:rsid w:val="641846FA"/>
    <w:rsid w:val="64E20302"/>
    <w:rsid w:val="65DF1A51"/>
    <w:rsid w:val="65F16DD5"/>
    <w:rsid w:val="66395075"/>
    <w:rsid w:val="66FD47FF"/>
    <w:rsid w:val="676A252B"/>
    <w:rsid w:val="681161D6"/>
    <w:rsid w:val="68242784"/>
    <w:rsid w:val="682878E6"/>
    <w:rsid w:val="683A125B"/>
    <w:rsid w:val="68B85BC6"/>
    <w:rsid w:val="6905760E"/>
    <w:rsid w:val="69B5136E"/>
    <w:rsid w:val="6A52770B"/>
    <w:rsid w:val="6A8C3C98"/>
    <w:rsid w:val="6B145286"/>
    <w:rsid w:val="6B2E44C3"/>
    <w:rsid w:val="6B8676CE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403FCB"/>
    <w:rsid w:val="6F9D7C6B"/>
    <w:rsid w:val="6FCF7596"/>
    <w:rsid w:val="6FDD6758"/>
    <w:rsid w:val="6FEF76C4"/>
    <w:rsid w:val="702264F6"/>
    <w:rsid w:val="70882E00"/>
    <w:rsid w:val="71A57811"/>
    <w:rsid w:val="7275456E"/>
    <w:rsid w:val="72E4339F"/>
    <w:rsid w:val="73E02E5D"/>
    <w:rsid w:val="74F353C0"/>
    <w:rsid w:val="751C3138"/>
    <w:rsid w:val="7564025F"/>
    <w:rsid w:val="759D07A3"/>
    <w:rsid w:val="75E475C9"/>
    <w:rsid w:val="767646D3"/>
    <w:rsid w:val="76C90929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96808FA"/>
    <w:rsid w:val="79C621C7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  <w:rsid w:val="7F8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2021-07-30T08:23:46Z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