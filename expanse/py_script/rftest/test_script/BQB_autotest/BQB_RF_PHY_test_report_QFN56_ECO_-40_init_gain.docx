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10.06372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0.4079285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9.485748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0.4169617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10.35327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0.4768372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-49.54694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-49.28152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-47.17426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-42.90579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-12.06113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9.196442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-13.18628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-43.45041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-46.70581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-48.68716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-49.45987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-50.41205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-50.91245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-51.08539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-52.14349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-52.05627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-51.75351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-51.94254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-51.99365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-51.99844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-51.69421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-40.96677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-50.93219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-51.30194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-50.23575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-50.85086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-50.70331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-46.89496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-51.64053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-51.26917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-50.38776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-49.88806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-49.28079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-47.63416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-43.06946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-12.1777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8.670532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-13.11172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-43.23184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-49.20279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-51.36963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-51.52121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-47.50131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-50.57254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-40.5491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-51.59235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-50.37622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-49.22336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-48.49255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-47.03748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-42.02704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-11.1265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9.463806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-12.05066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-42.55914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-46.85611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-49.06149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-49.43936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248.0602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185.2639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0.797172621807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251.0507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190.7582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0.817673083564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249.0828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186.7623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0.832208004728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-10.63108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-1.15633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0.2379417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-0.3709793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-12.19845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1.8785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0.4985332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0.774622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-11.52873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0.35882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0.1242161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0.2017021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9.978119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0.4313354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9.427124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0.427887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10.29834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0.4402466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-49.16675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-48.83337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-45.79004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-33.2915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-4.481354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4.682526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-7.730835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-32.41788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-46.12875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-48.68454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-49.62741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-50.23016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-51.10266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-51.25839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-52.83408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-52.48199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-52.24329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-51.86008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-51.98407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-52.01364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-52.03214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-52.13995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-49.78183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-44.1181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-51.56384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-51.42679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-48.65485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-51.59982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-49.88388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-49.21075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-44.65118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-33.95331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-4.915497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4.155975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-8.153961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-32.81308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-45.20309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-49.32733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-50.13248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-50.81775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-51.18948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-52.46375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-52.47101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-52.53781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-52.04221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-48.86261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-50.05792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-49.35352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-43.97263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-50.36307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-52.33878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-48.55646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-42.54987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-32.00867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-4.170563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4.918945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-7.302826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-32.77386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-44.77484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-50.15958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497.8571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325.7737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0.687538854021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333.5657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0.707028864671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497.8304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328.9704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0.720885265343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-13.60178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-0.9713173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0.4858971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-0.5440712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-15.55681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1.950264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-0.1544952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1.331329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-15.81097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1.936913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-0.1926422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1.443386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92" w:name="_GoBack"/>
      <w:bookmarkEnd w:id="92"/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er" Target="footer3.xml"/><Relationship Id="rId4" Type="http://schemas.openxmlformats.org/officeDocument/2006/relationships/footer" Target="footer2.xml"/><Relationship Id="rId6" Type="http://schemas.openxmlformats.org/officeDocument/2006/relationships/header" Target="header1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7" Type="http://schemas.openxmlformats.org/officeDocument/2006/relationships/header" Target="header2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14" Type="http://schemas.openxmlformats.org/officeDocument/2006/relationships/theme" Target="theme/theme1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2021-07-01T13:09:26Z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