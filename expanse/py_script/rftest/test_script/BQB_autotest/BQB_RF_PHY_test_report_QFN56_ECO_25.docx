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  <w:bookmarkStart w:id="92" w:name="_GoBack"/>
            <w:bookmarkEnd w:id="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9.062347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9.294464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8.323425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8.590729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9.019562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9.288666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9.134155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9.056091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3.622467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4.348419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4.234558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3.498779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3.242127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-22.5238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6.86221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5.786224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3.241089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3.490234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4.244598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9.04129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8.318756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3.336426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3.908661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4.453735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3.683136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3.274968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-22.94659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6.86929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5.72156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3.288327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3.713623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4.467132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8.306427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9.014587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3.527923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3.804779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4.350128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3.674805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3.268463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-22.19095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6.91034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5.70041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3.25766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3.607879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4.354889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9.001099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2400.583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2481.225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-388.2976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434.9914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823.2889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-388.3896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434.505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822.8946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-387.9809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476.9969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864.9778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-50.75372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-48.1698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-20.15634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8.407104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-19.09528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-47.242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-50.7178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-52.92914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-54.16052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-55.89371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-56.25089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-57.08994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-57.65384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-58.33035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-57.69327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-58.51276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-58.62186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-58.77298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-58.05087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-59.39722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-59.08072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-58.97665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-58.82065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-58.87845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-58.95242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-59.06161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-59.08536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-58.57898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-59.01773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-57.98676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-58.86768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-58.66541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-58.90576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-58.84982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-58.85632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-59.15329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-59.17587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-58.82007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-58.32617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-59.20923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-58.47363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-58.34518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-58.78293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-59.0433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-58.75763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-58.95428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-58.06924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-58.04803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-59.00204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-58.77301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-57.98547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-58.37534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-57.97159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-58.39725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-58.28967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-57.40488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-57.67065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-57.98615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-56.93759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-56.82803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-56.96866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-53.05524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-55.99197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-55.43073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-56.13391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-57.60352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-58.37717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-52.89188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-57.74905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-58.29358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-57.74869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-57.81403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-59.08624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-59.18005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-58.63318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-58.99387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-58.28366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-58.53976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-58.62671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-58.87674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-59.11221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-59.40222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-58.48322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-59.19003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-58.42206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-58.92969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-58.96405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-58.63104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-57.91614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-59.00775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-58.43689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-58.78961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-57.43182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-57.29285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-57.84039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-57.06299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-57.39249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-55.63455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-55.98813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-53.79926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-53.06927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-48.41837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-20.43826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7.664337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-19.79062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-47.89468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-51.23157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-53.24475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-54.43835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-56.33121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-55.8829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-57.74432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-57.91827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-58.01898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-58.97256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-57.83548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-58.55154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-58.17664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-58.66565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-58.96481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-58.84158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-58.44635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-59.03494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-58.79498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-59.03003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-58.07257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-58.65137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-58.20975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-58.89258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-58.15308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-58.44064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-58.72559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-58.89136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-58.33545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-58.58624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-58.06094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-58.46082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-58.21454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-58.41696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-58.62067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-58.36429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-58.22153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-58.48257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-58.31488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-54.22745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-58.00095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-58.05792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-55.51462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-54.23691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-56.01596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-54.71744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-57.97482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-57.87555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-57.62378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-58.88022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-58.10818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-59.05093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-58.61179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-58.94485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-59.10818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-58.76569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-58.79984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-58.66348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-59.06677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-58.95807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-58.07745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-49.39432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-57.76096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-58.22186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-58.80701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-58.80377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-58.74786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-58.56317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-58.71689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-58.10587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-59.23053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-59.36011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-58.59625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-58.67432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-58.58655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-58.8479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-58.78342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-58.54202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-58.99753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-58.12488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-58.6683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-57.84271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-58.54623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-58.58124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-58.57474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-58.77103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-58.24066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-58.35965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-58.96835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-58.59207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-58.76508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-57.40988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-58.30008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-57.04346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-57.86481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-57.38675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-57.68997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-57.23364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-55.56207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-55.73029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-53.93521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-52.92871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-50.98651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-47.80948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-19.92383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8.198364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-18.92081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-47.38721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-50.69672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155.1449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121.6776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0.847095199391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157.7365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121.6776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0.864262868772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156.2364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118.9804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0.876870562814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8.133173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5.819082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10.43057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0.08130074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0.4353523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-1.147985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0.08130074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0.4353523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-1.147985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2.744436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3.004074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3.037453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2.744436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3.004074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3.037453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-3.692865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-3.945827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-3.422976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-3.692865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-3.945827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-3.422976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-2.651794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9.03949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6.387726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-2.647278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9.046204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6.398987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-2.431671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8.300507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5.868866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-2.432404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8.303192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5.870819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-2.548431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9.002075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6.453674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-2.54718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9.005585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6.458466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7.494926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8.169651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0.5483627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5.074263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12.07224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9.300435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7.929325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8.258343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-0.0538826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4.939651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12.07976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9.100425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6.88982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8.304596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1.281977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5.446196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13.91095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10.30048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7.139206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8.391142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1.101255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5.533898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13.77264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10.10047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7.531881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8.437157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0.7166862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5.556369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13.60382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10.40049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7.92861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8.511066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0.1580715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5.618107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14.94941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10.30048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-39.36057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-31.56778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-34.21057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0.955658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-32.73624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-32.20978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-38.5043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-42.5567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-45.11835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-48.56934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-50.52167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-52.04367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-51.47485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-52.09192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-51.94351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-51.42386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-51.84769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-51.59937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-45.04865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-50.57147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-49.95703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-48.58212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-46.8468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-47.05261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-48.9426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-49.88672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-50.54764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-50.58432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-50.62024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-46.68463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-50.96191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-50.54837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-51.49158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-51.84586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-52.60306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-52.83209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-52.48749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-50.57718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-49.63351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-49.69836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-47.68295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-43.67419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-39.89661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-31.46228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-34.23322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0.6960754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-33.04443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-32.07196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-38.63342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-43.51422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-46.50259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-49.05441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-50.31998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-49.66342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-51.14246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-51.10098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-51.96262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-51.98099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-50.94958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-51.71063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-50.83911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-51.63577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-49.77084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-50.89789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-50.07629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-49.28442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-47.88922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-47.23007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-48.02267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-46.17642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-52.04718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-52.10477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-51.72876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-52.03668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-52.13876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-50.58209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-49.86703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-49.82849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-45.51495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-43.22327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-39.19623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-31.1778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-33.49106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1.204926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-32.34064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-31.92889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-37.5993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-38.48108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-30.36716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-34.02179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2.915131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-33.12143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-31.1474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-38.76813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-42.18042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-45.04611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-46.6618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-49.30374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-49.87357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-50.61429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-50.82187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-51.50244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-51.82892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-51.99393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-51.43457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-51.66577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-52.20743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-51.71887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-52.19101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-45.11612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-51.73749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-51.12088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-49.93494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-48.37527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-47.18774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-47.34491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-48.82217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-50.43042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-49.88452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-50.93082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-47.30878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-50.63104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-52.04004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-52.22925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-50.34174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-50.16107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-48.83365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-46.56738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-45.11609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-42.38477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-38.05988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-30.74857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-34.30029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2.438293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-32.57849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-31.57123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-39.8537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-43.00568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-44.96729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-46.59982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-49.26782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-50.79559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-50.95496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-51.29749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-52.06598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-52.37225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-52.42007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-52.08026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-51.76221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-51.85843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-51.66647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-49.89795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-49.83633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-49.30838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-47.37177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-47.2327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-49.17319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-50.29517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-51.80951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-45.85944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-51.99615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-51.84412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-51.88654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-52.18304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-51.47968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-52.24481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-51.31436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-52.03107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-50.82312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-50.62256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-50.23724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-50.11975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-48.30112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-45.72156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-43.64078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-41.42731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-37.64114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-30.2225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-33.49261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2.566223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-32.22379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-30.94263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-38.96863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6.44986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3.234528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2.9654541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4.3969119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3.477478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3.229648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-23.50641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6.87531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5.77993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3.239811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3.474366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4.3651424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6.473389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5.935211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2.905701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3.0743098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4.2977902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3.679932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3.267948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-23.90491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6.84131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5.75858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3.270688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3.70639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4.27111827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5.93219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6.503021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2.939117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3.1389772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4.1336668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3.616486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3.220004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-23.21628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6.95804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5.71841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3.205693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3.615143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4.1360777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6.497986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8.818604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0.4519958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8.096863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0.4708862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8.830475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0.4894409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-50.60977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-49.68771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-48.37286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-45.31912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-14.33524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7.92514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-12.83081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-45.07376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-48.24167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-49.74088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-50.3956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-51.00958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-51.43518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-50.94928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-52.51535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-51.83423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-52.19733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-52.61456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-51.78467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-52.27863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-52.33954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-51.79919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-52.37253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-52.03397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-51.65768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-51.86957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-52.04205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-51.87439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-48.0658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-51.32141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-50.58832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-50.14047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-51.53223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-50.95685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-51.19653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-51.59784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-52.45715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-50.50934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-52.48639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-50.12708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-50.05182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-49.02139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-45.3714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-14.62274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7.239471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-12.8934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-45.59506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-48.83887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-49.97394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-51.45779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-51.43478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-52.09085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-51.70825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-52.39456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-51.50571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-51.84375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-52.28458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-52.04187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-51.82196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-50.82986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-50.44336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-50.25787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-50.78232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-49.39688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-50.16626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-51.50531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-47.88373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-51.71942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-52.26089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-51.98605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-51.85583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-52.26639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-51.82028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-52.32343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-52.24698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-50.18295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-49.29532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-48.18515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-44.64539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-14.048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7.920563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-12.26898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-44.91678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-48.18069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-49.76669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-50.69705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250.0246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198.6501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0.839576985625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249.6178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199.4493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0.866761504989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248.3668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191.957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0.862624151054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6.912708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1.071692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-0.3957748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0.5679131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6.705046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1.308441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-0.5862713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1.020193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7.582188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-0.0243187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0.711441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0.193119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8.712921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0.4686279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8.020294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0.4657593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8.747009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0.4386292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-50.27338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-49.3345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-45.86258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-35.1785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-6.279846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3.38916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-8.266632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-33.0737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-46.41812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-49.49756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-50.36819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-50.44894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-51.41779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-51.61606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-52.46335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-52.18878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-52.51971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-52.40735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-52.26062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-52.20523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-52.11395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-52.32452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-52.02585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-49.44186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-51.70517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-51.12579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-51.35178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-51.36694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-51.94437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-51.61401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-50.86935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-52.16458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-51.00192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-52.59872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-50.74524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-49.92816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-45.24683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-34.45505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-6.896759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2.75943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-8.869812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-34.46225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-46.53174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-50.24896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-50.83173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-51.38223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-52.02283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-52.48566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-52.45837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-52.39432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-52.13959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-52.16068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-52.27652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-52.39536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-52.71902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-52.43344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-50.60641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-49.72803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-52.67557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-52.86978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-52.20908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-52.31149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-52.60751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-52.22211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-52.37735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-52.12955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-52.12158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-51.92273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-50.87442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-49.90402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-49.59973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-45.26752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-33.37238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-6.255981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3.404968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-8.184387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-33.91397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-45.66956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-49.71887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-50.91837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498.4164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345.3536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0.730768088691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499.2542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355.3433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0.753161415567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497.3888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337.9612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0.754268089672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6.923199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-0.14925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0.09632111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-0.1111031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5.346298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2.296448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0.3700256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1.433849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7.15971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0.007152557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-0.123024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-0.3857613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04809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0A2C6A"/>
    <w:rsid w:val="03205C85"/>
    <w:rsid w:val="0324257A"/>
    <w:rsid w:val="0420372B"/>
    <w:rsid w:val="04BE18ED"/>
    <w:rsid w:val="058616E4"/>
    <w:rsid w:val="05FC1978"/>
    <w:rsid w:val="0642795F"/>
    <w:rsid w:val="066545F5"/>
    <w:rsid w:val="068C1552"/>
    <w:rsid w:val="06A4261C"/>
    <w:rsid w:val="06BC2287"/>
    <w:rsid w:val="06EC249F"/>
    <w:rsid w:val="07E0325F"/>
    <w:rsid w:val="084046B6"/>
    <w:rsid w:val="08E3501B"/>
    <w:rsid w:val="09D634A2"/>
    <w:rsid w:val="09EC14C0"/>
    <w:rsid w:val="0A540CE6"/>
    <w:rsid w:val="0A865777"/>
    <w:rsid w:val="0AD7130E"/>
    <w:rsid w:val="0AF11262"/>
    <w:rsid w:val="0B4C3F46"/>
    <w:rsid w:val="0B883F9F"/>
    <w:rsid w:val="0C3E0D3A"/>
    <w:rsid w:val="0C946805"/>
    <w:rsid w:val="0D617BF1"/>
    <w:rsid w:val="0E3A6739"/>
    <w:rsid w:val="0E5540A1"/>
    <w:rsid w:val="0EAE49E6"/>
    <w:rsid w:val="107A0FB1"/>
    <w:rsid w:val="10FE2BC9"/>
    <w:rsid w:val="113F3C15"/>
    <w:rsid w:val="116672E2"/>
    <w:rsid w:val="1186077E"/>
    <w:rsid w:val="12950E03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8730AD1"/>
    <w:rsid w:val="19541620"/>
    <w:rsid w:val="19EC4465"/>
    <w:rsid w:val="1A7B1235"/>
    <w:rsid w:val="1AD86D82"/>
    <w:rsid w:val="1B5D3A26"/>
    <w:rsid w:val="1B9B0731"/>
    <w:rsid w:val="1BAE72BB"/>
    <w:rsid w:val="1C8B3F3B"/>
    <w:rsid w:val="1C916DC0"/>
    <w:rsid w:val="1E182510"/>
    <w:rsid w:val="1E5E2E94"/>
    <w:rsid w:val="1E7A5E79"/>
    <w:rsid w:val="1EB56845"/>
    <w:rsid w:val="1F7C4742"/>
    <w:rsid w:val="1F896C89"/>
    <w:rsid w:val="20132D6C"/>
    <w:rsid w:val="2095198C"/>
    <w:rsid w:val="20B74F3A"/>
    <w:rsid w:val="2100498F"/>
    <w:rsid w:val="21192BBD"/>
    <w:rsid w:val="21512F01"/>
    <w:rsid w:val="2190060F"/>
    <w:rsid w:val="21E447E3"/>
    <w:rsid w:val="224B176A"/>
    <w:rsid w:val="22CF08B9"/>
    <w:rsid w:val="23067B97"/>
    <w:rsid w:val="230F48DA"/>
    <w:rsid w:val="246F1520"/>
    <w:rsid w:val="24CA6E0A"/>
    <w:rsid w:val="267465B6"/>
    <w:rsid w:val="271378C4"/>
    <w:rsid w:val="27826F0C"/>
    <w:rsid w:val="27AA64C0"/>
    <w:rsid w:val="280910B8"/>
    <w:rsid w:val="280D2F94"/>
    <w:rsid w:val="289A2485"/>
    <w:rsid w:val="29416695"/>
    <w:rsid w:val="29C82F4F"/>
    <w:rsid w:val="2AEF723C"/>
    <w:rsid w:val="2AFC52EE"/>
    <w:rsid w:val="2B300883"/>
    <w:rsid w:val="2B65398A"/>
    <w:rsid w:val="2B90305E"/>
    <w:rsid w:val="2BA142E8"/>
    <w:rsid w:val="2BDB71E0"/>
    <w:rsid w:val="2C305F08"/>
    <w:rsid w:val="2D14101D"/>
    <w:rsid w:val="2D4C5399"/>
    <w:rsid w:val="2D9645F6"/>
    <w:rsid w:val="2EBC4C89"/>
    <w:rsid w:val="2EE441A9"/>
    <w:rsid w:val="2F667C0D"/>
    <w:rsid w:val="2F7417E0"/>
    <w:rsid w:val="3037255D"/>
    <w:rsid w:val="30EE60C1"/>
    <w:rsid w:val="31914C16"/>
    <w:rsid w:val="31A01518"/>
    <w:rsid w:val="32325642"/>
    <w:rsid w:val="329120FA"/>
    <w:rsid w:val="32B753AC"/>
    <w:rsid w:val="32F037A5"/>
    <w:rsid w:val="32F6325C"/>
    <w:rsid w:val="33107516"/>
    <w:rsid w:val="33B42BB0"/>
    <w:rsid w:val="33DA7A95"/>
    <w:rsid w:val="33E61C34"/>
    <w:rsid w:val="34127726"/>
    <w:rsid w:val="35275520"/>
    <w:rsid w:val="353A370C"/>
    <w:rsid w:val="36FF6FF6"/>
    <w:rsid w:val="37651590"/>
    <w:rsid w:val="37AA5643"/>
    <w:rsid w:val="37EC0BC5"/>
    <w:rsid w:val="38713BEC"/>
    <w:rsid w:val="391C282D"/>
    <w:rsid w:val="39863E8B"/>
    <w:rsid w:val="39D51147"/>
    <w:rsid w:val="3A323669"/>
    <w:rsid w:val="3A70561D"/>
    <w:rsid w:val="3ABB1E6C"/>
    <w:rsid w:val="3B221654"/>
    <w:rsid w:val="3C1641C0"/>
    <w:rsid w:val="3C2F7CF1"/>
    <w:rsid w:val="3C6009E4"/>
    <w:rsid w:val="3CAA3443"/>
    <w:rsid w:val="3CCF6EDF"/>
    <w:rsid w:val="3CFF3556"/>
    <w:rsid w:val="3D175028"/>
    <w:rsid w:val="3E50150B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770B08"/>
    <w:rsid w:val="42B961E2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773EDE"/>
    <w:rsid w:val="478913D0"/>
    <w:rsid w:val="47DF3C42"/>
    <w:rsid w:val="48FB6DA1"/>
    <w:rsid w:val="493B2228"/>
    <w:rsid w:val="49850839"/>
    <w:rsid w:val="49DC7AE8"/>
    <w:rsid w:val="4A304FFE"/>
    <w:rsid w:val="4AD779E2"/>
    <w:rsid w:val="4BE45BEB"/>
    <w:rsid w:val="4BF013A5"/>
    <w:rsid w:val="4C0461E3"/>
    <w:rsid w:val="4C475409"/>
    <w:rsid w:val="4CEA558E"/>
    <w:rsid w:val="4D6757C5"/>
    <w:rsid w:val="4D8E6B8B"/>
    <w:rsid w:val="4DF33D0E"/>
    <w:rsid w:val="4E44423B"/>
    <w:rsid w:val="4E510DAB"/>
    <w:rsid w:val="4E955782"/>
    <w:rsid w:val="4EB236B9"/>
    <w:rsid w:val="4EDC2210"/>
    <w:rsid w:val="4F3D250B"/>
    <w:rsid w:val="4F48092D"/>
    <w:rsid w:val="4FC21B8F"/>
    <w:rsid w:val="4FE9177D"/>
    <w:rsid w:val="50ED0403"/>
    <w:rsid w:val="519468AB"/>
    <w:rsid w:val="52A0546C"/>
    <w:rsid w:val="534D770C"/>
    <w:rsid w:val="53A23FDC"/>
    <w:rsid w:val="54314895"/>
    <w:rsid w:val="547D05C4"/>
    <w:rsid w:val="54B1546A"/>
    <w:rsid w:val="54CC6B7E"/>
    <w:rsid w:val="551D47FF"/>
    <w:rsid w:val="552C0322"/>
    <w:rsid w:val="556F0D78"/>
    <w:rsid w:val="5618232C"/>
    <w:rsid w:val="567D7FB4"/>
    <w:rsid w:val="569E0252"/>
    <w:rsid w:val="56D40F7B"/>
    <w:rsid w:val="58F100B2"/>
    <w:rsid w:val="5906199F"/>
    <w:rsid w:val="590A6194"/>
    <w:rsid w:val="593D0C7A"/>
    <w:rsid w:val="598E4524"/>
    <w:rsid w:val="5A143116"/>
    <w:rsid w:val="5A5F2A3E"/>
    <w:rsid w:val="5AD05759"/>
    <w:rsid w:val="5B9F2A57"/>
    <w:rsid w:val="5BDB4DC1"/>
    <w:rsid w:val="5C0533FB"/>
    <w:rsid w:val="5C53675A"/>
    <w:rsid w:val="5C584C1F"/>
    <w:rsid w:val="5C9634B6"/>
    <w:rsid w:val="5E845716"/>
    <w:rsid w:val="5EFE4A79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25676A5"/>
    <w:rsid w:val="635E3E59"/>
    <w:rsid w:val="63BC7808"/>
    <w:rsid w:val="64E20302"/>
    <w:rsid w:val="65250919"/>
    <w:rsid w:val="65DF1A51"/>
    <w:rsid w:val="66395075"/>
    <w:rsid w:val="66FD47FF"/>
    <w:rsid w:val="676A252B"/>
    <w:rsid w:val="68242784"/>
    <w:rsid w:val="682878E6"/>
    <w:rsid w:val="683A125B"/>
    <w:rsid w:val="68B85BC6"/>
    <w:rsid w:val="6905760E"/>
    <w:rsid w:val="6A8C3C98"/>
    <w:rsid w:val="6B145286"/>
    <w:rsid w:val="6B2E44C3"/>
    <w:rsid w:val="6B7E510F"/>
    <w:rsid w:val="6BEA3569"/>
    <w:rsid w:val="6C380694"/>
    <w:rsid w:val="6CAB2141"/>
    <w:rsid w:val="6DE2561E"/>
    <w:rsid w:val="6DEF04FF"/>
    <w:rsid w:val="6DFB6BDF"/>
    <w:rsid w:val="6DFD0326"/>
    <w:rsid w:val="6E357AC9"/>
    <w:rsid w:val="6EE6446D"/>
    <w:rsid w:val="6EFB0690"/>
    <w:rsid w:val="6FCF7596"/>
    <w:rsid w:val="6FDD6758"/>
    <w:rsid w:val="6FEF76C4"/>
    <w:rsid w:val="702264F6"/>
    <w:rsid w:val="70882E00"/>
    <w:rsid w:val="71A57811"/>
    <w:rsid w:val="72C94AC3"/>
    <w:rsid w:val="72E4339F"/>
    <w:rsid w:val="73E02E5D"/>
    <w:rsid w:val="741513C2"/>
    <w:rsid w:val="74C30D7E"/>
    <w:rsid w:val="751C3138"/>
    <w:rsid w:val="7564025F"/>
    <w:rsid w:val="75E475C9"/>
    <w:rsid w:val="767646D3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99E5CAD"/>
    <w:rsid w:val="7A1A7567"/>
    <w:rsid w:val="7A2422DC"/>
    <w:rsid w:val="7A3838CA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B31912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丘丘</cp:lastModifiedBy>
  <dcterms:modified xsi:type="dcterms:W3CDTF">2021-07-02T13:21:30Z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