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8.969574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9.33786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9.709808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10.12686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9.669312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10.02902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9.684326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8.954865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4.464539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4.57653816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3.82977284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3.194458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3.184657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-22.90091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6.84702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5.73297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3.1853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3.196655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3.8385011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8.956482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9.709747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4.260406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4.44162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3.86676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3.193024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3.210785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-21.85184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6.87552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5.720308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3.206238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3.246368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3.880036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9.725037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9.664886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4.108551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4.289642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3.896698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3.273712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3.193451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-21.70047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6.92303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5.669408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3.179962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3.31189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3.911071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9.680573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2400.448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2481.478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-392.8537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430.079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822.9327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-438.8046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475.1267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913.9314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-438.0169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473.618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911.6349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-51.0206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-47.77344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-19.56525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8.262024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-19.5874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-47.91891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-51.66727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-51.92523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-53.9989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-55.02606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-55.85226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-56.22137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-57.17343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-56.82651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-56.84113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-57.44073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-57.54681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-58.16135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-57.48889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-58.44531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-58.14783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-58.35901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-58.43069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-58.52069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-58.06699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-57.66208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-57.92725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-58.41379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-57.99448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-57.61368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-57.64999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-57.63614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-57.50674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-58.48969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-57.93195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-57.39465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-57.28088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-57.11374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-57.69955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-58.07599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-57.9003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-57.79041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-57.3382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-57.96777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-57.64835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-58.47867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-58.38672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-57.39536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-46.08832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-56.89438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-58.04953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-57.81601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-57.39679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-57.30502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-56.72128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-57.40646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-57.21329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-57.86407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-57.18655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-56.97156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-56.44263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-56.10379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-56.20477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-56.44165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-53.28134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-54.24728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-54.72266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-53.63727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-55.39386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-56.28357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-57.0954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-50.96585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-56.60428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-56.33768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-57.00717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-58.46082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-57.82043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-57.88757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-57.25317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-57.62781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-57.43338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-57.94727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-57.44617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-57.59207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-57.99307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-57.77255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-57.83337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-57.50201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-57.10751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-57.77292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-57.68475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-57.99625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-57.70224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-57.51288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-57.15723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-56.78342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-57.21176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-57.71985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-56.21521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-56.47168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-56.43219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-56.24402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-56.92197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-56.70349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-55.24228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-55.13034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-53.65927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-53.7016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-50.33865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-46.99658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-18.89822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9.008881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-18.69965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-47.22101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-50.88358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-53.50876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-55.0856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-55.3356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-56.01489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-57.89801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-58.06381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-57.49295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-57.66608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-57.66025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-57.49188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-58.56583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-58.62756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-58.17841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-58.93994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-58.44354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-59.20566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-59.34393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-58.81226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-58.68256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-58.00458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-58.23926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-58.89264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-58.74826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-58.29657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-58.09897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-58.45493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-58.26736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-58.66022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-58.40659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-58.05206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-57.96112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-57.82669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-57.79837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-58.38208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-57.21518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-57.46555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-58.13223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-54.12189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-57.49527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-58.00116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-55.78613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-53.57489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-55.31891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-55.26245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-52.82712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-54.20218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-57.12689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-57.16751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-57.04453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-57.41016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-58.07962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-57.58856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-57.51495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-57.26453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-57.61255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-57.87955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-58.32919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-57.55997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-48.07947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-58.03406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-58.32837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-58.68411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-57.93732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-58.54858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-57.80032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-57.86368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-58.07986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-58.70654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-57.12836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-57.98788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-57.78925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-58.35501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-58.43582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-57.97433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-57.78387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-57.68753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-57.66757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-58.11349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-58.24466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-57.35464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-57.95773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-57.13681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-57.90793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-57.58234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-58.37115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-57.64951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-57.53992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-57.81894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-57.27313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-57.75555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-58.09579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-56.79657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-55.96616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-56.13144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-57.00461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-54.74384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-55.64215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-54.03519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-53.48373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-50.30557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-47.44189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-18.96732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8.924774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-18.31595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-47.58484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-50.24811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159.0543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116.1833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0.810560921648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158.8757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124.9743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0.869407971137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154.6395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118.4809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0.850596387081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7.772446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8.283377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5.589962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-5.085707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-6.045103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-6.019592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-5.085707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-6.045103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-6.019592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-6.284237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-5.808115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-5.543232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-6.284237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-5.808115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-5.543232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-2.708912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-3.951073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-3.418684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-2.708912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-3.951073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-3.418684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-0.938446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8.925232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7.986816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-0.9309998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8.92514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7.994141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-0.9140625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9.682129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8.768097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-0.9107666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9.684631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8.773926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-0.8859863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9.631195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8.745239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-0.881134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9.630157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8.749054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1.677036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3.255129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1.460552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5.006647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11.86858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9.000421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2.553463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3.360987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0.5786419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5.128586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12.72624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9.300435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1.617432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3.325701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1.535416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5.095983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12.09326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9.300435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2.755642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3.379107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0.3249645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5.13804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12.46243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9.600449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2.920389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3.326893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0.1251698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5.374205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12.80471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9.700453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3.046751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3.461123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0.030756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5.470216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13.20014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9.700453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-41.87567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-34.89957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-39.15503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-3.297455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-37.73013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-35.79993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-42.15839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-44.33224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-44.35486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-44.44095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-44.92505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-44.82187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-44.88754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-44.65527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-44.66635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-44.41068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-44.46988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-43.90964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-44.12384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-44.97925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-44.33478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-44.97931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-45.01663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-45.17249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-44.45477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-44.96356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-44.75275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-44.79974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-44.66714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-45.02451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-44.67441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-45.22308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-44.88599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-44.29953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-44.65289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-44.41727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-44.3793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-44.24368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-44.25385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-44.62045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-44.38791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-44.47397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-44.78391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-43.98434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-44.38022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-44.54489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-42.23572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-44.19815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-44.48022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-44.88116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-44.55133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-44.02863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-44.28128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-44.49612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-44.65567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-44.74612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-44.19025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-44.69577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-44.63385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-43.84323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-43.66318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-43.07098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-43.02167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-43.78394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-43.93436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-44.29001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-43.89255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-44.08356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-44.33795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-43.42325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-43.90192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-44.44714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-44.19302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-44.50388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-44.49985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-44.80411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-44.53525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-45.15735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-44.92014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-45.46741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-44.95657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-45.01236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-44.94839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-45.26346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-44.46844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-44.64798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-44.83646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-44.81873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-45.19855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-44.76337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-44.64127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-44.93643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-45.05515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-44.52426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-44.94952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-44.55057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-44.71753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-44.21652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-44.86615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-44.09534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-44.27802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-44.05341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-44.39981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-43.90131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-44.97351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-44.17203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-44.42969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-43.06918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-41.9841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-34.16568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-38.21909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-2.252563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-36.82535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-35.32385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-42.27094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-43.64093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-43.42853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-44.61591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-44.44604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-44.88705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-44.48767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-44.89285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-44.32019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-43.77365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-44.35117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-44.33304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-44.44894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-44.53931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-44.57874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-44.68228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-44.80847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-44.47546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-44.57159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-44.37457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-44.28799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-44.38687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-44.25076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-44.56073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-44.80136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-44.78867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-44.99918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-44.19949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-44.28159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-44.81088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-44.27069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-43.94901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-44.76569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-44.75314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-44.74213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-44.58881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-44.88312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-44.52817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-44.47214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-45.10989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-44.84122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-44.56439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-44.46924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-44.17239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-44.62149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-44.22629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-44.01572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-44.94839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-44.97269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-44.92584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-44.67599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-44.50131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-44.67838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-44.98181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-44.58627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-44.53671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-44.63541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-44.13983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-43.04504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-44.30173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-44.19446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-44.45895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-44.34088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-44.34662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-44.26541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-44.75198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-44.66483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-44.22873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-44.51953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-44.32767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-44.46597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-44.87579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-44.40738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-44.41098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-44.53632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-44.39954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-44.39008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-44.81323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-44.50656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-44.69733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-43.99103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-44.44669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-44.13614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-44.34723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-44.62732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-45.04187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-44.46323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-44.38831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-44.65878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-44.32663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-44.54794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-44.25974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-44.13641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-44.18613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-44.98257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-44.63998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-44.47876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-44.32336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-43.40414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-40.89835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-34.39078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-37.99133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-1.98642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-36.50381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-35.0029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-42.26645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-42.29993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-33.99796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-38.62677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-2.442566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-38.28683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-34.63672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-43.32324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-43.97516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-43.89572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-44.68097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-44.57938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-44.80127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-44.83551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-44.92984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-44.97931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-44.42639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-44.52353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-44.97766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-44.91357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-45.09283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-44.84119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-44.60562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-45.28513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-44.73819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-44.77148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-44.67993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-44.55316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-44.89276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-44.51242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-44.71677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-44.80084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-44.77673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-44.74725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-44.22726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-44.94135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-45.03174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-44.27844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-44.37854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-44.49243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-44.51239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-44.51587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-44.43481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-44.58475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-44.87549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-44.72284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-43.95798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-44.65063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-42.56683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-44.45825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-44.94507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-44.04532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-44.58218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-44.30637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-44.30847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-44.49356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-44.57901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-44.51245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-44.44394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-44.64307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-44.53256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-44.20715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-44.26785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-43.47974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-43.37726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-44.05103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-44.01245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-43.7793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-44.11063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-44.72766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-44.5596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-43.97409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-43.35864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-44.00323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-44.94345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-43.74213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-44.32123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-44.02213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-44.41113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-44.51694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-44.63913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-44.88428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-44.88104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-44.71359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-45.25165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-44.38794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-44.69272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-44.96313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-45.08737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-44.80927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-45.05313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-45.25342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-44.82883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-45.14325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-44.61768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-44.19858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-44.30957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-44.70969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-45.03009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-44.92914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-44.15488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-44.00916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-44.34198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-44.03391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-44.37817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-43.71393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-43.8111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-43.26376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-40.89172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-33.57797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-37.80957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-1.528961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-37.39682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-34.47284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-42.1373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-43.12119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-43.88293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-44.31775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-44.12195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-44.75827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-44.16544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-44.75076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-44.25705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-44.28802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-44.04272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-43.72995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-44.62198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-44.44278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-44.02173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-44.12085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-44.16541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-44.49203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-43.9913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-44.74536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-44.32803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-44.63263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-44.42441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-45.03595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-44.23318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-44.43112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-44.21722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-44.27356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-44.48471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-44.53256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-44.23215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-44.42459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-44.27457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-43.82599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-44.76886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-44.78821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-44.45093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-44.72137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-44.52579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-45.02002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-44.83282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-44.77237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-45.24719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-44.67105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-45.07123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-45.15356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-44.71982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-45.01498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-44.77353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-44.89041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-44.89612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-44.88593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-44.85849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-44.43686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-45.04187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-44.68149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-44.59729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-44.81604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-44.22543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-44.57315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-44.31021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-44.31482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-44.97845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-44.38785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-44.75827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-44.81598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-44.81039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-44.88593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-44.88068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-44.81882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-44.81082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-44.43103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-44.61545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-44.68881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-44.75388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-44.07242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-44.66138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-44.74612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-44.72403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-44.90213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-44.01385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-44.43549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-44.03342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-44.26541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-44.38037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-44.67487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-45.00623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-44.45078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-44.46851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-44.64978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-44.79495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-44.61887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-44.59491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-44.49097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-43.90906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-44.58368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-44.04538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-44.35626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-44.02536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-43.50317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-43.60281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-42.92368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-41.83566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-33.95288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-37.79785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-1.184265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-37.17459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-33.94452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-41.55826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8.007019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5.85733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3.1147769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3.8248291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3.206573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3.18008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-23.75482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6.85016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5.72278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3.223903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3.17688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3.8039852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8.024689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8.787384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5.592499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3.0022886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3.9184874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3.24173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3.179379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-22.71054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6.82794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5.70172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3.20563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3.235168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3.8586123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8.775024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8.75473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5.355133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3.0139464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3.9317016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3.250427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3.200867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-22.61313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6.88703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5.69348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3.24191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3.26474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3.9012141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8.762115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-86.5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8.826263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0.5340881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9.577118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0.5184631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9.553772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0.4830933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-50.36554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-49.19141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-48.38477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-45.10007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-13.80573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8.074188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-12.69363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-45.34207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-47.66702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-49.7218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-50.24448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-51.39456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-51.69849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-51.1174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-51.58591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-51.35608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-51.17474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-51.28882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-51.20383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-51.42285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-51.10703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-51.24167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-45.75623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-50.24463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-49.81805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-50.67828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-50.63409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-50.03668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-50.76614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-51.36322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-51.15744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-48.88776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-51.41873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-51.05829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-51.95786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-51.39447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-50.62296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-50.69461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-49.91235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-50.44925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-48.77374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-48.00537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-44.25845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-13.14331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8.732941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-12.00473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-45.02939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-47.56787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-49.12558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-50.12274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-50.50034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-50.95505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-51.95551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-51.08875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-51.13608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-51.27219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-51.52072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-51.69675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-50.05005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-50.33026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-50.42703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-46.90778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-51.42432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-51.33041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-51.69672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-51.47177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-50.49911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-50.48495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-50.58813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-50.04727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-50.55139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-48.96689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-47.66769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-44.10223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-12.9957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8.743195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-12.08661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-44.46051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-47.64584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-48.82031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-50.3786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250.2124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201.8468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0.875033771308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249.2549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203.3453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0.881782464457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247.9486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197.6511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0.886721280136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1.40214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1.870632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0.2398491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1.1518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2.570629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0.2987385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-0.4308224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0.09560585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3.060818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-0.8659363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-0.1940727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-0.2007484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  <w:bookmarkStart w:id="92" w:name="_GoBack"/>
            <w:bookmarkEnd w:id="92"/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70B3D9A"/>
    <w:rsid w:val="084046B6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C95280E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356C67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90060F"/>
    <w:rsid w:val="21E447E3"/>
    <w:rsid w:val="224B176A"/>
    <w:rsid w:val="23067B97"/>
    <w:rsid w:val="230F48DA"/>
    <w:rsid w:val="246F1520"/>
    <w:rsid w:val="24CA6E0A"/>
    <w:rsid w:val="267465B6"/>
    <w:rsid w:val="271378C4"/>
    <w:rsid w:val="27826F0C"/>
    <w:rsid w:val="280910B8"/>
    <w:rsid w:val="280D2F94"/>
    <w:rsid w:val="289A2485"/>
    <w:rsid w:val="29416695"/>
    <w:rsid w:val="29C82F4F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EE60C1"/>
    <w:rsid w:val="30F643CF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5D90BDF"/>
    <w:rsid w:val="36FF6FF6"/>
    <w:rsid w:val="37651590"/>
    <w:rsid w:val="37AA5643"/>
    <w:rsid w:val="37EC0BC5"/>
    <w:rsid w:val="38713BEC"/>
    <w:rsid w:val="391C282D"/>
    <w:rsid w:val="39D51147"/>
    <w:rsid w:val="3A323669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2FD1185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757C5"/>
    <w:rsid w:val="4D8E6B8B"/>
    <w:rsid w:val="4E44423B"/>
    <w:rsid w:val="4E510DAB"/>
    <w:rsid w:val="4EB236B9"/>
    <w:rsid w:val="4EDC2210"/>
    <w:rsid w:val="4F48092D"/>
    <w:rsid w:val="4FC21B8F"/>
    <w:rsid w:val="4FE9177D"/>
    <w:rsid w:val="50ED0403"/>
    <w:rsid w:val="51183F58"/>
    <w:rsid w:val="519468AB"/>
    <w:rsid w:val="534D770C"/>
    <w:rsid w:val="53A23FDC"/>
    <w:rsid w:val="54314895"/>
    <w:rsid w:val="547D05C4"/>
    <w:rsid w:val="552C0322"/>
    <w:rsid w:val="556F0D78"/>
    <w:rsid w:val="5618232C"/>
    <w:rsid w:val="567D7FB4"/>
    <w:rsid w:val="569E0252"/>
    <w:rsid w:val="56D40F7B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EA3569"/>
    <w:rsid w:val="6C2C740E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1A57811"/>
    <w:rsid w:val="72E4339F"/>
    <w:rsid w:val="73E02E5D"/>
    <w:rsid w:val="751C3138"/>
    <w:rsid w:val="7564025F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1526B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2021-07-09T07:37:47Z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