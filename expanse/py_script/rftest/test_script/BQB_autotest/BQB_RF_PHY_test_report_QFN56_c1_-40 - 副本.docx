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10.09625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10.38699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10.52884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10.79898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11.04367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11.31821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10.85495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10.0983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3.991916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5.3044736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3.9986264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3.208252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3.193756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-22.06409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6.70432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5.768583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3.178315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3.225647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4.0015255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10.0838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10.51614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3.55798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5.15155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4.213013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3.402832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3.127899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-21.39996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6.72955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5.756347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3.117554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3.436371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4.215576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10.50992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11.04025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3.314328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5.023407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4.105622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3.377533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3.117431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-20.38022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6.76981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5.792966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3.072083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3.31427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4.112884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11.06946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2400.398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2481.43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-418.3307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403.285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821.6157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-465.426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449.8425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915.2684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-418.8161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445.7121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864.5282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-47.86871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-44.47849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-17.60101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9.502441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-19.39951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-45.28177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-47.51364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-48.76871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-50.3277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-50.70514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-51.33978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-51.2626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-51.47025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-51.46524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-51.74591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-52.08051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-50.78659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-51.26242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-51.12485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-51.51776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-51.67477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-51.17694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-51.49234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-51.20166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-51.81653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-51.45697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51,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-38.36639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-51.56009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-50.80307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-51.00443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-50.58765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-50.43781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-49.90991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-50.36011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-50.48114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-49.80814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-51.24008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-50.54117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-42.85971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-51.45511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-50.78256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-51.31558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-50.02649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-50.64914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-50.11224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-49.81897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-49.02609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-47.44708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-44.29343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-16.77814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9.76001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-19.31659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-44.98608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-47.66623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-49.1911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-49.58685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-50.67465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-51.22913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-50.96161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-51.27719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-51.44678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-51.67538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-52.06561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-50.63303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-51.22296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-51.73691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-51.44034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-51.44275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-51.31927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-51.07861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-45.73364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-51.18561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27,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-38.72266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-51.55273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-51.46591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-52.00629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-51.62695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-51.75568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-51.19998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-51.85287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-51.11566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-51.64371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-51.81335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-50.72488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-50.53458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-49.95865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-49.40762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-48.34125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-46.58673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-43.64996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-15.77994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10.34451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-18.6156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-43.86578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-46.91299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157.6982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119.4799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0.822881301118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156.5514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115.5839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0.832824874131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155.4992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117.382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0.845381198103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-19.99283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-22.71771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-23.49448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-0.7295609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-2.926826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-1.748323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-0.7295609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-2.926826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-1.748323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2.626657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3.602743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0.4982948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2.626657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3.602743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0.4982948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-1.530647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2.115726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2.209663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-1.530647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2.115726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2.209663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-2.26651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10.09195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7.82547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-2.25293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10.08957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7.83667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-1.943787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10.51169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8.567871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-1.928192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10.50259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8.574402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-1.843628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11.0238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9.180206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-1.832886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11.02893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9.196106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-22.55011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-22.26543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0.7510185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5.097091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12.22843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9.300435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-22.54081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-22.35889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0.6968975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4.786694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11.87457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8.500397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-23.48447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-22.62783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1.334667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5.024838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12.6861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9.20043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-22.72081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-22.71676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0.5335808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4.890704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12.6281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9.100425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-23.94152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-22.97831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1.340389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5.287838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13.3297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9.800458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-23.45634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-23.03267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0.825882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5.199015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13.38321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9.700453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-40.29376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-34.12036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-38.2627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-3.039398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-37.26419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-35.88873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-41.88242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-46.77005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-48.88452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-48.97696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-50.34805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-52.04529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-51.29999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-51.60751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-51.46069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-51.43494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-52.06073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-51.32098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-51.38165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-51.97879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-52.13614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-48.98636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51,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-39.50797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-50.87784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-50.87573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-50.50357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-50.11911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-50.37445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-50.19058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-49.77072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-49.46884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-48.78055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-50.26349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-49.69302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-50.11929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-50.89246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-49.11212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-42.79626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-50.31949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-50.18741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-50.74179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-49.81607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-50.60092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-50.02985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-50.31299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-49.54205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-48.4946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-45.62714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-43.9314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-38.90887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-33.35248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-36.91479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-1.931061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-36.92548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-35.49872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-42.40872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-45.08246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-48.85965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-49.83411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-50.74573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-51.51581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-51.38345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-51.73529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-51.36008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-51.43814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-51.80807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-51.39056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-51.26926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-51.64252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-50.61581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-51.00183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-47.46317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-51.56473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-49.54944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-40.89902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-52.23862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-51.73035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-51.36005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-50.18668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-50.82938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-49.38251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-49.35971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-48.16165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-46.09659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-43.72275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-38.41467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-32.77542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-36.30347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-1.375763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-35.81683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-35.0379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-41.61185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-40.74338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-33.64462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-37.94226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-1.734497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-37.85358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-35.53091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-42.19083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-47.57205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-48.78122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-50.69751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-50.84708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-50.89847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-51.37219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-51.31622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-51.14008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-51.42383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-52.14914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-49.19891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51,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-39.18695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-49.84921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-50.64932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-50.06744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-49.97513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-50.24887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-49.76477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-50.28796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-49.73251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-48.83862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-49.84799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-50.81699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-50.09055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-50.89667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-48.83441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-42.50815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-49.57465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-49.97913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-50.44769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-52.57416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-50.72244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-49.63608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-49.62268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-48.27133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-46.65176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-45.40805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-42.87991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-38.9122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-32.72729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-36.62448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-0.6819458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-37.31842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-34.87622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-40.78894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-44.73471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-46.87628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-50.66751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-51.27371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-50.62814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-52.22455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-52.08972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-51.82339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-51.62711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-51.94464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-51.21481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-51.53064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-51.20276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-51.90604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-51.49231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-51.39996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-47.20621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-50.77264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-50.88214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-52.59793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-40.45575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-50.45459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-52.07349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-52.21555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-51.76688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-51.60815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-51.66995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-52.12195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-52.08127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-50.01801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-51.08023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-49.71613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-49.85565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-48.13705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-47.45822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-45.62122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-42.33801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-38.6409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-31.86813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-36.21341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-0.1767883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-36.31036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-34.45825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-40.85519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7.970245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4.740417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4.0865785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3.2091975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3.253785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3.121097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-22.95197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6.72696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5.77335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3.145202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3.222504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3.2262575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7.983002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8.692963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4.515931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4.24545241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3.19445759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3.443024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3.12677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-22.2818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6.69675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5.76904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3.110383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3.434387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3.20669532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8.688293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9.308411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4.347931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4.0977786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3.1733094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3.377167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3.058014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-21.26907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6.78021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5.729125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3.08902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3.366058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3.159668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9.305939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10.05145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0.4900513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10.48996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0.4871216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10.99051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0.4599304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-50.28342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-49.07745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-47.61981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-43.44717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-10.79205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9.472107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-13.45309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-44.1413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-47.48776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-49.08878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-49.93692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-50.65265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-50.8476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-51.03073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-51.30023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-51.97736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-51.81693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-51.68744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-51.22827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-51.55905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-51.52194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-51.27377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-51.66006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-51.51044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-51.27768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-38.55728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-50.72415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-50.56824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-50.40692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-50.35608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-50.67239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-50.72253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-50.10031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-50.18057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-50.46634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-50.17383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-50.59595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-50.84741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-50.34421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-43.37598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-51.11514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-50.47336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-51.52014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-51.83951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-50.24072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-50.23032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-49.74384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-48.93762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-46.75702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-42.68777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-10.54715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9.733337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-12.85666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-44.04041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-47.58661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-49.19138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-49.83228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-50.68945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-51.06464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-51.02893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-51.39136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-51.61215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-51.08951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-51.92511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-51.79272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-51.08286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-51.77551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-51.58487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-51.61078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-51.48798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-51.80182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-51.56918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-51.23145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-46.60889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-38.73026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-51.93555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-51.78351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-51.64307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-51.38593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-49.93903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-50.53799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-50.41772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-49.90219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-49.13748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-48.10068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-46.5831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-41.26962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-10.04486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10.27307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-12.29572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-43.19952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-46.72833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-48.34192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-49.82416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252.8768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199.4493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0.833128226868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250.6218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198.4503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0.854883733179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248.6882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194.3545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0.862069450822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-22.69554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1.223803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-0.6363392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0.7226467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-23.14854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-0.5586147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1.087666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-22.14098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-1.053095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0.07987022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-0.2396107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9.882324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0.5227966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10.36316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0.4492188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10.875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0.4794312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-50.44836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-49.58594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-45.57697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-34.06091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-4.281647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4.781464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-7.783112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-32.24667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-47.60577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-49.86996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-50.1814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-50.8356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-51.37454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-51.49854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-52.61285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-52.69086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-52.11325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-51.86725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-52.14203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-51.3139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-51.81863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-51.76196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-51.42133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-51.95071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-51.97583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-48.30469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-42.20215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-49.64496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-50.16089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-51.37985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-51.10867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-50.91162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-50.16623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-50.79959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-51.59515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-51.12366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-45.86475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-50.53314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-51.53363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-50.47562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-50.09692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-48.97137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-43.71747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-32.93634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-3.927704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5.077087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-7.459534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-32.64886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-47.20251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-49.49423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-50.03659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-50.72067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-51.28506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-52.23752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-51.77774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-52.09262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-51.67532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-52.07349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-51.22018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-52.36627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-51.33755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-51.53085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-52.04218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-48.18097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-52.01193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-51.58023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-52.31012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-48.66687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-42.47818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-49.45132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-51.73892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-51.92712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-52.42725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-51.73068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-52.35468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-52.16638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-50.55652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-51.82471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-50.68228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-50.46997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-50.02127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-48.38943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-43.45157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-32.11011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-3.298492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5.62149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-6.857178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-32.48499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-46.38541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-48.80222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-49.98483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501.43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347.7511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0.725852262529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499.929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353.3454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0.742795476958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498.445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345.953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0.748576272207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-22.87722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0.6465912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-0.4491806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0.1411438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-24.89805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2.916813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-0.4429817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2.038479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-23.06271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0.006198883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-0.05292892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-0.02908707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bookmarkStart w:id="92" w:name="_GoBack" w:colFirst="3" w:colLast="5"/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bookmarkEnd w:id="92"/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96605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0FD6591"/>
    <w:rsid w:val="013E783A"/>
    <w:rsid w:val="01DC10A7"/>
    <w:rsid w:val="01E23B9D"/>
    <w:rsid w:val="01EB5CA1"/>
    <w:rsid w:val="020C4B17"/>
    <w:rsid w:val="020C666D"/>
    <w:rsid w:val="03205C85"/>
    <w:rsid w:val="0324257A"/>
    <w:rsid w:val="0385477D"/>
    <w:rsid w:val="0420372B"/>
    <w:rsid w:val="042E6F36"/>
    <w:rsid w:val="04BE18ED"/>
    <w:rsid w:val="04C40FF9"/>
    <w:rsid w:val="05504017"/>
    <w:rsid w:val="058616E4"/>
    <w:rsid w:val="05C514B9"/>
    <w:rsid w:val="05FC1978"/>
    <w:rsid w:val="0642795F"/>
    <w:rsid w:val="066545F5"/>
    <w:rsid w:val="068C1552"/>
    <w:rsid w:val="06A4261C"/>
    <w:rsid w:val="06BC2287"/>
    <w:rsid w:val="08396C08"/>
    <w:rsid w:val="084046B6"/>
    <w:rsid w:val="08E3501B"/>
    <w:rsid w:val="09D634A2"/>
    <w:rsid w:val="09EC14C0"/>
    <w:rsid w:val="0A540CE6"/>
    <w:rsid w:val="0AAA5CF3"/>
    <w:rsid w:val="0AD7130E"/>
    <w:rsid w:val="0AF11262"/>
    <w:rsid w:val="0B4C3F46"/>
    <w:rsid w:val="0B883F9F"/>
    <w:rsid w:val="0C3E0D3A"/>
    <w:rsid w:val="0D617BF1"/>
    <w:rsid w:val="0E3A6739"/>
    <w:rsid w:val="0E5540A1"/>
    <w:rsid w:val="0E5D467C"/>
    <w:rsid w:val="0EAE49E6"/>
    <w:rsid w:val="0F171F5A"/>
    <w:rsid w:val="107A0FB1"/>
    <w:rsid w:val="10FE2BC9"/>
    <w:rsid w:val="113F3C15"/>
    <w:rsid w:val="1143763C"/>
    <w:rsid w:val="1186077E"/>
    <w:rsid w:val="12950E03"/>
    <w:rsid w:val="12C162B8"/>
    <w:rsid w:val="135432F8"/>
    <w:rsid w:val="13572803"/>
    <w:rsid w:val="13821758"/>
    <w:rsid w:val="13943405"/>
    <w:rsid w:val="13B44ED6"/>
    <w:rsid w:val="13B8781F"/>
    <w:rsid w:val="13C1694E"/>
    <w:rsid w:val="13EC48A7"/>
    <w:rsid w:val="14054802"/>
    <w:rsid w:val="149E76CA"/>
    <w:rsid w:val="14F80962"/>
    <w:rsid w:val="157D1634"/>
    <w:rsid w:val="15BC184B"/>
    <w:rsid w:val="15C44420"/>
    <w:rsid w:val="163A04E9"/>
    <w:rsid w:val="17DD1D46"/>
    <w:rsid w:val="17F61E41"/>
    <w:rsid w:val="183C7996"/>
    <w:rsid w:val="184B16F5"/>
    <w:rsid w:val="19541620"/>
    <w:rsid w:val="19EC4465"/>
    <w:rsid w:val="1A111BDA"/>
    <w:rsid w:val="1A44151D"/>
    <w:rsid w:val="1A7B1235"/>
    <w:rsid w:val="1AD86D82"/>
    <w:rsid w:val="1B5D3A26"/>
    <w:rsid w:val="1B9B0731"/>
    <w:rsid w:val="1BAE72BB"/>
    <w:rsid w:val="1BCF4F64"/>
    <w:rsid w:val="1C23783C"/>
    <w:rsid w:val="1C8B3F3B"/>
    <w:rsid w:val="1CAD091E"/>
    <w:rsid w:val="1D0672EB"/>
    <w:rsid w:val="1E182510"/>
    <w:rsid w:val="1E5E2E94"/>
    <w:rsid w:val="1E701121"/>
    <w:rsid w:val="1E7A5E79"/>
    <w:rsid w:val="1EB56845"/>
    <w:rsid w:val="1F7C4742"/>
    <w:rsid w:val="1F896C89"/>
    <w:rsid w:val="1FE03D39"/>
    <w:rsid w:val="20132D6C"/>
    <w:rsid w:val="2095198C"/>
    <w:rsid w:val="20B74F3A"/>
    <w:rsid w:val="2100498F"/>
    <w:rsid w:val="21192BBD"/>
    <w:rsid w:val="214F4CD1"/>
    <w:rsid w:val="21512F01"/>
    <w:rsid w:val="2190060F"/>
    <w:rsid w:val="21D10B8B"/>
    <w:rsid w:val="21E447E3"/>
    <w:rsid w:val="222B5BB3"/>
    <w:rsid w:val="224B176A"/>
    <w:rsid w:val="23067B97"/>
    <w:rsid w:val="230F48DA"/>
    <w:rsid w:val="232C09D2"/>
    <w:rsid w:val="23A73782"/>
    <w:rsid w:val="246F1520"/>
    <w:rsid w:val="24CA6E0A"/>
    <w:rsid w:val="254444BE"/>
    <w:rsid w:val="267465B6"/>
    <w:rsid w:val="271378C4"/>
    <w:rsid w:val="27826F0C"/>
    <w:rsid w:val="280910B8"/>
    <w:rsid w:val="280D2F94"/>
    <w:rsid w:val="289A2485"/>
    <w:rsid w:val="28B90F94"/>
    <w:rsid w:val="29416695"/>
    <w:rsid w:val="29C82F4F"/>
    <w:rsid w:val="2A2B6ACB"/>
    <w:rsid w:val="2AFC52EE"/>
    <w:rsid w:val="2B300883"/>
    <w:rsid w:val="2B65398A"/>
    <w:rsid w:val="2B90305E"/>
    <w:rsid w:val="2BA142E8"/>
    <w:rsid w:val="2BDB71E0"/>
    <w:rsid w:val="2CD97931"/>
    <w:rsid w:val="2D14101D"/>
    <w:rsid w:val="2D46270B"/>
    <w:rsid w:val="2D4C5399"/>
    <w:rsid w:val="2D9645F6"/>
    <w:rsid w:val="2EBC4C89"/>
    <w:rsid w:val="2EE441A9"/>
    <w:rsid w:val="2F270AA8"/>
    <w:rsid w:val="2F667C0D"/>
    <w:rsid w:val="2F7417E0"/>
    <w:rsid w:val="2FC17AF2"/>
    <w:rsid w:val="300669F7"/>
    <w:rsid w:val="3037255D"/>
    <w:rsid w:val="303C53F8"/>
    <w:rsid w:val="30EE60C1"/>
    <w:rsid w:val="30F643CF"/>
    <w:rsid w:val="31914C16"/>
    <w:rsid w:val="31A01518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1840F5"/>
    <w:rsid w:val="36FF6FF6"/>
    <w:rsid w:val="37651590"/>
    <w:rsid w:val="37AA5643"/>
    <w:rsid w:val="37BF4E8F"/>
    <w:rsid w:val="37EC0BC5"/>
    <w:rsid w:val="38611DF6"/>
    <w:rsid w:val="38713BEC"/>
    <w:rsid w:val="391C282D"/>
    <w:rsid w:val="39CF4385"/>
    <w:rsid w:val="39D51147"/>
    <w:rsid w:val="3A323669"/>
    <w:rsid w:val="3A70561D"/>
    <w:rsid w:val="3ABB1E6C"/>
    <w:rsid w:val="3B221654"/>
    <w:rsid w:val="3C1641C0"/>
    <w:rsid w:val="3C2F7CF1"/>
    <w:rsid w:val="3C6009E4"/>
    <w:rsid w:val="3C74448D"/>
    <w:rsid w:val="3CAA3443"/>
    <w:rsid w:val="3CCF6EDF"/>
    <w:rsid w:val="3CFF3556"/>
    <w:rsid w:val="3D175028"/>
    <w:rsid w:val="3D4761F2"/>
    <w:rsid w:val="3E97638D"/>
    <w:rsid w:val="3F5F0868"/>
    <w:rsid w:val="3F654283"/>
    <w:rsid w:val="3FAF1C4D"/>
    <w:rsid w:val="4057707E"/>
    <w:rsid w:val="405F29BF"/>
    <w:rsid w:val="40BE47AB"/>
    <w:rsid w:val="4138680C"/>
    <w:rsid w:val="414F1FA0"/>
    <w:rsid w:val="41763F61"/>
    <w:rsid w:val="41954480"/>
    <w:rsid w:val="41D055CF"/>
    <w:rsid w:val="41DA0F80"/>
    <w:rsid w:val="42192EC3"/>
    <w:rsid w:val="42537C87"/>
    <w:rsid w:val="42B961E2"/>
    <w:rsid w:val="42BE7F5C"/>
    <w:rsid w:val="434A79AB"/>
    <w:rsid w:val="43BD0D89"/>
    <w:rsid w:val="43D31FB5"/>
    <w:rsid w:val="44106173"/>
    <w:rsid w:val="445C2DB5"/>
    <w:rsid w:val="449D1975"/>
    <w:rsid w:val="4516358E"/>
    <w:rsid w:val="45555F8C"/>
    <w:rsid w:val="459F6C6E"/>
    <w:rsid w:val="46436585"/>
    <w:rsid w:val="46541758"/>
    <w:rsid w:val="469C444A"/>
    <w:rsid w:val="46E7291A"/>
    <w:rsid w:val="474B0856"/>
    <w:rsid w:val="47DF3C42"/>
    <w:rsid w:val="48FB6DA1"/>
    <w:rsid w:val="493B2228"/>
    <w:rsid w:val="49850839"/>
    <w:rsid w:val="49DC7AE8"/>
    <w:rsid w:val="4A304FFE"/>
    <w:rsid w:val="4A5222F6"/>
    <w:rsid w:val="4AD779E2"/>
    <w:rsid w:val="4B230B07"/>
    <w:rsid w:val="4B8540F7"/>
    <w:rsid w:val="4BE45BEB"/>
    <w:rsid w:val="4BF013A5"/>
    <w:rsid w:val="4C0461E3"/>
    <w:rsid w:val="4C3E07E9"/>
    <w:rsid w:val="4C475409"/>
    <w:rsid w:val="4C945E45"/>
    <w:rsid w:val="4CEA558E"/>
    <w:rsid w:val="4D6757C5"/>
    <w:rsid w:val="4D8E6B8B"/>
    <w:rsid w:val="4DDC3215"/>
    <w:rsid w:val="4DF2158B"/>
    <w:rsid w:val="4E44423B"/>
    <w:rsid w:val="4E510DAB"/>
    <w:rsid w:val="4EB236B9"/>
    <w:rsid w:val="4EDC2210"/>
    <w:rsid w:val="4EEB02A0"/>
    <w:rsid w:val="4F2C3B26"/>
    <w:rsid w:val="4F48092D"/>
    <w:rsid w:val="4FC21B8F"/>
    <w:rsid w:val="4FE9177D"/>
    <w:rsid w:val="50ED0403"/>
    <w:rsid w:val="519468AB"/>
    <w:rsid w:val="526B4CE7"/>
    <w:rsid w:val="534D770C"/>
    <w:rsid w:val="53A23FDC"/>
    <w:rsid w:val="54314895"/>
    <w:rsid w:val="547D05C4"/>
    <w:rsid w:val="552C0322"/>
    <w:rsid w:val="555C65AB"/>
    <w:rsid w:val="556F0D78"/>
    <w:rsid w:val="560F0443"/>
    <w:rsid w:val="5618232C"/>
    <w:rsid w:val="567D7FB4"/>
    <w:rsid w:val="569E0252"/>
    <w:rsid w:val="56D40F7B"/>
    <w:rsid w:val="58F100B2"/>
    <w:rsid w:val="5906199F"/>
    <w:rsid w:val="590A6194"/>
    <w:rsid w:val="593D0C7A"/>
    <w:rsid w:val="5A143116"/>
    <w:rsid w:val="5A5F2A3E"/>
    <w:rsid w:val="5AD05759"/>
    <w:rsid w:val="5B3F7AE1"/>
    <w:rsid w:val="5B9F2A57"/>
    <w:rsid w:val="5BDB4DC1"/>
    <w:rsid w:val="5BE730C6"/>
    <w:rsid w:val="5C0533FB"/>
    <w:rsid w:val="5C53675A"/>
    <w:rsid w:val="5C584C1F"/>
    <w:rsid w:val="5E225617"/>
    <w:rsid w:val="5E845716"/>
    <w:rsid w:val="5EFE4A79"/>
    <w:rsid w:val="5F4953A3"/>
    <w:rsid w:val="5F750BFF"/>
    <w:rsid w:val="5FB2087B"/>
    <w:rsid w:val="60307A12"/>
    <w:rsid w:val="60B25A0D"/>
    <w:rsid w:val="60D41BE5"/>
    <w:rsid w:val="61016938"/>
    <w:rsid w:val="611D32AC"/>
    <w:rsid w:val="616C67A4"/>
    <w:rsid w:val="61A53734"/>
    <w:rsid w:val="61BD5FE5"/>
    <w:rsid w:val="61E26618"/>
    <w:rsid w:val="6207425B"/>
    <w:rsid w:val="635E3E59"/>
    <w:rsid w:val="6397112D"/>
    <w:rsid w:val="63BC7808"/>
    <w:rsid w:val="642816E8"/>
    <w:rsid w:val="64E20302"/>
    <w:rsid w:val="65DF1A51"/>
    <w:rsid w:val="66395075"/>
    <w:rsid w:val="66591BE5"/>
    <w:rsid w:val="66FD47FF"/>
    <w:rsid w:val="676A252B"/>
    <w:rsid w:val="68242784"/>
    <w:rsid w:val="682878E6"/>
    <w:rsid w:val="683A125B"/>
    <w:rsid w:val="68B85BC6"/>
    <w:rsid w:val="6905760E"/>
    <w:rsid w:val="691547FD"/>
    <w:rsid w:val="69337C9E"/>
    <w:rsid w:val="695F37FE"/>
    <w:rsid w:val="697402BE"/>
    <w:rsid w:val="69E91B2F"/>
    <w:rsid w:val="6A8C3C98"/>
    <w:rsid w:val="6B145286"/>
    <w:rsid w:val="6B2E44C3"/>
    <w:rsid w:val="6BE50515"/>
    <w:rsid w:val="6BEA3569"/>
    <w:rsid w:val="6C073D7F"/>
    <w:rsid w:val="6C0749CF"/>
    <w:rsid w:val="6C380694"/>
    <w:rsid w:val="6C5F05A6"/>
    <w:rsid w:val="6CAB2141"/>
    <w:rsid w:val="6DE2561E"/>
    <w:rsid w:val="6DEF04FF"/>
    <w:rsid w:val="6DFB6BDF"/>
    <w:rsid w:val="6E357AC9"/>
    <w:rsid w:val="6EE6446D"/>
    <w:rsid w:val="6EFB0690"/>
    <w:rsid w:val="6FCF7596"/>
    <w:rsid w:val="6FDD6758"/>
    <w:rsid w:val="6FEF76C4"/>
    <w:rsid w:val="702264F6"/>
    <w:rsid w:val="703430B0"/>
    <w:rsid w:val="707B6363"/>
    <w:rsid w:val="70882E00"/>
    <w:rsid w:val="716F729D"/>
    <w:rsid w:val="71A57811"/>
    <w:rsid w:val="72E4339F"/>
    <w:rsid w:val="73AE5D1A"/>
    <w:rsid w:val="73E02E5D"/>
    <w:rsid w:val="748A2C31"/>
    <w:rsid w:val="751C3138"/>
    <w:rsid w:val="755B7E1D"/>
    <w:rsid w:val="7564025F"/>
    <w:rsid w:val="75E475C9"/>
    <w:rsid w:val="767646D3"/>
    <w:rsid w:val="76D9489C"/>
    <w:rsid w:val="76EE5AD3"/>
    <w:rsid w:val="76F87CAE"/>
    <w:rsid w:val="77A36973"/>
    <w:rsid w:val="77AA74E7"/>
    <w:rsid w:val="77B40DBC"/>
    <w:rsid w:val="77C04790"/>
    <w:rsid w:val="781C686B"/>
    <w:rsid w:val="784C26F9"/>
    <w:rsid w:val="78584758"/>
    <w:rsid w:val="788D47AE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560565"/>
    <w:rsid w:val="7C5B13E8"/>
    <w:rsid w:val="7C6043E1"/>
    <w:rsid w:val="7C636302"/>
    <w:rsid w:val="7C6D1143"/>
    <w:rsid w:val="7C706476"/>
    <w:rsid w:val="7CC775AE"/>
    <w:rsid w:val="7D306E2D"/>
    <w:rsid w:val="7D82377A"/>
    <w:rsid w:val="7DA039CF"/>
    <w:rsid w:val="7DE55D6C"/>
    <w:rsid w:val="7E492061"/>
    <w:rsid w:val="7E550001"/>
    <w:rsid w:val="7E727C32"/>
    <w:rsid w:val="7E8667E8"/>
    <w:rsid w:val="7ED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丘丘</cp:lastModifiedBy>
  <dcterms:modified xsi:type="dcterms:W3CDTF">2021-07-28T06:47:01Z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