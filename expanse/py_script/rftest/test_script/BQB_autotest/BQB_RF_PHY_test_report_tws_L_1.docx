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XTAL matching：C24=3.9PF, C25=3.9PF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 matching：C11=1.5PF, L2=2.4NH, C12=1.5PF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  <w:bookmarkStart w:id="92" w:name="_GoBack"/>
      <w:bookmarkEnd w:id="9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8.687164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8.979248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9.314178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9.593933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9.861908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10.15796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9.48822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8.701141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3.918579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5.122009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3.675293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2.993439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3.106841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-22.72476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6.84326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5.74731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3.113102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3.016755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3.6911311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8.703735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9.331085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3.71347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5.0245364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3.7499696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3.086426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3.08667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-21.88855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6.86911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5.696411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3.112091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3.079346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3.7628481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9.34491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9.879303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3.60498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4.94336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3.880401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3.310303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3.087921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-21.5643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6.91858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5.707793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3.087311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3.24707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3.911926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9.881531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2400.463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2481.289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-418.2038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405.4046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823.6084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-418.7241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404.3875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823.1115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-464.8023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449.2369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914.0391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-49.04059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-40.32281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-18.90887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8.075165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-21.11514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-44.97858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-50.97012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-52.90759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-54.37607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-55.72079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-56.15094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-57.06653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-57.81516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-58.19104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-59.68713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-59.74472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-60.01788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-59.82281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-59.97968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-60.11453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-59.94788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-59.79709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-59.83145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-60.26077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-60.52097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-59.90189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-60.13803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-60.22565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-60.02536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-59.80731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-59.53873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-59.39041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-59.14536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-59.54031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-59.80667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-59.71478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-59.75592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-59.68927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-59.80069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-59.83887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-60.06018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-59.34497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-59.43881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-59.90302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-59.88751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-59.55109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-59.47632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-59.42462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-59.74823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-59.61432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-58.47318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-56.12643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-54.31058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-57.60425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-57.36191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-57.79871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-59.41428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-59.17566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-59.93784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-59.53427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-59.84149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-58.47382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-58.75162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-58.79242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-58.94806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-59.43781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-59.40149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-59.07648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-59.20297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-59.06082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-59.02176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-58.88412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-58.59756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-58.65927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-58.79297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-58.62054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-57.57367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-57.27917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-53.83701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-48.35159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-39.72107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-18.19595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8.572906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-20.57993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-43.53253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-49.95654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-53.46765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-55.16412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-56.34378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-57.08185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-57.44492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-58.43594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-58.39307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-58.83057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-59.03281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-59.18341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-59.61722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-59.76788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-59.36182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-59.87677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-59.35861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-59.65573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-59.74725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-59.58261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-59.69986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-60.12125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-59.99057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-59.84631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-59.57837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-59.84528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-59.59769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-59.86612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-58.68884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-58.84399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-59.08072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-59.12979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-58.13504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-55.92764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-53.33386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-58.65805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-59.20615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-59.07782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-58.88446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-59.18158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-59.67648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-60.15912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-59.66257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-59.63092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-59.81967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-59.95294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-59.62604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-59.53311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-59.79541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-59.77975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-59.82111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-59.78699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-60.13559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-59.82504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-59.84338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-59.26227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-59.66089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-59.63647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-59.55212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-59.76828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-59.06241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-59.53421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-59.61603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-59.32324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-59.59219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-59.33496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-59.13885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-59.48737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-59.15448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-58.22235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-57.59338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-56.82501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-55.83301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-55.19199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-53.52441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-51.57178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-47.0686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-38.89575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-17.79861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9.183533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-20.0993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-42.48633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-49.34241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157.3627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119.4799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0.833815764473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157.9559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123.3759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0.858087605465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157.8453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122.8764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0.864268369093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-19.06872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-16.6986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-22.08424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-4.559517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-4.601717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-4.532337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-4.559517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-4.601717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-4.532337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-7.742167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-8.061886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-8.677244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-7.742167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-8.061886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-8.677244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-2.286196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-1.874208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-2.818823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-2.286196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-1.874208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-2.818823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-2.312531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8.666473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6.353973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-2.30481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8.667877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6.363098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-2.151398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9.285217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7.13382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-2.148895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9.288147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7.139252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-2.032837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9.82016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7.787323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-2.021454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9.826721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7.805298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-23.60845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-23.53191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0.379324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4.409957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11.12927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8.200383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-23.30375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-23.4983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0.2954006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4.596949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11.57601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8.400393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-24.05262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-23.84639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0.6940365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4.585183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11.73989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-23.66185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-23.85283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0.1776218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4.746699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11.9388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-24.43457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-24.1251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0.808239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4.6422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11.79086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8.800411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-24.19329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-24.17898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0.3700256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4.81348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12.04507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8.700407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-41.41425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-35.53815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-39.8237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-4.101257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-38.7587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-37.1666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-44.66248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-48.42691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-50.26743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-52.44507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-53.24112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-52.45972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-53.19836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-52.97949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-53.03555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-53.07523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-53.10223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-53.07751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-52.98172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-52.84415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-52.72925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-52.73706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-52.73486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-52.74353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-52.18149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-52.62854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-52.43491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-53.10233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-52.83957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-52.91498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-52.96368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-52.37857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-52.89813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-52.87805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-52.64288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-53.13306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-50.57501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-50.02036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-49.3829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-51.69366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-52.63205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-52.63333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-53.12573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-53.08887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-51.90277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-52.08252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-52.58398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-50.10535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-46.2699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-41.55011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-35.42807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-38.918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-3.133545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-37.93765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-36.79825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-43.54639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-47.84937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-50.07132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-51.14825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-52.28391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-52.37177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-52.79852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-52.14035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-52.87436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-53.03366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-52.74704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-52.93008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-52.66821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-52.78873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-52.88989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-51.86307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-52.30054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-52.84143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-52.43594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-52.71255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-51.08423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-50.69678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-51.18732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-51.55042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-52.82666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-52.88156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-53.08374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-52.35809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-52.59875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-52.34393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-52.49045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-52.41907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-52.63513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-52.79584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-52.20355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-51.16205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-50.63553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-50.31223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-48.60815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-44.10059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-39.62503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-33.78409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-37.97653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-2.388672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-37.24878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-36.31976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-43.07703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-42.59744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-34.64194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-39.3085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-2.484833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-39.0311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-36.44608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-44.14194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-47.8197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-48.71158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-49.37344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-51.47156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-51.54068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-53.18335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-53.02707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-52.75992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-53.55847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-52.24771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-52.61679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-52.82489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-52.91571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-52.85812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-52.95627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-52.55353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-52.37469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-51.95123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-52.07721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-52.91943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-52.66345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-52.57709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-52.77145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-52.51666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-52.85773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-52.80838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-52.59067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-52.74841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-52.84235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-53.00452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-49.58582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-49.77478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-51.93909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-51.92496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-51.84717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-53.51001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-52.89835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-53.01865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-51.22134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-51.16193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-51.35724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-52.14606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-51.51736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-51.42386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-52.76614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-50.76154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-48.81982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-48.01016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-46.26816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-41.72797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-34.65094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-38.66693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-1.937805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-38.43729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-35.79941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-42.15311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-45.46118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-47.6843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-50.14694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-51.24216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-52.31723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-52.14828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-52.82932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-52.62738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-52.79764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-52.72519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-52.47269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-53.11765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-52.74014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-52.25156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-53.19937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-52.37454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-52.14255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-51.12512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-49.84467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-51.12482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-51.47421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-52.76437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-53.30106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-52.59155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-53.28162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-53.29065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-52.47842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-52.93649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-52.62827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-53.17651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-52.56485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-52.68817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-52.73047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-50.38467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-48.35809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-46.90921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-44.83694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-40.56598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-32.90451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-37.69806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-1.205109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-37.46988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-35.69476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-42.20032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6.506836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4.465332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3.762451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3.122742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3.018707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3.126224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-23.57602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6.83453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5.74949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3.094783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3.037842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3.134216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6.493073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7.271606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4.337341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3.8234862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3.0849608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3.109436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3.097072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-22.75473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6.85394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5.72159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3.098145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3.098969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3.1125792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7.268341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7.926727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4.368225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3.9219053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3.1299747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3.250702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3.094329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-22.43771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6.91101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5.690091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3.10495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3.266937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3.1243289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7.931396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8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-86.5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8.591949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0.501709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9.242615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0.4637756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9.771912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0.4611511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-50.46033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-49.31522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-47.61121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-40.34515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-12.14868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7.985352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-14.78671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-44.1347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-48.33646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-49.82285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-50.90439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-51.22388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-51.29684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-51.46643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-52.33304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-51.64124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-51.43109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-51.65421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-51.47299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-52.13065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-52.18719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-51.56653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-51.56854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-51.08789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-49.84567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-50.32642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-51.45941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-51.29034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-51.25266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-51.90363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-52.57983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-52.40906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-51.41391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-51.38187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-51.27161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-50.85352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-51.26297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-49.87329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-48.98389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-46.63821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-39.73697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-11.74945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8.499176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-14.16953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-43.62762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-47.64923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-49.66278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-50.26361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-51.14713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-51.54572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-51.43982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-51.23279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-51.68094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-51.48822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-51.68982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-51.62091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-51.91016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-51.82129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-50.86038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-51.23633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-51.56378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-51.50607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-51.33673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-51.67679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-51.75995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-51.21954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-51.11966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-51.43976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-51.68439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-51.68472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-51.11816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-51.25797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-50.94458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-50.71521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-50.33771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-49.47107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-45.91843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-39.22876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-10.87332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9.088196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-13.28821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-47.6918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-48.89713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-49.70349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249.6121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201.3474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0.857970026293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249.2952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201.8468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0.866720257751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248.9872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198.8499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0.876063910113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-21.05975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-0.5054474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-0.4453659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-0.03528595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-22.51434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0.7350445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-0.4308224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0.6453991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-22.51363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0.1928806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-0.009059906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0.181675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-9</w:t>
            </w:r>
            <w:r>
              <w:rPr>
                <w:rFonts w:hint="eastAsia"/>
                <w:lang w:val="en-US" w:eastAsia="zh-CN"/>
              </w:rPr>
              <w:t>8.0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8.446136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0.5115967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9.118042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0.513855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9.663971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0.5295715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-51.04004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-49.45654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-47.08374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-34.81891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-5.708984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3.291534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-9.128784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-34.0491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-48.36917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-49.84814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-51.03735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-51.66544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-51.24533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-51.43393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-52.28873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-51.94409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-52.09244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-51.10944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-51.87558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-52.37817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-51.87512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-51.82324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-51.29657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-50.99835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-51.17477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-51.23734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-51.49728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-51.87265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-52.10397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-51.77402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-52.28125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-52.68695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-52.88766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-52.57962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-53.11191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-52.51678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-52.51056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-50.63913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-49.52283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-46.76041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-34.38574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-5.140259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3.83017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-8.58194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-33.30011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-49.87665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-50.33768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-50.97003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-51.80447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-51.28943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-51.64703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-51.98282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-51.48611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-52.15598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-51.43106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-52.56708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-52.05475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-51.77368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-51.67947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-51.91922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-51.74286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-51.97882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-51.92282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-52.51953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-52.40094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-52.42767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-52.30173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-52.37576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-52.15619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-52.42743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-52.53622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-52.33478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-52.22519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-51.61749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-51.99609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-51.76062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-52.19739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-51.98355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-51.44647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-51.41324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-51.55588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-51.56229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-50.78177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-49.95386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-48.88763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-45.60397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-33.20166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-4.477539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4.415802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-7.979309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-33.1564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-46.47662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-49.46793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-49.93253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499.8732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-20.21599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-0.2260208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-0.3433228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-0.03290176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-21.2431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0.6957054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0.2555847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0.336647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-21.20256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-0.3423691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-0.5254745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0.04243851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17DC2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65422A"/>
    <w:rsid w:val="058616E4"/>
    <w:rsid w:val="05FC1978"/>
    <w:rsid w:val="0642795F"/>
    <w:rsid w:val="066545F5"/>
    <w:rsid w:val="068C1552"/>
    <w:rsid w:val="06A4261C"/>
    <w:rsid w:val="06BC2287"/>
    <w:rsid w:val="084046B6"/>
    <w:rsid w:val="088F22BE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AE802C2"/>
    <w:rsid w:val="1B5D3A26"/>
    <w:rsid w:val="1B9B0731"/>
    <w:rsid w:val="1BAE72BB"/>
    <w:rsid w:val="1C8B3F3B"/>
    <w:rsid w:val="1E182510"/>
    <w:rsid w:val="1E2041DD"/>
    <w:rsid w:val="1E5E2E94"/>
    <w:rsid w:val="1E7A5E79"/>
    <w:rsid w:val="1EB56845"/>
    <w:rsid w:val="1F465E4D"/>
    <w:rsid w:val="1F7C4742"/>
    <w:rsid w:val="1F896C89"/>
    <w:rsid w:val="20132D6C"/>
    <w:rsid w:val="2095198C"/>
    <w:rsid w:val="20B74F3A"/>
    <w:rsid w:val="2100498F"/>
    <w:rsid w:val="21192BBD"/>
    <w:rsid w:val="21413BAD"/>
    <w:rsid w:val="21512F01"/>
    <w:rsid w:val="216F6D60"/>
    <w:rsid w:val="2190060F"/>
    <w:rsid w:val="21E447E3"/>
    <w:rsid w:val="220627BA"/>
    <w:rsid w:val="22092A5E"/>
    <w:rsid w:val="224B176A"/>
    <w:rsid w:val="230661AD"/>
    <w:rsid w:val="23067B97"/>
    <w:rsid w:val="230F48DA"/>
    <w:rsid w:val="246F1520"/>
    <w:rsid w:val="2473556E"/>
    <w:rsid w:val="24CA6E0A"/>
    <w:rsid w:val="267465B6"/>
    <w:rsid w:val="271378C4"/>
    <w:rsid w:val="27826F0C"/>
    <w:rsid w:val="280910B8"/>
    <w:rsid w:val="280D2F94"/>
    <w:rsid w:val="289A2485"/>
    <w:rsid w:val="29416695"/>
    <w:rsid w:val="29B65563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667941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82593F"/>
    <w:rsid w:val="33B42BB0"/>
    <w:rsid w:val="33DA7A95"/>
    <w:rsid w:val="33E61C34"/>
    <w:rsid w:val="34127726"/>
    <w:rsid w:val="35275520"/>
    <w:rsid w:val="36CC66EA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04164B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3FE76E0F"/>
    <w:rsid w:val="4057707E"/>
    <w:rsid w:val="405F29BF"/>
    <w:rsid w:val="40BE47AB"/>
    <w:rsid w:val="414F1FA0"/>
    <w:rsid w:val="41763F61"/>
    <w:rsid w:val="41954480"/>
    <w:rsid w:val="41B22AB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7E83B83"/>
    <w:rsid w:val="48FB6DA1"/>
    <w:rsid w:val="493B2228"/>
    <w:rsid w:val="49850839"/>
    <w:rsid w:val="499304BE"/>
    <w:rsid w:val="49DC7AE8"/>
    <w:rsid w:val="4A304FFE"/>
    <w:rsid w:val="4A3D46BB"/>
    <w:rsid w:val="4AD779E2"/>
    <w:rsid w:val="4BE45BEB"/>
    <w:rsid w:val="4BF013A5"/>
    <w:rsid w:val="4C0461E3"/>
    <w:rsid w:val="4C1464D2"/>
    <w:rsid w:val="4C3E07E9"/>
    <w:rsid w:val="4C475409"/>
    <w:rsid w:val="4C49288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1AF1FA8"/>
    <w:rsid w:val="534D770C"/>
    <w:rsid w:val="53A23FDC"/>
    <w:rsid w:val="54314895"/>
    <w:rsid w:val="547D05C4"/>
    <w:rsid w:val="552C0322"/>
    <w:rsid w:val="556F0D78"/>
    <w:rsid w:val="5618232C"/>
    <w:rsid w:val="562024E6"/>
    <w:rsid w:val="562E7AF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253489"/>
    <w:rsid w:val="613B028F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97A3129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0CF604F"/>
    <w:rsid w:val="71A57811"/>
    <w:rsid w:val="72E4339F"/>
    <w:rsid w:val="73E02E5D"/>
    <w:rsid w:val="751C3138"/>
    <w:rsid w:val="7564025F"/>
    <w:rsid w:val="75A62F9A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  <w:rsid w:val="7F8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2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2021-08-09T07:11:26Z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