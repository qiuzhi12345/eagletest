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XTAL matching：C24=3.9PF, C25=3.9PF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 matching：C11=1.5PF, L2=2.4NH, C12=1.5PF</w:t>
      </w:r>
      <w:bookmarkStart w:id="92" w:name="_GoBack"/>
      <w:bookmarkEnd w:id="92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7.91507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8.156158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8.677521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8.920441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9.547974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9.775299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8.784058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7.900482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3.934753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5.206818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3.527588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2.963257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3.155456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-23.49905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6.80896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5.76394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3.176699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2.973114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3.544403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7.90741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8.663208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3.712738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5.1337586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3.5973514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3.066955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3.145874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-22.57135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6.84763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5.73904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3.055267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3.6142883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8.667358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9.519806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3.519196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5.0606076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3.7829894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3.278381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3.162842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-21.91931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5.736691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3.252929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3.8052982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9.538818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2400.576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2481.294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-401.423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422.9822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824.4052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-447.6686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466.1117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913.7802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-448.3027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466.3095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914.6123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-50.80563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-43.18271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-20.62854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7.269196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-20.86685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-46.59293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-51.93726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-53.63757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-54.80692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-56.13599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-56.23508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-57.23715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-57.44998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-58.33398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-59.59967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-59.38397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-60.12616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-59.71429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-59.96451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-59.66745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-59.93661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-59.68701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-59.90729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-60.04977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-59.72687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-59.99139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-59.83707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-59.98221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-59.30322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-59.59903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-59.97043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-59.79044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-59.58981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-59.51846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-59.26111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-59.8486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-59.69092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-59.54752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-59.55365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-59.84372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-59.65988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-59.97598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-60.05194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-59.90219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-59.71838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-59.93845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-60.20596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-59.63699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-59.66864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-60.07263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-59.81967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-59.71646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-60.20676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-58.13742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-52.95297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-53.04919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-56.64685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-57.67657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-58.38803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-59.21967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-59.60663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-59.81467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-59.63455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-59.65939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-59.27927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-59.02551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-58.64822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-58.83972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-59.37061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-59.35452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-57.19635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-56.41147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-54.38565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-53.39389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-42.79626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-19.80228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7.884155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-20.24463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-53.63571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-54.31793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-56.17297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-56.52817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-57.34531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-58.34906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-59.07526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-59.18106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-59.36926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-59.27728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-60.14462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-59.81415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-59.33316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-59.59503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-59.94073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-59.84747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-59.48865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-59.62842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-59.62387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-59.45587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-59.59946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-59.75449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-59.69345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-59.49628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-59.51147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-54.67606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-54.35437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-59.13205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-59.73206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-59.70929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-59.62558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-60.2074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-59.79285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-60.00937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-59.72574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-59.54065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-59.87012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-59.70438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-59.32037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-59.38812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-59.64621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-59.57019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-58.98917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-59.09268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-59.13739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-60.00665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-59.07623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-57.17996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-56.81973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-56.18747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-55.21652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-53.47025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-48.76917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-41.49963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-18.79675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8.765106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-19.54016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-44.52298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-50.34167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155.7815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123.276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0.859607206247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123.6756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0.860767748914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155.8716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123.7755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0.876134587699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-6.189346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-6.514072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-8.261204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-0.7796288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-0.5319118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-2.064705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-0.7796288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-0.5319118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-2.064705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0.4525185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0.2446175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-0.1993179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0.4525185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0.2446175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-0.1993179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2.974033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2.401352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2.33078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2.974033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2.401352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2.33078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-2.352112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7.821594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5.469543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-2.351318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7.824829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5.473602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-2.177002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8.576813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6.399872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-2.164764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8.585938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6.421204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-2.001465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9.447937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7.446503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-1.991882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9.445831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7.453979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-7.096767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-6.751299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0.841856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3.888905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9.863186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7.50035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-7.063389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-6.78587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0.9150505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3.83805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9.926355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7.200336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-7.125616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-6.786585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0.7498264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3.911221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9.959149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7.600355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-6.994009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-6.826639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0.8218288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3.975153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9.864891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7.50035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-7.42507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-6.905794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0.9558201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4.006863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10.57212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-7.022381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-6.910563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0.6058216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4.097092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-42.25598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-36.19189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-40.6268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-5.039581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-38.96228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-37.29807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-44.20721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-48.99509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-52.91315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-52.79764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-53.16385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-52.66656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-52.64633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-52.64618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-52.62265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-52.82489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-50.03281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-52.33203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-52.54132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-53.12149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-52.28348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-52.71432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-52.99481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-49.45187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-41.81241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-34.90631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-39.60333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-4.230621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-38.34183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-36.74545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-44.22546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-48.01819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-52.75415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-52.78516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-52.78784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-53.07516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-52.73618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-52.63171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-50.28616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-53.01382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-53.04919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-53.06241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-53.25934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-52.93188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-52.63858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-49.45578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-48.84268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-44.99991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-40.37256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-33.63672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-38.44247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-3.104462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-36.95673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-35.76401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-42.44751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-42.73486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-35.67743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-40.02258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-3.596222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-40.10425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-36.91656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-45.20349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-49.06317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-52.88626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-53.00308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-52.93188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-53.03745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-52.65695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-52.79138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-52.96646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-52.84039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-49.61615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-49.96527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-51.26331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-52.53513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-52.49365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-53.23813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-48.72141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-47.20306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-43.20941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-34.63129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-39.16162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-2.549866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-39.23917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-44.40234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-47.01129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-48.65073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-52.74142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-52.78735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-52.80994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-52.85583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-52.30927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-52.71957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-52.61505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-52.73169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-50.10437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-52.88025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-53.02234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-52.77145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-52.58398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-52.67685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-52.72397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-53.05295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-48.64438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-45.37296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-41.30905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-33.36597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-38.05066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-1.467224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-37.99936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-35.42685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-43.05133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5.603668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4.515198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3.601654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3.194397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2.931152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3.188537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-24.42053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6.84253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5.76315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3.164642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2.995148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3.117188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5.60849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4.358276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3.693695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3.107453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3.145446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-23.48218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6.80988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3.186615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3.048157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3.124878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6.510803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7.542755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4.368103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3.8476256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3.1499944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3.139284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-22.85312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5.73859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3.167447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3.1454166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7.534943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8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-86.5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7.798889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0.4661865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8.555847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0.4551392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9.403503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0.4328918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-50.90988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-49.92639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-47.68649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-42.09677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-13.76364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7.151489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-14.88181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-45.06564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-48.53311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-50.1626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-50.68536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-51.09064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-51.52686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-51.82819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-51.64215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-51.91635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-51.66266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-51.95691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-51.93713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-49.49359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-50.22223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-47.28195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-41.52463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-13.0708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7.764435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-14.14481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-48.34286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-48.71432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-47.22424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-40.72885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-12.06488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8.6633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-12.97763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-43.41684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-47.61542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-49.54474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-50.38507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249.8791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200.9478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0.858320283689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251.061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203.0456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0.859765156675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249.5141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199.5492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0.873911734848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-11.00874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0.6761551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0.03910065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0.2806187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-11.62887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0.9381771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0.385046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0.5168915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-11.49559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0.3254414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-0.1442432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0.3926754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8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8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-9</w:t>
            </w:r>
            <w:r>
              <w:rPr>
                <w:rFonts w:hint="eastAsia"/>
                <w:lang w:val="en-US" w:eastAsia="zh-CN"/>
              </w:rPr>
              <w:t>8.0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7.688843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0.4994507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8.493347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0.4474182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9.381958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0.4779358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-51.06415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-49.69986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-47.96863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-35.49109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-6.667267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2.564911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-9.509399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-34.44675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-48.72226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-50.10596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-51.10312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-51.41473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-51.69229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-52.12122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-51.87656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-52.22266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-51.38556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-52.22269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-52.00818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-51.73526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-51.88889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-51.93646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-49.70038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-47.21356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-34.99783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-5.999268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3.195923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-8.91684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-33.32861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-49.87973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-51.26575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-52.40475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-46.27988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-33.56049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-5.03595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4.071716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-7.950867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-33.08032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-49.90021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499.8732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-9.71508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0.1196861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-0.03004074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0.1010895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-10.94723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1.801491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-0.3399849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1.185417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-10.97631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1.64175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-0.3633499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0.9078979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17DC2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65422A"/>
    <w:rsid w:val="058616E4"/>
    <w:rsid w:val="05FC1978"/>
    <w:rsid w:val="0642795F"/>
    <w:rsid w:val="066545F5"/>
    <w:rsid w:val="068C1552"/>
    <w:rsid w:val="06A4261C"/>
    <w:rsid w:val="06BC2287"/>
    <w:rsid w:val="084046B6"/>
    <w:rsid w:val="088F22BE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AE802C2"/>
    <w:rsid w:val="1B5D3A26"/>
    <w:rsid w:val="1B9B0731"/>
    <w:rsid w:val="1BAE72BB"/>
    <w:rsid w:val="1C8B3F3B"/>
    <w:rsid w:val="1E182510"/>
    <w:rsid w:val="1E2041DD"/>
    <w:rsid w:val="1E5E2E94"/>
    <w:rsid w:val="1E7A5E79"/>
    <w:rsid w:val="1EB56845"/>
    <w:rsid w:val="1F465E4D"/>
    <w:rsid w:val="1F7C4742"/>
    <w:rsid w:val="1F896C89"/>
    <w:rsid w:val="20132D6C"/>
    <w:rsid w:val="2095198C"/>
    <w:rsid w:val="20B74F3A"/>
    <w:rsid w:val="2100498F"/>
    <w:rsid w:val="21192BBD"/>
    <w:rsid w:val="21413BAD"/>
    <w:rsid w:val="21512F01"/>
    <w:rsid w:val="216F6D60"/>
    <w:rsid w:val="2190060F"/>
    <w:rsid w:val="21E447E3"/>
    <w:rsid w:val="220627BA"/>
    <w:rsid w:val="22092A5E"/>
    <w:rsid w:val="224B176A"/>
    <w:rsid w:val="230661AD"/>
    <w:rsid w:val="23067B97"/>
    <w:rsid w:val="230F48DA"/>
    <w:rsid w:val="246F1520"/>
    <w:rsid w:val="2473556E"/>
    <w:rsid w:val="24CA6E0A"/>
    <w:rsid w:val="267465B6"/>
    <w:rsid w:val="271378C4"/>
    <w:rsid w:val="27826F0C"/>
    <w:rsid w:val="280910B8"/>
    <w:rsid w:val="280D2F94"/>
    <w:rsid w:val="289A2485"/>
    <w:rsid w:val="29416695"/>
    <w:rsid w:val="29B65563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667941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82593F"/>
    <w:rsid w:val="33B42BB0"/>
    <w:rsid w:val="33DA7A95"/>
    <w:rsid w:val="33E61C34"/>
    <w:rsid w:val="34127726"/>
    <w:rsid w:val="35275520"/>
    <w:rsid w:val="36CC66EA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04164B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3FD918A4"/>
    <w:rsid w:val="3FE76E0F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7E83B83"/>
    <w:rsid w:val="48FB6DA1"/>
    <w:rsid w:val="493B2228"/>
    <w:rsid w:val="49850839"/>
    <w:rsid w:val="499304BE"/>
    <w:rsid w:val="49DC7AE8"/>
    <w:rsid w:val="4A304FFE"/>
    <w:rsid w:val="4A3D46BB"/>
    <w:rsid w:val="4AD779E2"/>
    <w:rsid w:val="4BE45BEB"/>
    <w:rsid w:val="4BF013A5"/>
    <w:rsid w:val="4C0461E3"/>
    <w:rsid w:val="4C1464D2"/>
    <w:rsid w:val="4C3E07E9"/>
    <w:rsid w:val="4C475409"/>
    <w:rsid w:val="4C49288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1AF1FA8"/>
    <w:rsid w:val="534D770C"/>
    <w:rsid w:val="53A23FDC"/>
    <w:rsid w:val="54314895"/>
    <w:rsid w:val="547D05C4"/>
    <w:rsid w:val="552C0322"/>
    <w:rsid w:val="556F0D78"/>
    <w:rsid w:val="5618232C"/>
    <w:rsid w:val="562024E6"/>
    <w:rsid w:val="562E7AF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253489"/>
    <w:rsid w:val="613B028F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97A3129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0CF604F"/>
    <w:rsid w:val="71A57811"/>
    <w:rsid w:val="72E4339F"/>
    <w:rsid w:val="73E02E5D"/>
    <w:rsid w:val="751C3138"/>
    <w:rsid w:val="7564025F"/>
    <w:rsid w:val="75A62F9A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  <w:rsid w:val="7F8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1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2021-08-09T07:08:05Z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