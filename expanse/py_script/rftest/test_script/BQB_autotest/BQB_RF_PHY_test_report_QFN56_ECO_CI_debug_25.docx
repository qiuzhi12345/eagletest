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bookmarkStart w:id="92" w:name="_GoBack"/>
      <w:bookmarkEnd w:id="92"/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4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4" Type="http://schemas.openxmlformats.org/officeDocument/2006/relationships/theme" Target="theme/theme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3" Type="http://schemas.openxmlformats.org/officeDocument/2006/relationships/footer" Target="footer7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2021-07-01T13:09:26Z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