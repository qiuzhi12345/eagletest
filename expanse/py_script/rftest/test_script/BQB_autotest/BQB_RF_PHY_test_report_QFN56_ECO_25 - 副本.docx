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RF/TRM-LE2M/CA/BV-05-C [Modulation Characteristics,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RF/TRM-LE2M/CA/BV-06-C [Carrier frequency offset and drift,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  <w:bookmarkStart w:id="92" w:name="_GoBack"/>
            <w:bookmarkEnd w:id="9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9.062347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9.294464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8.323425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8.590729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9.019562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9.288666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9.134155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9.056091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3.622467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4.348419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4.234558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3.498779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3.242127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-22.5238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6.86221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5.786224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3.241089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3.490234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4.244598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9.04129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8.318756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3.336426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3.908661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4.453735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3.683136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3.274968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-22.94659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6.86929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5.72156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3.288327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3.713623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4.467132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8.306427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9.014587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3.527923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3.804779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4.350128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3.674805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3.268463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-22.19095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6.91034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5.70041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3.25766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3.607879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4.354889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9.001099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2400.583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2481.225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-388.2976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434.9914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823.2889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-388.3896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434.505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822.8946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-387.9809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476.9969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864.9778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-50.75372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-48.1698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-20.15634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8.407104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-19.09528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-47.242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-50.7178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-52.92914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-54.16052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-55.89371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-56.25089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-57.08994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-57.65384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-58.33035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-57.69327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-58.51276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-58.62186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-58.77298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-58.05087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-59.39722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-59.08072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-58.97665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-58.82065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-58.87845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-58.95242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-59.06161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-59.08536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-58.57898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-58.7937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-59.01773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-57.98676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-58.86768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-58.66541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-58.90576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-58.84982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-58.85632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-59.15329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-59.17587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-58.82007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-58.32617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-59.20923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-58.47363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-58.34518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-58.78293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-59.0433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-58.75763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-58.95428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-58.06924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-48.7359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-58.04803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-59.00204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-58.77301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-57.98547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-58.37534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-57.97159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-58.39725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-58.28967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-57.40488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-57.67065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-57.98615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-56.93759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-56.82803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-56.96866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-53.05524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-52.66382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-55.99197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-55.43073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-56.13391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-57.60352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-58.37717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-52.89188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-57.74905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-58.29358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-57.74869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-57.81403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-59.08624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-59.18005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-58.63318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-58.99387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-58.28366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-58.53976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-58.62671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-58.87674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-59.11221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-59.40222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-58.48322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-59.19003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-58.3035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-58.42206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-58.92969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-58.96405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-58.63104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-57.91614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-59.00775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-58.43689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-58.78961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-57.43182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-57.79468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-57.29285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-57.84039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-57.06299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-57.39249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-55.63455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-55.98813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-53.79926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-53.06927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-48.41837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-20.43826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7.664337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-19.79062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-47.89468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-51.23157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-53.24475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-54.43835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-56.33121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-55.8829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-57.74432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-57.91827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-58.01898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-58.97256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-57.83548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-58.55154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-58.17664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-58.66565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-58.96481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-58.84158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-58.44635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-59.03494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-58.79498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-59.03003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-58.07257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-58.65137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-58.20975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-58.89258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-58.15308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-58.44064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-58.72559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-58.89136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-58.33545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-58.58624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-58.06094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-58.46082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-58.21454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-58.41696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-58.62067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-58.36429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-58.22153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-58.48257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-58.31488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-54.22745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-58.00095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-58.05792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-55.51462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-54.23691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-56.01596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-54.71744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-57.97482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-57.87555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-57.62378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-58.88022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-58.10818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-59.05093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-58.61179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-58.94485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-59.10818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-58.4332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-58.76569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-58.79984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-58.66348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-59.06677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-58.95807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-58.07745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-49.39432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-57.76096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-58.22186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-58.80701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-58.80377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-58.74786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-58.56317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-58.71689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-58.10587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-59.23053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-59.36011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-58.59625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-58.67432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-58.58655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-58.8479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-58.78342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-58.54202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-58.99753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-58.12488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-58.6683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-57.84271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-58.54623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-58.58124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-58.57474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-58.77103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-58.24066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-58.35965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-58.96835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-58.59207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-58.76508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-57.40988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-58.30008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-57.04346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-57.86481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-57.38675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-57.68997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-57.23364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-55.56207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-55.73029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-53.93521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-52.92871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-50.98651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-47.80948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-19.92383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8.198364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-18.92081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-47.38721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-50.69672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155.1449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121.6776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0.847095199391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157.7365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121.6776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0.864262868772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156.2364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118.9804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0.876870562814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8.133173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5.819082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10.43057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0.08130074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0.4353523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-1.147985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0.08130074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0.4353523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-1.147985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2.744436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3.004074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3.037453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2.744436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3.004074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3.037453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-3.692865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-3.945827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-3.422976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-3.692865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-3.945827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-3.422976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-2.651794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9.03949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6.387726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-2.647278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9.046204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6.398987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-2.431671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8.300507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5.868866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-2.432404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8.303192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5.870819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-2.548431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9.002075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6.453674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-2.54718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9.005585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6.458466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7.494926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8.169651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0.5483627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5.074263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12.07224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9.300435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7.929325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8.258343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-0.0538826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4.939651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12.07976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9.100425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6.88982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8.304596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1.281977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5.446196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13.91095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10.30048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7.139206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8.391142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1.101255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5.533898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13.77264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10.10047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7.531881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8.437157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0.7166862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5.556369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13.60382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10.40049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7.92861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8.511066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0.1580715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5.618107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14.94941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10.30048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-39.36057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-31.56778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-34.21057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0.955658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-32.73624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-32.20978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-38.5043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-42.5567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-45.11835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-48.56934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-50.52167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-51.62036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-52.20978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-52.04367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-52.58142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-51.55438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-51.47485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-52.09192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-51.94351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-51.42386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-51.84769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-51.59937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-51.74692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-45.04865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-50.57147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-51.52698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-51.45026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-49.95703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-48.58212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-46.8468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-47.05261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-48.9426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-49.88672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-50.54764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-50.58432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-50.62024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-46.68463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-50.96191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-50.54837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-51.49158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-51.39319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-51.84586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-52.60306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-52.35318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-52.83209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-52.04379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-52.48749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-52.28629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-50.57718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-49.63351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-49.69836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-47.68295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-43.67419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-39.89661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-31.46228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-34.23322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0.6960754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-33.04443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-32.07196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-38.63342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-43.51422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-46.50259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-49.05441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-50.31998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-49.66342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-51.14246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-51.10098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-51.44705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-52.01395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-52.50119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-51.96262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-52.15372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-52.15823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-51.86667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-51.98099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-50.94958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-51.71063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-50.83911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-51.63577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-51.3732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-49.77084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-50.89789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-50.84933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-50.07629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-49.28442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-47.88922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-47.23007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-48.02267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-51.97833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-51.92023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-52.14877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-51.92963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-51.57785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-46.17642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-52.16339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-51.84839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-51.87921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-52.04718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-52.10477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-52.19693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-51.95667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-51.72876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-52.03668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-52.13876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-51.46466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-51.64633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-51.92529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-50.7049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-50.58209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-49.86703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-49.82849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-45.51495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-43.22327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-39.19623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-31.1778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-33.49106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1.204926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-32.34064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-31.92889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-37.5993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-38.48108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-30.36716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-34.02179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2.915131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-33.12143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-31.1474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-38.76813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-42.18042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-45.04611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-46.6618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-49.30374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-49.87357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-50.61429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-51.06412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-50.82187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-51.74435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-52.02319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-51.50244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-51.82892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-51.99393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-51.43457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-51.66577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-52.20743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-52.05844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-51.71887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-52.19101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-45.11612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-51.60138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-51.73749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-51.12088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-49.93494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-48.37527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-47.18774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-47.34491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-48.82217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-50.43042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-49.88452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-50.93082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-47.30878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-50.63104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-51.54431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-52.20978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-52.04004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-51.84686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-52.30359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-51.94855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-51.98941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-52.43753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-51.87344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-52.22925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-50.94824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-50.34174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-50.16107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-48.83365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-46.56738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-45.11609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-42.38477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-38.05988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-30.74857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-34.30029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2.438293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-32.57849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-31.57123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-39.8537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-43.00568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-44.96729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-46.59982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-49.26782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-50.79559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-50.95496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-51.29749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-50.83002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-51.53833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-51.59949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-51.8941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-52.06598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-51.96368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-52.37225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-52.42007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-52.08026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-51.76221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-51.85843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-51.66647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-51.99466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-49.89795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-49.83633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-49.30838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-47.37177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-47.2327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-49.17319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-50.29517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-52.15833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-51.80951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-52.05734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-51.64694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-45.85944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-51.55362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-51.43137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-51.69717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-51.99615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-51.84412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-51.88654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-52.05203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-52.18304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-51.47968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-52.24481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-51.31436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-52.03107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-51.15256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-50.83704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-50.82312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-51.12363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-50.62256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-50.23724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-50.11975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-48.30112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-45.72156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-43.64078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-41.42731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-37.64114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-30.2225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-33.49261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2.566223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-32.22379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-30.94263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-38.96863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6.44986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3.234528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2.9654541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4.3969119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3.477478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3.229648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-23.50641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6.87531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5.77993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3.239811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3.474366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4.3651424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6.473389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5.935211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2.905701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3.0743098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4.2977902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3.679932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3.267948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-23.90491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6.84131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5.75858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3.270688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3.70639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4.27111827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5.93219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6.503021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2.939117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3.1389772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4.1336668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3.616486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3.220004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-23.21628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6.95804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5.71841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3.205693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3.615143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4.1360777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6.497986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8.818604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0.4519958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8.096863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0.4708862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8.830475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0.4894409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-50.60977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-49.68771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-48.37286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-45.31912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-14.33524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7.92514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-12.83081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-45.07376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-48.24167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-49.74088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-50.3956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-51.00958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-51.43518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-50.94928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-51.37134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-52.51535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-51.83423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-52.38992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-52.19733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-51.97879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-52.61456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-51.78467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-52.27863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-52.33954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-51.79919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-52.37253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-52.03397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-51.65768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-51.86957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-52.04205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-52.03461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-51.87439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-48.0658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-51.96475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-52.06158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-51.32141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-50.58832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-50.14047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-51.53223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-50.95685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-51.19653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-51.59784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-52.45715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-50.50934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-51.54108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-51.91821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-51.61673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-51.41479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-51.69662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-51.52676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-51.55511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-51.31543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-52.48639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-51.41833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-50.12708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-50.05182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-49.02139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-45.3714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-14.62274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7.239471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-12.8934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-45.59506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-48.83887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-49.97394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-51.45779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-51.43478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-52.09085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-51.70825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-52.05096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-52.01862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-52.39456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-52.13052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-51.50571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-51.87067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-51.84375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-51.54199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-51.74329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-52.28458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-52.04187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-52.19266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-51.82196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-50.82986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-50.44336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-50.25787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-50.78232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-49.39688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-50.16626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-51.52698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-51.85928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-51.75247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-51.50531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-51.52878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-51.66824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-47.88373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-52.35806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-52.04077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-52.27466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-51.71942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-51.70529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-52.05475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-52.26089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-51.87366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-51.87631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-51.98605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-51.85583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-52.26639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-51.82028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-52.32343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-51.87732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-51.78537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-52.24698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-51.06369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-50.18295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-49.29532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-48.18515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-44.64539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-14.048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7.920563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-12.26898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-44.91678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-48.18069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-49.76669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-50.69705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250.0246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198.6501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0.839576985625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249.6178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199.4493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0.866761504989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248.3668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191.957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0.862624151054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6.912708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1.071692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-0.3957748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0.5679131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6.705046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1.308441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-0.5862713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1.020193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7.582188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-0.0243187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0.711441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0.193119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8.712921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0.4686279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8.020294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0.4657593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8.747009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0.4386292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-50.27338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-49.3345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-45.86258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-35.1785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-6.279846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3.38916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-8.266632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-33.0737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-46.41812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-49.49756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-50.36819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-50.44894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-51.41779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-51.61606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-52.55347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-52.20319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-52.47711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-52.50153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-52.39816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-52.63342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-52.46335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-52.22894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-52.22919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-52.58337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-52.24045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-52.18878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-52.51971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-52.40735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-52.26062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-52.20523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-52.11395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-52.2981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-52.32452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-52.02585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-49.44186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-51.70517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-51.12579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-51.35178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-51.74521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-51.36694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-51.94437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-51.61401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-50.86935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-52.16458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-51.62732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-51.23181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-51.23846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-51.52676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-51.00192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-52.59872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-52.03406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-51.82159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-50.74524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-49.92816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-45.24683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-34.45505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-6.896759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2.75943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-8.869812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-34.46225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-46.53174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-50.24896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-50.83173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-51.38223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-52.02283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-52.23853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-51.96683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-52.42673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-52.48566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-52.66248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-52.43527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-52.45837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-52.39432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-52.13959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-52.16068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-52.27652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-52.39536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-52.71902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-52.43344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-52.05569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-52.22015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-51.53949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-51.22699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-51.11362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-50.60641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-51.59824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-49.72803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-52.02304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-52.67557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-52.50632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-52.86978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-52.20908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-52.31149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-52.60751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-51.95435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-52.22211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-52.37735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-52.12955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-52.5062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-52.12158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-51.92273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-51.53134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-50.87442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-49.90402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-49.59973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-45.26752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-33.37238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-6.255981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3.404968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-8.184387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-33.91397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-45.66956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-49.71887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-50.91837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498.4164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345.3536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0.730768088691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499.2542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355.3433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0.753161415567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497.3888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337.9612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0.754268089672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6.923199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-0.14925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0.09632111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-0.1111031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5.346298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2.296448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0.3700256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1.433849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7.15971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0.007152557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-0.123024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-0.3857613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/CA/BV-01-C [Receiver sensitivity,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1E23B9D"/>
    <w:rsid w:val="01EB5CA1"/>
    <w:rsid w:val="020C4B17"/>
    <w:rsid w:val="020C666D"/>
    <w:rsid w:val="03205C85"/>
    <w:rsid w:val="0324257A"/>
    <w:rsid w:val="0420372B"/>
    <w:rsid w:val="04BE18ED"/>
    <w:rsid w:val="058616E4"/>
    <w:rsid w:val="05FC1978"/>
    <w:rsid w:val="0642795F"/>
    <w:rsid w:val="066545F5"/>
    <w:rsid w:val="068C1552"/>
    <w:rsid w:val="06A4261C"/>
    <w:rsid w:val="06BC2287"/>
    <w:rsid w:val="07E0325F"/>
    <w:rsid w:val="084046B6"/>
    <w:rsid w:val="08E3501B"/>
    <w:rsid w:val="09D634A2"/>
    <w:rsid w:val="09EC14C0"/>
    <w:rsid w:val="0A540CE6"/>
    <w:rsid w:val="0AD7130E"/>
    <w:rsid w:val="0AF11262"/>
    <w:rsid w:val="0B4C3F46"/>
    <w:rsid w:val="0B883F9F"/>
    <w:rsid w:val="0C3E0D3A"/>
    <w:rsid w:val="0D617BF1"/>
    <w:rsid w:val="0E3A6739"/>
    <w:rsid w:val="0E5540A1"/>
    <w:rsid w:val="0EAE49E6"/>
    <w:rsid w:val="107A0FB1"/>
    <w:rsid w:val="10FE2BC9"/>
    <w:rsid w:val="113F3C15"/>
    <w:rsid w:val="116672E2"/>
    <w:rsid w:val="1186077E"/>
    <w:rsid w:val="12950E03"/>
    <w:rsid w:val="135432F8"/>
    <w:rsid w:val="13943405"/>
    <w:rsid w:val="13EC48A7"/>
    <w:rsid w:val="14054802"/>
    <w:rsid w:val="149E76CA"/>
    <w:rsid w:val="14F80962"/>
    <w:rsid w:val="157D1634"/>
    <w:rsid w:val="15BC184B"/>
    <w:rsid w:val="15C44420"/>
    <w:rsid w:val="163A04E9"/>
    <w:rsid w:val="17F61E41"/>
    <w:rsid w:val="184B16F5"/>
    <w:rsid w:val="19541620"/>
    <w:rsid w:val="19EC4465"/>
    <w:rsid w:val="1A7B1235"/>
    <w:rsid w:val="1AD86D82"/>
    <w:rsid w:val="1B5D3A26"/>
    <w:rsid w:val="1B9B0731"/>
    <w:rsid w:val="1BAE72BB"/>
    <w:rsid w:val="1C8B3F3B"/>
    <w:rsid w:val="1E182510"/>
    <w:rsid w:val="1E5E2E94"/>
    <w:rsid w:val="1E7A5E79"/>
    <w:rsid w:val="1EB56845"/>
    <w:rsid w:val="1F7C4742"/>
    <w:rsid w:val="1F896C89"/>
    <w:rsid w:val="20132D6C"/>
    <w:rsid w:val="2095198C"/>
    <w:rsid w:val="20B74F3A"/>
    <w:rsid w:val="2100498F"/>
    <w:rsid w:val="21192BBD"/>
    <w:rsid w:val="21512F01"/>
    <w:rsid w:val="2190060F"/>
    <w:rsid w:val="21E447E3"/>
    <w:rsid w:val="224B176A"/>
    <w:rsid w:val="23067B97"/>
    <w:rsid w:val="230F48DA"/>
    <w:rsid w:val="246F1520"/>
    <w:rsid w:val="24CA6E0A"/>
    <w:rsid w:val="267465B6"/>
    <w:rsid w:val="271378C4"/>
    <w:rsid w:val="27826F0C"/>
    <w:rsid w:val="280910B8"/>
    <w:rsid w:val="280D2F94"/>
    <w:rsid w:val="289A2485"/>
    <w:rsid w:val="29416695"/>
    <w:rsid w:val="29C82F4F"/>
    <w:rsid w:val="2AFC52EE"/>
    <w:rsid w:val="2B300883"/>
    <w:rsid w:val="2B65398A"/>
    <w:rsid w:val="2B90305E"/>
    <w:rsid w:val="2BA142E8"/>
    <w:rsid w:val="2BDB71E0"/>
    <w:rsid w:val="2D14101D"/>
    <w:rsid w:val="2D4C5399"/>
    <w:rsid w:val="2D9645F6"/>
    <w:rsid w:val="2EBC4C89"/>
    <w:rsid w:val="2EE441A9"/>
    <w:rsid w:val="2F667C0D"/>
    <w:rsid w:val="2F7417E0"/>
    <w:rsid w:val="3037255D"/>
    <w:rsid w:val="30EE60C1"/>
    <w:rsid w:val="31914C16"/>
    <w:rsid w:val="31A01518"/>
    <w:rsid w:val="32325642"/>
    <w:rsid w:val="329120FA"/>
    <w:rsid w:val="32B753AC"/>
    <w:rsid w:val="32F6325C"/>
    <w:rsid w:val="33107516"/>
    <w:rsid w:val="33B42BB0"/>
    <w:rsid w:val="33DA7A95"/>
    <w:rsid w:val="33E61C34"/>
    <w:rsid w:val="34127726"/>
    <w:rsid w:val="35275520"/>
    <w:rsid w:val="36FF6FF6"/>
    <w:rsid w:val="37651590"/>
    <w:rsid w:val="37AA5643"/>
    <w:rsid w:val="37EC0BC5"/>
    <w:rsid w:val="38713BEC"/>
    <w:rsid w:val="391C282D"/>
    <w:rsid w:val="39863E8B"/>
    <w:rsid w:val="39D51147"/>
    <w:rsid w:val="3A323669"/>
    <w:rsid w:val="3A70561D"/>
    <w:rsid w:val="3ABB1E6C"/>
    <w:rsid w:val="3B221654"/>
    <w:rsid w:val="3C1641C0"/>
    <w:rsid w:val="3C2F7CF1"/>
    <w:rsid w:val="3C6009E4"/>
    <w:rsid w:val="3CAA3443"/>
    <w:rsid w:val="3CCF6EDF"/>
    <w:rsid w:val="3CFF3556"/>
    <w:rsid w:val="3D175028"/>
    <w:rsid w:val="3F5F0868"/>
    <w:rsid w:val="3F654283"/>
    <w:rsid w:val="3FAF1C4D"/>
    <w:rsid w:val="4057707E"/>
    <w:rsid w:val="405F29BF"/>
    <w:rsid w:val="40BE47AB"/>
    <w:rsid w:val="414F1FA0"/>
    <w:rsid w:val="41763F61"/>
    <w:rsid w:val="41954480"/>
    <w:rsid w:val="41D055CF"/>
    <w:rsid w:val="42192EC3"/>
    <w:rsid w:val="42B961E2"/>
    <w:rsid w:val="434A79AB"/>
    <w:rsid w:val="43D31FB5"/>
    <w:rsid w:val="44106173"/>
    <w:rsid w:val="445C2DB5"/>
    <w:rsid w:val="449D1975"/>
    <w:rsid w:val="4516358E"/>
    <w:rsid w:val="46436585"/>
    <w:rsid w:val="46541758"/>
    <w:rsid w:val="469C444A"/>
    <w:rsid w:val="46E7291A"/>
    <w:rsid w:val="474B0856"/>
    <w:rsid w:val="47DF3C42"/>
    <w:rsid w:val="48FB6DA1"/>
    <w:rsid w:val="493B2228"/>
    <w:rsid w:val="49850839"/>
    <w:rsid w:val="49DC7AE8"/>
    <w:rsid w:val="4A304FFE"/>
    <w:rsid w:val="4AD779E2"/>
    <w:rsid w:val="4BE45BEB"/>
    <w:rsid w:val="4BF013A5"/>
    <w:rsid w:val="4C0461E3"/>
    <w:rsid w:val="4C475409"/>
    <w:rsid w:val="4CEA558E"/>
    <w:rsid w:val="4D6757C5"/>
    <w:rsid w:val="4D8E6B8B"/>
    <w:rsid w:val="4DF33D0E"/>
    <w:rsid w:val="4E44423B"/>
    <w:rsid w:val="4E510DAB"/>
    <w:rsid w:val="4E955782"/>
    <w:rsid w:val="4EB236B9"/>
    <w:rsid w:val="4EDC2210"/>
    <w:rsid w:val="4F48092D"/>
    <w:rsid w:val="4FC21B8F"/>
    <w:rsid w:val="4FE9177D"/>
    <w:rsid w:val="50ED0403"/>
    <w:rsid w:val="519468AB"/>
    <w:rsid w:val="534D770C"/>
    <w:rsid w:val="53A23FDC"/>
    <w:rsid w:val="54314895"/>
    <w:rsid w:val="547D05C4"/>
    <w:rsid w:val="552C0322"/>
    <w:rsid w:val="556F0D78"/>
    <w:rsid w:val="5618232C"/>
    <w:rsid w:val="567D7FB4"/>
    <w:rsid w:val="569E0252"/>
    <w:rsid w:val="56D40F7B"/>
    <w:rsid w:val="58F100B2"/>
    <w:rsid w:val="5906199F"/>
    <w:rsid w:val="590A6194"/>
    <w:rsid w:val="593D0C7A"/>
    <w:rsid w:val="598E4524"/>
    <w:rsid w:val="5A143116"/>
    <w:rsid w:val="5A5F2A3E"/>
    <w:rsid w:val="5AD05759"/>
    <w:rsid w:val="5B9F2A57"/>
    <w:rsid w:val="5BDB4DC1"/>
    <w:rsid w:val="5C0533FB"/>
    <w:rsid w:val="5C53675A"/>
    <w:rsid w:val="5C584C1F"/>
    <w:rsid w:val="5E845716"/>
    <w:rsid w:val="5EFE4A79"/>
    <w:rsid w:val="5F750BFF"/>
    <w:rsid w:val="5FB2087B"/>
    <w:rsid w:val="60307A12"/>
    <w:rsid w:val="60B25A0D"/>
    <w:rsid w:val="60D41BE5"/>
    <w:rsid w:val="61016938"/>
    <w:rsid w:val="61A53734"/>
    <w:rsid w:val="61BD5FE5"/>
    <w:rsid w:val="61E26618"/>
    <w:rsid w:val="6207425B"/>
    <w:rsid w:val="635E3E59"/>
    <w:rsid w:val="63BC7808"/>
    <w:rsid w:val="64E20302"/>
    <w:rsid w:val="65DF1A51"/>
    <w:rsid w:val="66395075"/>
    <w:rsid w:val="66FD47FF"/>
    <w:rsid w:val="676A252B"/>
    <w:rsid w:val="68242784"/>
    <w:rsid w:val="682878E6"/>
    <w:rsid w:val="683A125B"/>
    <w:rsid w:val="68B85BC6"/>
    <w:rsid w:val="6905760E"/>
    <w:rsid w:val="6A8C3C98"/>
    <w:rsid w:val="6B145286"/>
    <w:rsid w:val="6B2E44C3"/>
    <w:rsid w:val="6BEA3569"/>
    <w:rsid w:val="6C380694"/>
    <w:rsid w:val="6CAB2141"/>
    <w:rsid w:val="6DE2561E"/>
    <w:rsid w:val="6DEF04FF"/>
    <w:rsid w:val="6DFB6BDF"/>
    <w:rsid w:val="6E357AC9"/>
    <w:rsid w:val="6EE6446D"/>
    <w:rsid w:val="6EFB0690"/>
    <w:rsid w:val="6FCF7596"/>
    <w:rsid w:val="6FDD6758"/>
    <w:rsid w:val="6FEF76C4"/>
    <w:rsid w:val="702264F6"/>
    <w:rsid w:val="70882E00"/>
    <w:rsid w:val="71A57811"/>
    <w:rsid w:val="72C94AC3"/>
    <w:rsid w:val="72E4339F"/>
    <w:rsid w:val="73E02E5D"/>
    <w:rsid w:val="751C3138"/>
    <w:rsid w:val="7564025F"/>
    <w:rsid w:val="75E475C9"/>
    <w:rsid w:val="767646D3"/>
    <w:rsid w:val="76D9489C"/>
    <w:rsid w:val="76EE5AD3"/>
    <w:rsid w:val="76F87CAE"/>
    <w:rsid w:val="77AA74E7"/>
    <w:rsid w:val="77B40DBC"/>
    <w:rsid w:val="77C04790"/>
    <w:rsid w:val="781C686B"/>
    <w:rsid w:val="784C26F9"/>
    <w:rsid w:val="78584758"/>
    <w:rsid w:val="789D663B"/>
    <w:rsid w:val="78C928A5"/>
    <w:rsid w:val="79581492"/>
    <w:rsid w:val="7A1A7567"/>
    <w:rsid w:val="7A2422DC"/>
    <w:rsid w:val="7A3838CA"/>
    <w:rsid w:val="7A9A02AD"/>
    <w:rsid w:val="7B09346A"/>
    <w:rsid w:val="7B140222"/>
    <w:rsid w:val="7BF42C33"/>
    <w:rsid w:val="7C6043E1"/>
    <w:rsid w:val="7C636302"/>
    <w:rsid w:val="7C6D1143"/>
    <w:rsid w:val="7C706476"/>
    <w:rsid w:val="7CC775AE"/>
    <w:rsid w:val="7DA039CF"/>
    <w:rsid w:val="7DE55D6C"/>
    <w:rsid w:val="7E492061"/>
    <w:rsid w:val="7E550001"/>
    <w:rsid w:val="7E727C32"/>
    <w:rsid w:val="7E8667E8"/>
    <w:rsid w:val="7ED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theme" Target="theme/theme1.xml"/><Relationship Id="rId13" Type="http://schemas.openxmlformats.org/officeDocument/2006/relationships/footer" Target="footer7.xml"/><Relationship Id="rId12" Type="http://schemas.openxmlformats.org/officeDocument/2006/relationships/header" Target="header4.xml"/><Relationship Id="rId11" Type="http://schemas.openxmlformats.org/officeDocument/2006/relationships/footer" Target="footer6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0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123</cp:lastModifiedBy>
  <dcterms:modified xsi:type="dcterms:W3CDTF">2021-07-01T13:08:49Z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