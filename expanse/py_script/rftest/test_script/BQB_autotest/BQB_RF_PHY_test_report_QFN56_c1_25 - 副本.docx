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8.16391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8.43573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8.588135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8.87561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8.83847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9.128265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8.842255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8.143585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4.015625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5.224304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3.973572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3.223388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3.174466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-24.18332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6.8757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5.81797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3.192958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3.216492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3.995941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8.152344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8.580231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3.844513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5.1180727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3.9922793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3.234344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3.151952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-23.43997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6.90457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5.79126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3.231232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3.9875792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8.602417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8.835114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3.658661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5.0472111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4.0313719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3.358429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3.161931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-23.15219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6.95676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5.78112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3.314514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4.0517887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8.856506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2400.582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2481.265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-435.2431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479.3816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914.6247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434.9122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823.5331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-388.2713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435.3185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823.5898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-51.47958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-48.35126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-20.74255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7.564148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-19.98563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-48.66669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-51.55228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-53.75119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-54.99323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-55.63025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-55.79721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-56.8317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-57.5264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-57.49789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-57.16635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-59.21106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-59.19632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-59.51151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-59.46387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-59.03391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-59.41818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-59.44553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-58.38647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-58.43811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-58.02225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-57.70248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-58.00519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-57.77725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-57.77097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-45.76404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-57.62411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-57.27078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-57.56982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-56.36624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-55.79828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-56.25775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-53.87637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-54.01706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-53.87857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-54.56674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-55.26743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-57.50281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-57.09845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-57.89301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-57.57327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-57.61893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-58.21365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-56.95303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-57.57272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-57.05692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-57.65054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-56.82297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-56.63852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-55.82526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-55.93246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-54.31549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-48.23663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-20.1925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7.905457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-19.77008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-48.32474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-53.15659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-54.38858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-56.0311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-56.56152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-57.27039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-57.26901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-57.91171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-58.40161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-58.38043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-59.12256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-59.16052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-59.25095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-58.47559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-58.73575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-58.39426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-58.39233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-57.98813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-58.16254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-57.94324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-58.70648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-58.65854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-56.65689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-55.04556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-54.37326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-54.61389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-57.47626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-57.77051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-57.41153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-57.43384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-57.92035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-58.81277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-58.14926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-58.17105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-58.35208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-58.41379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-57.54648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-58.81482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-58.25058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-58.34384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-58.08255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-56.96707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-57.42752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-57.35229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-56.88202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-56.57187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-55.23346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-55.11536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-53.22256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-50.53738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-47.27832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-20.18423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8.20462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-19.23099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-48.06845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-50.56906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158.011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119.1802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0.82725063445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120.1792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0.846441865852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154.9208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119.9794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0.86447397638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9.751797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10.76484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9.255648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-2.532244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-3.038406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-2.105474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-2.532244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-3.038406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-2.105474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-3.607988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-4.170895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-4.601002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-3.607988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-4.170895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-4.601002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-2.706289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-2.218246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-3.459692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-2.706289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-2.218246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-3.459692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-2.297638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8.12146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5.823853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-2.287994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8.119171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5.831207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-2.19342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8.549072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6.355652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8.545074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6.359955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-2.061066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8.802002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6.740997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-2.051605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8.803558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6.751984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6.394386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7.496834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1.005411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4.184091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9.993708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6.772757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0.6349087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4.135346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10.55669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6.755829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7.565975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0.6370544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4.412055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10.88901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8.100379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7.048368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0.2865791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4.291928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11.54767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8.300388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7.295847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7.732153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0.1494884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4.493761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11.26119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7.430315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7.82299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0.05745888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4.413724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11.49597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8.200383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-41.85181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-35.78455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-40.19891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-5.056152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-38.59131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-36.89301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-44.27414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-50.26743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-52.65445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-45.85535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-50.85849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-48.81644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-46.15915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-42.32343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-35.59662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-39.83405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-4.499268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-37.74484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-36.90036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-44.36835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-47.89224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-52.85501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-52.99667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-47.61298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-53.13828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-52.69299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-44.91476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-40.51874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-34.64258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-38.72101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-3.989349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-37.4025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-36.54907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-43.14825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-43.26782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-35.56094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-39.60355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-3.728027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-39.37424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-36.35156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-52.97614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-52.99948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-46.04471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-49.97418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-50.29242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-50.80676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-49.15036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-49.57544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-48.50613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-45.92606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-42.20279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-34.99454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-39.16733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-3.038574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-38.6727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-35.9696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-47.41974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-52.93924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-49.25781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-49.85843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-47.61075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-50.52802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-49.84125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-47.49536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-45.70065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-41.00076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-34.18796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-38.17685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-2.455414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-38.15228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-42.84222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5.949219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4.675019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4.011566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3.246246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3.19577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3.179538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-25.0625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6.85486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5.83557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3.153595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3.284485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3.186981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5.943756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6.461426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4.511414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4.01123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-24.31876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5.78525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3.226867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3.186493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6.476563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6.846222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4.45459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4.067261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3.153625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-24.05017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5.75918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3.170597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3.323914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3.178375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6.865753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7.934723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0.5072632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8.339691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0.5214844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8.626465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0.5155334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-50.49524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-49.71042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-48.46997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-45.51898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-15.07141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7.202972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-13.34528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-45.88446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-48.51688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-49.81592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-50.30795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-51.23666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-51.5629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-51.44592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-51.66776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-51.52289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-51.47742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-51.58313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-45.34067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-50.00766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-50.34818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-50.12387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-49.41953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-48.36176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-45.44498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-14.75046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7.470032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-12.95514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-46.03445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-49.30826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-50.13089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-50.36609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-47.0603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-51.41983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-49.22787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-44.76895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-14.21817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7.838196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-12.6348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-48.20203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-49.70609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252.2268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204.1445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0.864504485645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249.6502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202.4462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0.879330759599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249.0051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198.1506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0.880713688194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6.63209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1.489162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-0.2684593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0.6065369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7.028103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0.2217293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0.6232262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8.115292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-0.9274483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0.2701283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-0.4668236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7.767639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0.5256958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8.168427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0.5336609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8.486877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0.5080872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-50.82462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-50.20776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-47.88736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-35.68042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-7.170532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2.565674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-9.031708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-34.66083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-49.25705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-49.97754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-51.12253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-51.35965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-51.65933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-51.75488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-52.49896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-51.73346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-51.94516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-51.78625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-51.91077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-50.59927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-50.07501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-35.03229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-6.87326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2.872162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-8.721283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-48.62906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-49.75256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-50.49628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-49.29803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-6.360046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3.244141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-8.342255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-33.99188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-46.92682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-49.71472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499.8717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363.3351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0.762601083438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500.421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362.3362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0.770025438581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351.3474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0.773781242815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6.02293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1.599312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0.2875328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0.9026527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6.066322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1.437664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-0.3781319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1.319408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8.128643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-1.450539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-0.6365776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-0.7305145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657A53"/>
    <w:rsid w:val="019A2B8D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9F857BC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361375"/>
    <w:rsid w:val="106F0B59"/>
    <w:rsid w:val="107A0FB1"/>
    <w:rsid w:val="10FE2BC9"/>
    <w:rsid w:val="113F3C15"/>
    <w:rsid w:val="1186077E"/>
    <w:rsid w:val="1264562F"/>
    <w:rsid w:val="12950E03"/>
    <w:rsid w:val="12BF1ACB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0C6F48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DF20B29"/>
    <w:rsid w:val="1E182510"/>
    <w:rsid w:val="1E231159"/>
    <w:rsid w:val="1E5E2E94"/>
    <w:rsid w:val="1E7A5E79"/>
    <w:rsid w:val="1EB56845"/>
    <w:rsid w:val="1F4738B5"/>
    <w:rsid w:val="1F7C4742"/>
    <w:rsid w:val="1F896C89"/>
    <w:rsid w:val="200639EF"/>
    <w:rsid w:val="20132D6C"/>
    <w:rsid w:val="2095198C"/>
    <w:rsid w:val="20B74F3A"/>
    <w:rsid w:val="2100498F"/>
    <w:rsid w:val="21192BBD"/>
    <w:rsid w:val="21512F01"/>
    <w:rsid w:val="2190060F"/>
    <w:rsid w:val="21CF4AC6"/>
    <w:rsid w:val="21E447E3"/>
    <w:rsid w:val="224B176A"/>
    <w:rsid w:val="23067B97"/>
    <w:rsid w:val="230F48DA"/>
    <w:rsid w:val="246F1520"/>
    <w:rsid w:val="247D4553"/>
    <w:rsid w:val="24CA6E0A"/>
    <w:rsid w:val="25446F35"/>
    <w:rsid w:val="267465B6"/>
    <w:rsid w:val="271378C4"/>
    <w:rsid w:val="276970D6"/>
    <w:rsid w:val="27826F0C"/>
    <w:rsid w:val="280910B8"/>
    <w:rsid w:val="280D2F94"/>
    <w:rsid w:val="289A2485"/>
    <w:rsid w:val="29416695"/>
    <w:rsid w:val="29C82F4F"/>
    <w:rsid w:val="2AFC52EE"/>
    <w:rsid w:val="2B1B0CCE"/>
    <w:rsid w:val="2B300883"/>
    <w:rsid w:val="2B65398A"/>
    <w:rsid w:val="2B90305E"/>
    <w:rsid w:val="2B957CF8"/>
    <w:rsid w:val="2BA142E8"/>
    <w:rsid w:val="2BDB71E0"/>
    <w:rsid w:val="2D14101D"/>
    <w:rsid w:val="2D4C5399"/>
    <w:rsid w:val="2D9645F6"/>
    <w:rsid w:val="2E216DE4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3454B2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D85581"/>
    <w:rsid w:val="37EC0BC5"/>
    <w:rsid w:val="38474D84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E0C70A6"/>
    <w:rsid w:val="3E915A73"/>
    <w:rsid w:val="3EBE77B9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4DE6F43"/>
    <w:rsid w:val="4516358E"/>
    <w:rsid w:val="46436585"/>
    <w:rsid w:val="46541758"/>
    <w:rsid w:val="469C444A"/>
    <w:rsid w:val="46E7291A"/>
    <w:rsid w:val="474B0856"/>
    <w:rsid w:val="47DF3C42"/>
    <w:rsid w:val="48CC025A"/>
    <w:rsid w:val="48FB6DA1"/>
    <w:rsid w:val="492C3426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691EC2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4A952D2"/>
    <w:rsid w:val="552C0322"/>
    <w:rsid w:val="556F0D78"/>
    <w:rsid w:val="5618232C"/>
    <w:rsid w:val="567D7FB4"/>
    <w:rsid w:val="569E0252"/>
    <w:rsid w:val="56D40F7B"/>
    <w:rsid w:val="57022115"/>
    <w:rsid w:val="581E0441"/>
    <w:rsid w:val="58F100B2"/>
    <w:rsid w:val="5906199F"/>
    <w:rsid w:val="590A6194"/>
    <w:rsid w:val="593D0C7A"/>
    <w:rsid w:val="5A143116"/>
    <w:rsid w:val="5A5F2A3E"/>
    <w:rsid w:val="5AD05759"/>
    <w:rsid w:val="5B9F2A57"/>
    <w:rsid w:val="5BC273C4"/>
    <w:rsid w:val="5BDB4DC1"/>
    <w:rsid w:val="5C0533FB"/>
    <w:rsid w:val="5C53675A"/>
    <w:rsid w:val="5C584C1F"/>
    <w:rsid w:val="5D685270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046D5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A95546"/>
    <w:rsid w:val="6FCF7596"/>
    <w:rsid w:val="6FDD6758"/>
    <w:rsid w:val="6FEF76C4"/>
    <w:rsid w:val="702264F6"/>
    <w:rsid w:val="70882E00"/>
    <w:rsid w:val="70AE57D2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1F29AA"/>
    <w:rsid w:val="79581492"/>
    <w:rsid w:val="7A1A7567"/>
    <w:rsid w:val="7A2422DC"/>
    <w:rsid w:val="7A9A02AD"/>
    <w:rsid w:val="7B09346A"/>
    <w:rsid w:val="7B140222"/>
    <w:rsid w:val="7BE31D5F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2021-07-30T08:22:04Z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