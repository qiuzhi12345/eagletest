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RF/TRM-LE2M/CA/BV-05-C [Modulation Characteristics,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RF/TRM-LE2M/CA/BV-06-C [Carrier frequency offset and drift,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8.545776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0.5184937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8.905762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0.5184021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9.261322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0.4621277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-50.48618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-49.86682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-48.25372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-45.44574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-14.52829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7.84198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-12.61862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-45.78189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-48.58627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-49.54303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-50.55045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-51.20941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-51.77377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-51.43124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-51.35919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-51.85056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-51.98355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-51.71869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-52.25034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-51.66971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-51.95969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-52.13986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-51.85034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-52.34814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-52.47015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-52.20679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-51.91876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-52.06995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-51.92361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-52.10086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-51.86938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-51.88501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-52.09805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-52.45755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-52.21396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-52.04706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-52.20987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-51.79486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-51.86771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-52.03143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-52.01651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-51.41516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-51.74417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-51.82306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-51.61969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-51.69687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-51.59839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-51.61868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-51.81366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-51.57117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-51.66473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-46.39923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-51.86206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-51.17264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-51.73117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-51.79648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-51.55762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-51.73499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-51.95706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-51.62201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-51.73157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-51.35184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-51.49625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-51.35901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-25.10098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-25.13953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-50.66281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-51.27859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-50.08182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-49.17038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-50.73975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-50.32971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-50.6803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-50.96667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-51.48746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-49.79642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-51.64133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-51.24655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-51.89844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-52.14063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-51.63022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-51.99637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-51.90958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-52.21664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-52.01288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-51.78036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-51.78656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-49.0574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-41.88068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-47.18655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-52.25528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-52.13998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-52.34354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-52.08182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-51.59607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-51.73563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-52.23956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-51.65536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-51.64066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-51.54462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-51.36053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-51.65427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-51.53214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-51.60724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-51.05225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-50.97217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-49.97641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-49.80563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-47.97729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-44.341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-14.20096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8.041626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-12.28076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-45.81839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-48.10336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-49.97314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-50.5751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-51.09845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-51.49295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-51.58392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-51.59396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-51.28452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-52.10626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-52.26675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-51.76486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-51.54285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-51.53555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-51.91779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-51.85083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-51.96078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-52.18851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-52.05911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-52.07126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-51.74118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-51.75671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-51.61542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-25.13165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-52.24579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-51.49927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-52.11499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-51.64505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-52.02185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-51.52655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-51.72385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-52.20325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-51.93997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-51.33304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-51.57324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-52.21545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-51.90356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-51.79092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-51.49701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-51.82233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-51.65167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-50.99094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-50.68298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-51.17166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-50.24573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-50.60605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-51.88562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-51.91916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-52.34885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-51.58719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-52.14041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-52.24109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-51.65707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-52.36411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-52.08221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-52.17429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-52.38013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-51.92206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-51.73593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-46.78546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-51.34155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-51.79318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-52.18591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-51.61142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-52.11176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-52.20541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-51.92731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-51.77298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-51.89169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-51.80362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-51.65714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-51.96414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-51.67493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-51.94662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-51.30325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-51.98425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-51.73273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-51.85165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-51.55875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-51.54398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-51.92084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-51.6015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-51.38452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-52.07791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-51.53662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-51.63904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-51.83243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-51.74454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-51.66656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-51.95737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-51.67294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-51.88983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-51.24295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-51.54553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-51.36935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-25.3606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-50.5946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-51.04297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-50.35529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-49.43701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-47.67004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-44.22702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-13.77466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8.447266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-12.00211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-45.3374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-48.46457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-49.82727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-50.21854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250.8101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200.8479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0.868402030062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r>
              <w:t>249.4729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202.8458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0.882208448292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r>
              <w:t>248.2817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198.6501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0.882073467356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7.600069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2.008438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-0.06628036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1.233816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r>
              <w:t>9.145737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r>
              <w:t>-0.7727146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-0.7402897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0.02288818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r>
              <w:t>9.165287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r>
              <w:t>-0.5042553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0.01597404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0.1242161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8.30838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0.5326233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8.761841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0.4989929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9.127502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0.5253601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-50.38519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-50.21606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-47.7308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-35.09271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-6.558533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3.217255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-8.388092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-33.99911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-48.45499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-50.57187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-51.02911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-51.54654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-52.27524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-51.8187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-52.04538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-52.00641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-51.86917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-51.87701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-52.3717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-52.32217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-52.19693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-51.92035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-52.36462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-52.11081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-52.09518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-52.87912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-52.76147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-52.38687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-52.25082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-52.39145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-52.36594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-52.55875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-51.96677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-52.04486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-52.45645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-52.45474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-52.47476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-52.48621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-52.26294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-52.4469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-51.84369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-52.0618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-51.95535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-52.11731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-52.2121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-51.97195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-51.94321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-52.16513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-51.22565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-48.30762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-51.13693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-51.94287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-52.29712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-52.00922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-51.78067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-52.13553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-51.84561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-52.12192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-51.87051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-52.40546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-51.47864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-51.19614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-25.30692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-25.43335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-51.19501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-51.39783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-50.20468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-50.07251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-50.88257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-51.16846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-51.17834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-51.34979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-50.13821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-51.93784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-51.35425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-51.28937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-52.13287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-52.05264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-52.45801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-52.33936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-47.92746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-45.91452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-48.20093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-51.6492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-52.24765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-52.70068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-52.47241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-52.79776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-52.32156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-52.10886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-52.13077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-52.04007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-52.10754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-52.35199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-52.38968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-51.65286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-51.52948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-52.38882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-51.44629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-51.40338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-51.33835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-50.552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-50.09277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-46.76508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-34.45746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-6.229797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3.462128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-8.14325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-34.22974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-47.32523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-50.64063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-50.47415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-52.04587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-51.57922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-51.72763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-51.69174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-51.85315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-51.98233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-51.59058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-51.97009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-51.73624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-52.08582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-52.21497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-51.75232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-52.1059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-52.22177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-51.92871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-52.74493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-51.81213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-51.71835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-52.14349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-51.68109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-52.07965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-51.45773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-25.37787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-51.77554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-51.86737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-51.92661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-51.96658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-52.48248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-51.86908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-52.24704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-51.93573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-52.17783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-52.42624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-52.20627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-51.87057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-51.88757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-52.25613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-51.57526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-52.01456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-52.07571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-51.53351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-51.63968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-51.34598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-51.12109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-51.72751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-51.96405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-52.38467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-52.70575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-52.38882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-52.14655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-51.95169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-52.55981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-52.41324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-52.10709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-52.11163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-52.14224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-52.41254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-51.80869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-51.62433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-49.13788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-51.14606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-52.59894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-52.21524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-52.08191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-51.88034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-51.96378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-52.16901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-52.26215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-51.89075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-52.32034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-52.27521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-52.11337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-51.74249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-52.09198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-52.15436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-52.58868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-52.00043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-52.4653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-52.35153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-51.82779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-52.14532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-51.69775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-52.00656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-51.96609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-52.31628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-52.25504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-51.67743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-52.11249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-52.31421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-51.44632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-51.79248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-51.31674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-51.53085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-25.62766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-50.45953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-50.29745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-49.07932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-46.58725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-34.05371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-5.813416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3.848999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-7.733704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-33.56186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-46.48672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-49.55618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-50.27792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499.7101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361.1374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0.762301782574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r>
              <w:t>499.485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362.536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0.77511697048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r>
              <w:t>498.4293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351.1477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0.774505832623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/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6.726742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2.063274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0.6160736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1.069546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r>
              <w:t>7.571697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r>
              <w:t>1.173973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-0.2126694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0.8654594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r>
              <w:t>9.531975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r>
              <w:t>-1.811028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-0.02479553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-1.058578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bookmarkStart w:id="92" w:name="_GoBack"/>
      <w:bookmarkEnd w:id="92"/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420372B"/>
    <w:rsid w:val="04BE18ED"/>
    <w:rsid w:val="058616E4"/>
    <w:rsid w:val="05FC1978"/>
    <w:rsid w:val="0642795F"/>
    <w:rsid w:val="066545F5"/>
    <w:rsid w:val="068C1552"/>
    <w:rsid w:val="06A4261C"/>
    <w:rsid w:val="06BC2287"/>
    <w:rsid w:val="084046B6"/>
    <w:rsid w:val="08E3501B"/>
    <w:rsid w:val="09D634A2"/>
    <w:rsid w:val="09EC14C0"/>
    <w:rsid w:val="0A540CE6"/>
    <w:rsid w:val="0AD7130E"/>
    <w:rsid w:val="0AF11262"/>
    <w:rsid w:val="0B4C3F46"/>
    <w:rsid w:val="0B883F9F"/>
    <w:rsid w:val="0C3E0D3A"/>
    <w:rsid w:val="0D617BF1"/>
    <w:rsid w:val="0E3A6739"/>
    <w:rsid w:val="0E5540A1"/>
    <w:rsid w:val="0EAE49E6"/>
    <w:rsid w:val="107A0FB1"/>
    <w:rsid w:val="10FE2BC9"/>
    <w:rsid w:val="113F3C15"/>
    <w:rsid w:val="1186077E"/>
    <w:rsid w:val="12950E03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3A04E9"/>
    <w:rsid w:val="17F61E41"/>
    <w:rsid w:val="184B16F5"/>
    <w:rsid w:val="19541620"/>
    <w:rsid w:val="19EC4465"/>
    <w:rsid w:val="1A7B1235"/>
    <w:rsid w:val="1AD86D82"/>
    <w:rsid w:val="1B5D3A26"/>
    <w:rsid w:val="1B9B0731"/>
    <w:rsid w:val="1BAE72BB"/>
    <w:rsid w:val="1C8B3F3B"/>
    <w:rsid w:val="1E182510"/>
    <w:rsid w:val="1E5E2E94"/>
    <w:rsid w:val="1E7A5E79"/>
    <w:rsid w:val="1EB56845"/>
    <w:rsid w:val="1F7C4742"/>
    <w:rsid w:val="1F896C89"/>
    <w:rsid w:val="20132D6C"/>
    <w:rsid w:val="2095198C"/>
    <w:rsid w:val="20B74F3A"/>
    <w:rsid w:val="2100498F"/>
    <w:rsid w:val="21192BBD"/>
    <w:rsid w:val="21512F01"/>
    <w:rsid w:val="2190060F"/>
    <w:rsid w:val="21E447E3"/>
    <w:rsid w:val="224B176A"/>
    <w:rsid w:val="23067B97"/>
    <w:rsid w:val="230F48DA"/>
    <w:rsid w:val="246F1520"/>
    <w:rsid w:val="24CA6E0A"/>
    <w:rsid w:val="267465B6"/>
    <w:rsid w:val="271378C4"/>
    <w:rsid w:val="27826F0C"/>
    <w:rsid w:val="280910B8"/>
    <w:rsid w:val="280D2F94"/>
    <w:rsid w:val="289A2485"/>
    <w:rsid w:val="29416695"/>
    <w:rsid w:val="29C82F4F"/>
    <w:rsid w:val="2AFC52EE"/>
    <w:rsid w:val="2B300883"/>
    <w:rsid w:val="2B65398A"/>
    <w:rsid w:val="2B90305E"/>
    <w:rsid w:val="2BA142E8"/>
    <w:rsid w:val="2BDB71E0"/>
    <w:rsid w:val="2D14101D"/>
    <w:rsid w:val="2D4C5399"/>
    <w:rsid w:val="2D9645F6"/>
    <w:rsid w:val="2EBC4C89"/>
    <w:rsid w:val="2EE441A9"/>
    <w:rsid w:val="2F667C0D"/>
    <w:rsid w:val="2F7417E0"/>
    <w:rsid w:val="3037255D"/>
    <w:rsid w:val="30EE60C1"/>
    <w:rsid w:val="30F643CF"/>
    <w:rsid w:val="31914C16"/>
    <w:rsid w:val="31A01518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6FF6FF6"/>
    <w:rsid w:val="37651590"/>
    <w:rsid w:val="37AA5643"/>
    <w:rsid w:val="37EC0BC5"/>
    <w:rsid w:val="38713BEC"/>
    <w:rsid w:val="391C282D"/>
    <w:rsid w:val="39D51147"/>
    <w:rsid w:val="3A323669"/>
    <w:rsid w:val="3A70561D"/>
    <w:rsid w:val="3ABB1E6C"/>
    <w:rsid w:val="3B221654"/>
    <w:rsid w:val="3C1641C0"/>
    <w:rsid w:val="3C2F7CF1"/>
    <w:rsid w:val="3C6009E4"/>
    <w:rsid w:val="3CAA3443"/>
    <w:rsid w:val="3CCF6EDF"/>
    <w:rsid w:val="3CFF3556"/>
    <w:rsid w:val="3D175028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192EC3"/>
    <w:rsid w:val="42B961E2"/>
    <w:rsid w:val="434A79AB"/>
    <w:rsid w:val="43D31FB5"/>
    <w:rsid w:val="44106173"/>
    <w:rsid w:val="445C2DB5"/>
    <w:rsid w:val="449D1975"/>
    <w:rsid w:val="4516358E"/>
    <w:rsid w:val="46436585"/>
    <w:rsid w:val="46541758"/>
    <w:rsid w:val="469C444A"/>
    <w:rsid w:val="46E7291A"/>
    <w:rsid w:val="474B0856"/>
    <w:rsid w:val="47DF3C42"/>
    <w:rsid w:val="48FB6DA1"/>
    <w:rsid w:val="493B2228"/>
    <w:rsid w:val="49850839"/>
    <w:rsid w:val="49DC7AE8"/>
    <w:rsid w:val="4A304FFE"/>
    <w:rsid w:val="4AD779E2"/>
    <w:rsid w:val="4BE45BEB"/>
    <w:rsid w:val="4BF013A5"/>
    <w:rsid w:val="4C0461E3"/>
    <w:rsid w:val="4C3E07E9"/>
    <w:rsid w:val="4C475409"/>
    <w:rsid w:val="4CEA558E"/>
    <w:rsid w:val="4D6757C5"/>
    <w:rsid w:val="4D8E6B8B"/>
    <w:rsid w:val="4E44423B"/>
    <w:rsid w:val="4E510DAB"/>
    <w:rsid w:val="4EB236B9"/>
    <w:rsid w:val="4EDC2210"/>
    <w:rsid w:val="4F48092D"/>
    <w:rsid w:val="4FC21B8F"/>
    <w:rsid w:val="4FE9177D"/>
    <w:rsid w:val="50ED0403"/>
    <w:rsid w:val="519468AB"/>
    <w:rsid w:val="534D770C"/>
    <w:rsid w:val="53A23FDC"/>
    <w:rsid w:val="54314895"/>
    <w:rsid w:val="547D05C4"/>
    <w:rsid w:val="552C0322"/>
    <w:rsid w:val="556F0D78"/>
    <w:rsid w:val="5618232C"/>
    <w:rsid w:val="567D7FB4"/>
    <w:rsid w:val="569E0252"/>
    <w:rsid w:val="56D40F7B"/>
    <w:rsid w:val="58F100B2"/>
    <w:rsid w:val="5906199F"/>
    <w:rsid w:val="590A6194"/>
    <w:rsid w:val="593D0C7A"/>
    <w:rsid w:val="5A143116"/>
    <w:rsid w:val="5A5F2A3E"/>
    <w:rsid w:val="5AD05759"/>
    <w:rsid w:val="5B9F2A57"/>
    <w:rsid w:val="5BDB4DC1"/>
    <w:rsid w:val="5C0533FB"/>
    <w:rsid w:val="5C53675A"/>
    <w:rsid w:val="5C584C1F"/>
    <w:rsid w:val="5E845716"/>
    <w:rsid w:val="5EFE4A79"/>
    <w:rsid w:val="5F750BFF"/>
    <w:rsid w:val="5FB2087B"/>
    <w:rsid w:val="60307A12"/>
    <w:rsid w:val="60B25A0D"/>
    <w:rsid w:val="60D41BE5"/>
    <w:rsid w:val="61016938"/>
    <w:rsid w:val="61A53734"/>
    <w:rsid w:val="61BD5FE5"/>
    <w:rsid w:val="61E26618"/>
    <w:rsid w:val="6207425B"/>
    <w:rsid w:val="635E3E59"/>
    <w:rsid w:val="63BC7808"/>
    <w:rsid w:val="64E20302"/>
    <w:rsid w:val="65DF1A51"/>
    <w:rsid w:val="66395075"/>
    <w:rsid w:val="66FD47FF"/>
    <w:rsid w:val="676A252B"/>
    <w:rsid w:val="68242784"/>
    <w:rsid w:val="682878E6"/>
    <w:rsid w:val="683A125B"/>
    <w:rsid w:val="68B85BC6"/>
    <w:rsid w:val="6905760E"/>
    <w:rsid w:val="6A8C3C98"/>
    <w:rsid w:val="6B145286"/>
    <w:rsid w:val="6B2E44C3"/>
    <w:rsid w:val="6BEA3569"/>
    <w:rsid w:val="6C380694"/>
    <w:rsid w:val="6CAB2141"/>
    <w:rsid w:val="6DE2561E"/>
    <w:rsid w:val="6DEF04FF"/>
    <w:rsid w:val="6DFB6BDF"/>
    <w:rsid w:val="6E357AC9"/>
    <w:rsid w:val="6EE6446D"/>
    <w:rsid w:val="6EFB0690"/>
    <w:rsid w:val="6FCF7596"/>
    <w:rsid w:val="6FDD6758"/>
    <w:rsid w:val="6FEF76C4"/>
    <w:rsid w:val="702264F6"/>
    <w:rsid w:val="70882E00"/>
    <w:rsid w:val="71A57811"/>
    <w:rsid w:val="72E4339F"/>
    <w:rsid w:val="73E02E5D"/>
    <w:rsid w:val="751C3138"/>
    <w:rsid w:val="7564025F"/>
    <w:rsid w:val="75E475C9"/>
    <w:rsid w:val="767646D3"/>
    <w:rsid w:val="76D9489C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12" Type="http://schemas.openxmlformats.org/officeDocument/2006/relationships/header" Target="header4.xml"/><Relationship Id="rId10" Type="http://schemas.openxmlformats.org/officeDocument/2006/relationships/header" Target="header3.xml"/><Relationship Id="rId11" Type="http://schemas.openxmlformats.org/officeDocument/2006/relationships/footer" Target="footer6.xml"/><Relationship Id="rId14" Type="http://schemas.openxmlformats.org/officeDocument/2006/relationships/theme" Target="theme/theme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3" Type="http://schemas.openxmlformats.org/officeDocument/2006/relationships/footer" Target="footer7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5" Type="http://schemas.openxmlformats.org/officeDocument/2006/relationships/image" Target="media/image3.png"/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20" Type="http://schemas.openxmlformats.org/officeDocument/2006/relationships/customXml" Target="../customXml/item2.xml"/><Relationship Id="rId21" Type="http://schemas.openxmlformats.org/officeDocument/2006/relationships/fontTable" Target="fontTable.xm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123</cp:lastModifiedBy>
  <dcterms:modified xsi:type="dcterms:W3CDTF">2021-07-01T13:09:26Z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