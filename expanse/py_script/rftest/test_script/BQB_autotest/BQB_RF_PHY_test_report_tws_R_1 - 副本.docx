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XTAL matching：C24=4.7PF, C25=4.7PF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 matching：C11=1.5PF, L2=2.4NH, C12=1.5PF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  <w:bookmarkStart w:id="92" w:name="_GoBack"/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7.91507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8.156158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8.677521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8.920441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9.547974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9.775299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8.784058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7.900482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3.934753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5.206818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3.527588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2.963257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3.155456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-23.49905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6.80896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5.76394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3.176699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2.973114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3.544403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7.90741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8.663208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3.712738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5.1337586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3.5973514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3.066955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3.145874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-22.57135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6.84763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5.73904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3.156769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3.055267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3.6142883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8.667358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9.519806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3.519196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5.0606076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3.7829894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3.278381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3.162842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-21.91931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6.88608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5.736691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3.252929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3.8052982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9.538818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2400.576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2481.294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-401.423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422.9822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824.4052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-447.6686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466.1117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913.7802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-448.3027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466.3095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914.6123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-50.80563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-43.18271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-20.62854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7.269196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-20.86685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-46.59293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-51.93726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-53.63757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-54.80692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-56.13599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-56.23508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-57.23715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-57.44998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-58.33398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-58.10858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-58.30127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-59.45929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-59.59967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-59.67905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-59.38397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-60.12616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-59.71429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-59.96451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-59.66745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-59.93661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-59.68701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-59.90729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-60.04977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-59.72687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-59.99139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-59.83707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-59.98221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-59.88315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-59.90744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-59.30322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-59.59903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-59.97043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-59.79044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-59.58981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-59.51846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-59.26111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-59.8486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-59.69092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-59.54752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-59.55365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-59.84372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-59.65988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-59.97598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-60.05194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-59.90219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-59.71838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-59.93845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-60.20596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-59.63699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-59.66864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-60.07263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-59.81967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-59.71646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-60.20676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-58.13742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-57.48413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-52.95297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-53.04919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-56.64685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-57.67657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-58.38803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-59.21967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-59.60663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-59.72861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-59.81467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-59.63455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-59.50604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-58.52051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-58.97812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-59.65939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-59.08386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-59.27927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-59.02551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-59.02579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-58.64822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-58.83972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-58.88821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-58.75449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-58.48016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-58.54446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-59.37061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-59.35452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-58.55765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-58.58963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-58.56427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-57.94232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-57.19635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-56.41147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-54.38565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-53.39389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-50.43353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-42.79626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-19.80228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7.884155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-20.24463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-45.81583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-53.63571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-54.31793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-56.17297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-56.52817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-57.34531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-58.17795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-58.34906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-58.74966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-59.07526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-59.18106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-59.36926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-59.27728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-59.77533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-60.14462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-59.81415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-59.06174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-59.67642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-59.33316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-59.59503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-59.94073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-59.84747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-59.48865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-59.62842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-59.62387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-59.45587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-59.59946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-59.75449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-59.69345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-59.49628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-59.51147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-59.20746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-58.99152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-58.86209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-58.43185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-57.58356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-54.67606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-54.35437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-58.01947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-58.36618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-58.77341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-58.29428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-58.66153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-59.11066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-59.13205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-58.91916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-58.57703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-58.76804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-59.67999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-59.48535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-59.73206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-59.84418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-59.70929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-59.92911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-59.88541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-59.62558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-60.2074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-59.79285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-59.88965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-59.43494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-59.80389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-60.00937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-59.78394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-59.72574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-59.54065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-59.87012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-59.70438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-59.32037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-59.38812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-59.64621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-59.57019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-58.98917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-59.09268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-59.50333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-59.13739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-59.3981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-60.00665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-59.43945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-59.07623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-59.40576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-58.89063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-59.53064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-58.44394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-58.63974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-58.21414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-57.17996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-56.81973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-56.18747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-55.21652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-53.47025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-51.82904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-48.76917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-41.49963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-18.79675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8.765106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-19.54016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-44.52298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-50.34167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155.7815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123.276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0.859607206247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156.249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123.6756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0.860767748914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155.8716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123.7755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0.876134587699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-6.189346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-6.514072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-8.261204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-0.7796288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-0.5319118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-2.064705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-0.7796288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-0.5319118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-2.064705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0.4525185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0.2446175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-0.1993179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0.4525185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0.2446175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-0.1993179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2.974033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2.401352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2.33078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2.974033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2.401352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2.33078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-2.352112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7.821594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5.469543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-2.351318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7.824829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5.473602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-2.177002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8.576813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6.399872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-2.164764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8.585938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6.421204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-2.001465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9.447937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7.446503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-1.991882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9.445831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7.453979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-7.096767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-6.751299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0.841856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3.888905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9.863186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7.50035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-7.063389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-6.78587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0.9150505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3.83805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9.926355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7.200336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-7.125616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-6.786585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0.7498264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3.911221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9.959149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7.600355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-6.994009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-6.826639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0.8218288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3.975153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9.864891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7.50035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-7.42507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-6.905794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0.9558201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4.006863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10.57212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7.800364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-7.022381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-6.910563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0.6058216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4.097092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11.08248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7.800364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-42.25598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-36.19189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-40.6268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-5.039581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-38.96228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-37.29807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-44.20721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-48.99509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-52.90854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-52.91315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-52.79764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-52.24219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-53.16385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-52.13339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-52.67026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-52.76437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-51.97137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-52.25272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-52.66656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-52.64633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-52.64618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-52.45691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-52.62265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-52.74811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-52.62567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-52.82489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-52.71692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-52.61966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-50.56943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-50.03281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-51.31018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-52.33203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-52.03036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-52.52673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-52.55225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-52.54132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-53.12149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-52.28348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-52.71432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-51.51505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-51.57547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-51.47549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-52.99481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-52.73309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-52.40756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-49.45187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-46.6875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-41.81241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-34.90631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-39.60333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-4.230621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-38.34183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-36.74545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-44.22546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-48.01819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-51.17819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-51.29663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-51.55707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-51.67844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-52.75415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-52.86044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-52.39764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-52.78516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-52.57547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-52.78784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-52.29105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-53.07516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-52.60733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-52.57794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-52.73618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-52.63171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-50.28616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-50.06775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-52.17099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-52.72781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-52.83389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-53.01382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-52.76791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-53.04919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-53.06241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-52.65875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-52.57123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-53.25934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-52.93188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-52.57547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-52.60989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-52.63858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-52.18069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-52.32077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-51.63052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-49.45578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-48.84268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-44.99991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-40.37256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-33.63672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-38.44247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-3.104462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-36.95673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-35.76401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-42.44751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-42.73486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-35.67743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-40.02258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-3.596222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-40.10425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-36.91656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-45.20349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-49.06317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-49.8559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-52.71237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-52.88626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-53.00308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-52.51413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-53.1814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-52.93188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-52.86588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-53.03745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-52.59659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-52.70987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-52.25229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-52.44135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-52.65695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-52.79138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-52.96646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-52.84039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-52.68594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-52.89209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-49.61615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-49.96527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-51.26331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-52.17831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-52.53513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-52.08597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-52.49365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-52.10257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-51.94611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-52.09122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-53.23813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-52.73837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-51.77414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-49.90912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-48.72141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-47.20306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-43.20941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-34.63129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-39.16162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-2.549866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-39.23917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-36.10291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-44.40234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-47.01129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-48.65073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-49.99213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-51.49133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-51.63574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-52.39368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-53.02142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-52.80481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-52.72574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-52.74142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-52.78735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-52.80994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-52.9476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-52.56415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-52.21866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-52.85583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-52.30927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-52.71957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-52.61505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-52.68515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-52.73169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-52.41354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-51.88104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-50.10437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-51.79892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-52.88025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-52.71692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-53.02234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-52.66135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-52.52286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-52.5079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-52.13541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-52.77145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-52.98639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-52.38879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-52.58398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-52.67685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-52.72397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-52.56616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-52.43805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-53.05295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-48.64438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-47.80029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-45.37296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-41.30905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-33.36597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-38.05066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-1.467224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-37.99936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-35.42685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-43.05133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5.603668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4.515198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3.601654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3.194397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2.931152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3.188537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-24.42053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6.84253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5.76315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3.164642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2.995148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3.117188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5.60849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6.49765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4.358276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3.693695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3.107453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3.145446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-23.48218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6.80988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5.76431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3.186615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3.048157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3.124878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6.510803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7.542755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4.368103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3.8476256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3.1499944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3.256958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3.139284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-22.85312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6.9003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5.73859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3.167447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3.261718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3.1454166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7.534943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5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08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-86.5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-3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7.798889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0.4661865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8.555847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0.4551392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9.403503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0.4328918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-50.90988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-49.92639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-47.68649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-42.09677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-13.76364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7.151489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-14.88181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-45.06564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-48.53311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-50.1626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-50.68536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-51.09064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-51.52686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-51.82819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-51.83011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-51.40631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-51.64215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-51.76877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-51.91635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-51.66266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-51.95691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-52.1095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-51.93713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-51.74789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-51.64365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-52.33826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-51.34491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-50.2514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-49.49359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-51.32999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-51.57877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-51.60614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-51.77808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-52.02814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-51.96713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-51.63739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-52.38055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-51.93347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-51.43069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-51.84589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-51.30441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-50.22223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-47.28195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-41.52463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-13.0708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7.764435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-14.14481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-43.93356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-48.34286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-51.07443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-51.24435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-51.51141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-51.64606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-51.84906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-51.44189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-52.07819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-51.61755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-51.84924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-52.14114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-51.74255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-52.05551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-51.71301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-52.17896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-52.14389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-52.15012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-51.92157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-51.50485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-52.05457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-51.67593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-52.21686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-51.73126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-52.08313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-51.62344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-52.19427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-51.80688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-51.3364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-52.09253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-51.75546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-51.68362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-51.41522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-51.49442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-48.71432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-47.22424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-40.72885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-12.06488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8.6633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-12.97763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-43.41684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-47.61542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-49.54474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-50.38507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249.8791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200.9478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0.858320283689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251.061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203.0456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0.859765156675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249.5141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199.5492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0.873911734848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-11.00874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0.6761551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0.03910065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0.2806187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-11.62887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0.9381771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0.385046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0.5168915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-11.49559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0.3254414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-0.1442432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0.3926754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8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</w:t>
            </w:r>
            <w:r>
              <w:rPr>
                <w:rFonts w:hint="eastAsia"/>
                <w:lang w:val="en-US" w:eastAsia="zh-CN"/>
              </w:rPr>
              <w:t>8</w:t>
            </w:r>
            <w:r>
              <w:t>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-9</w:t>
            </w:r>
            <w:r>
              <w:rPr>
                <w:rFonts w:hint="eastAsia"/>
                <w:lang w:val="en-US" w:eastAsia="zh-CN"/>
              </w:rPr>
              <w:t>8.0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7.688843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0.4994507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8.493347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0.4474182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9.381958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0.4779358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-51.06415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-49.69986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-47.96863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-35.49109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-6.667267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2.564911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-9.509399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-34.44675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-48.72226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-50.10596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-51.10312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-51.41473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-51.69229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-52.12122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-51.72205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-52.06506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-52.03024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-52.12881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-52.29599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-51.87656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-52.22266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-51.38556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-52.22269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-52.00818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-51.73526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-51.88889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-51.93646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-51.7955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-51.86115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-51.81619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-52.36258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-52.53055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-52.04388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-52.13742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-51.79782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-51.91177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-51.52673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-51.20432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-51.07843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-51.54718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-51.40448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-51.71002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-51.65408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-51.92145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-51.83206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-51.78522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-52.31683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-52.64215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-52.51395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-52.40125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-51.85342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-52.30753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-52.63675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-52.35196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-52.07785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-51.95386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-52.25317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-52.28348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-51.33246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-50.53229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-49.70038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-47.21356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-34.99783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-5.999268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3.195923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-8.91684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-33.32861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-47.56427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-49.87973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-51.26575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-51.45401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-51.91925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-51.87015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-51.54562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-51.60336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-51.87881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-51.96753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-51.78766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-51.80106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-51.69669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-51.63223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-51.99442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-52.11786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-52.00964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-51.86026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-51.69464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-51.93018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-52.23837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-52.15375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-52.40475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-52.12494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-51.7901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-52.17355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-51.65137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-52.01212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-52.37241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-52.72006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-51.88654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-51.71387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-51.94958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-52.45874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-52.46198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-51.76715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-52.54858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-52.03043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-51.90317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-51.93277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-52.22806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-52.02945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-52.23041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-52.20337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-51.97882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-52.39655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-51.83725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-52.21597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-52.09174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-51.70755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-52.16025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-52.22748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-52.41907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-52.08038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-52.26721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-52.18759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-52.66547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-52.4787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-52.22702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-52.26572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-52.00888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-52.06793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-51.81534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-52.16965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-52.01489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-51.89676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-51.55298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-52.44531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-51.89853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-51.98965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-51.75604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-51.59021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-52.19321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-52.10419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-51.88779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-51.82083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-51.99905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-52.49026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-51.56998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-51.35391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-51.66989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-51.42383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-51.38062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-50.24832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-46.27988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-33.56049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-5.03595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4.071716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-7.950867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-33.08032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-47.13989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-49.90021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-50.4158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499.8732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499.9418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498.8837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-9.71508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0.1196861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-0.03004074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0.1010895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-10.94723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1.801491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-0.3399849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1.185417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-10.97631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1.64175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-0.3633499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0.9078979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-20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17DC2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65422A"/>
    <w:rsid w:val="058616E4"/>
    <w:rsid w:val="05FC1978"/>
    <w:rsid w:val="0642795F"/>
    <w:rsid w:val="066545F5"/>
    <w:rsid w:val="068C1552"/>
    <w:rsid w:val="06A4261C"/>
    <w:rsid w:val="06BC2287"/>
    <w:rsid w:val="084046B6"/>
    <w:rsid w:val="088F22BE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AE802C2"/>
    <w:rsid w:val="1B5D3A26"/>
    <w:rsid w:val="1B9B0731"/>
    <w:rsid w:val="1BAE72BB"/>
    <w:rsid w:val="1C8B3F3B"/>
    <w:rsid w:val="1E182510"/>
    <w:rsid w:val="1E2041DD"/>
    <w:rsid w:val="1E5E2E94"/>
    <w:rsid w:val="1E7A5E79"/>
    <w:rsid w:val="1EB56845"/>
    <w:rsid w:val="1F465E4D"/>
    <w:rsid w:val="1F7C4742"/>
    <w:rsid w:val="1F896C89"/>
    <w:rsid w:val="20132D6C"/>
    <w:rsid w:val="2095198C"/>
    <w:rsid w:val="20B74F3A"/>
    <w:rsid w:val="2100498F"/>
    <w:rsid w:val="21192BBD"/>
    <w:rsid w:val="21413BAD"/>
    <w:rsid w:val="21512F01"/>
    <w:rsid w:val="216F6D60"/>
    <w:rsid w:val="2190060F"/>
    <w:rsid w:val="21E447E3"/>
    <w:rsid w:val="220627BA"/>
    <w:rsid w:val="22092A5E"/>
    <w:rsid w:val="224B176A"/>
    <w:rsid w:val="230661AD"/>
    <w:rsid w:val="23067B97"/>
    <w:rsid w:val="230F48DA"/>
    <w:rsid w:val="246F1520"/>
    <w:rsid w:val="2473556E"/>
    <w:rsid w:val="24CA6E0A"/>
    <w:rsid w:val="267465B6"/>
    <w:rsid w:val="271378C4"/>
    <w:rsid w:val="27826F0C"/>
    <w:rsid w:val="280910B8"/>
    <w:rsid w:val="280D2F94"/>
    <w:rsid w:val="289A2485"/>
    <w:rsid w:val="29416695"/>
    <w:rsid w:val="29B65563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667941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82593F"/>
    <w:rsid w:val="33B42BB0"/>
    <w:rsid w:val="33DA7A95"/>
    <w:rsid w:val="33E61C34"/>
    <w:rsid w:val="34127726"/>
    <w:rsid w:val="35275520"/>
    <w:rsid w:val="36CC66EA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04164B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3FE76E0F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7E83B83"/>
    <w:rsid w:val="48FB6DA1"/>
    <w:rsid w:val="493B2228"/>
    <w:rsid w:val="49850839"/>
    <w:rsid w:val="499304BE"/>
    <w:rsid w:val="49DC7AE8"/>
    <w:rsid w:val="4A304FFE"/>
    <w:rsid w:val="4A3D46BB"/>
    <w:rsid w:val="4AD779E2"/>
    <w:rsid w:val="4BE45BEB"/>
    <w:rsid w:val="4BF013A5"/>
    <w:rsid w:val="4C0461E3"/>
    <w:rsid w:val="4C1464D2"/>
    <w:rsid w:val="4C3E07E9"/>
    <w:rsid w:val="4C475409"/>
    <w:rsid w:val="4C49288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1AF1FA8"/>
    <w:rsid w:val="534D770C"/>
    <w:rsid w:val="53A23FDC"/>
    <w:rsid w:val="54314895"/>
    <w:rsid w:val="547D05C4"/>
    <w:rsid w:val="552C0322"/>
    <w:rsid w:val="556F0D78"/>
    <w:rsid w:val="5618232C"/>
    <w:rsid w:val="562024E6"/>
    <w:rsid w:val="562E7AF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253489"/>
    <w:rsid w:val="613B028F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97A3129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0CF604F"/>
    <w:rsid w:val="71A57811"/>
    <w:rsid w:val="72E4339F"/>
    <w:rsid w:val="73E02E5D"/>
    <w:rsid w:val="751C3138"/>
    <w:rsid w:val="7564025F"/>
    <w:rsid w:val="75A62F9A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  <w:rsid w:val="7F8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丘丘</cp:lastModifiedBy>
  <dcterms:modified xsi:type="dcterms:W3CDTF">2021-08-09T06:17:07Z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